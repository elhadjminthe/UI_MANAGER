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183" w:rsidRDefault="00E63183" w:rsidP="00D751BD">
      <w:pPr>
        <w:rPr>
          <w:lang w:val="it-IT"/>
        </w:rPr>
      </w:pPr>
      <w:bookmarkStart w:id="0" w:name="_Toc524944097"/>
    </w:p>
    <w:p w:rsidR="00E63183" w:rsidRPr="00E63183" w:rsidRDefault="00E63183" w:rsidP="00E63183">
      <w:pPr>
        <w:jc w:val="center"/>
        <w:rPr>
          <w:rStyle w:val="Enfasigrassetto"/>
        </w:rPr>
      </w:pPr>
      <w:r w:rsidRPr="00E63183">
        <w:rPr>
          <w:rStyle w:val="Enfasigrassetto"/>
        </w:rPr>
        <w:t>LEGOPLUS Component Review</w:t>
      </w:r>
    </w:p>
    <w:p w:rsidR="00E63183" w:rsidRPr="00E63183" w:rsidRDefault="00E63183" w:rsidP="00E63183">
      <w:pPr>
        <w:jc w:val="center"/>
        <w:rPr>
          <w:rStyle w:val="Enfasigrassetto"/>
        </w:rPr>
      </w:pPr>
      <w:r w:rsidRPr="00E63183">
        <w:rPr>
          <w:rStyle w:val="Enfasigrassetto"/>
          <w:rFonts w:eastAsiaTheme="minorEastAsia"/>
        </w:rPr>
        <w:t>User</w:t>
      </w:r>
      <w:r w:rsidRPr="00E63183">
        <w:rPr>
          <w:rStyle w:val="Enfasigrassetto"/>
        </w:rPr>
        <w:t xml:space="preserve"> </w:t>
      </w:r>
      <w:r w:rsidRPr="00E63183">
        <w:rPr>
          <w:rStyle w:val="Enfasigrassetto"/>
          <w:rFonts w:eastAsiaTheme="minorEastAsia"/>
        </w:rPr>
        <w:t>Interface</w:t>
      </w:r>
      <w:r w:rsidR="002345AD">
        <w:rPr>
          <w:rStyle w:val="Enfasigrassetto"/>
        </w:rPr>
        <w:t xml:space="preserve">  </w:t>
      </w:r>
    </w:p>
    <w:p w:rsidR="00E63183" w:rsidRPr="00E63183" w:rsidRDefault="00E63183" w:rsidP="00E63183">
      <w:pPr>
        <w:jc w:val="center"/>
        <w:rPr>
          <w:rStyle w:val="Enfasigrassetto"/>
          <w:b w:val="0"/>
        </w:rPr>
      </w:pPr>
      <w:r w:rsidRPr="00E63183">
        <w:rPr>
          <w:rStyle w:val="Enfasigrassetto"/>
          <w:b w:val="0"/>
        </w:rPr>
        <w:t>Rev 0</w:t>
      </w:r>
      <w:r w:rsidR="00A5331A">
        <w:rPr>
          <w:rStyle w:val="Enfasigrassetto"/>
          <w:b w:val="0"/>
        </w:rPr>
        <w:t>.</w:t>
      </w:r>
      <w:r w:rsidR="00E46546">
        <w:rPr>
          <w:rStyle w:val="Enfasigrassetto"/>
          <w:b w:val="0"/>
        </w:rPr>
        <w:t>1</w:t>
      </w:r>
    </w:p>
    <w:p w:rsidR="00E63183" w:rsidRDefault="00E63183" w:rsidP="00D751BD">
      <w:pPr>
        <w:rPr>
          <w:b/>
          <w:bCs/>
          <w:i/>
          <w:iCs/>
        </w:rPr>
      </w:pPr>
    </w:p>
    <w:p w:rsidR="00E63183" w:rsidRDefault="00E63183" w:rsidP="00D751BD">
      <w:pPr>
        <w:rPr>
          <w:b/>
          <w:bCs/>
          <w:i/>
          <w:iCs/>
        </w:rPr>
      </w:pPr>
    </w:p>
    <w:p w:rsidR="00E63183" w:rsidRPr="00CC581B" w:rsidRDefault="00E63183">
      <w:pPr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/>
        </w:rPr>
        <w:id w:val="-1067029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183" w:rsidRDefault="00E63183">
          <w:pPr>
            <w:pStyle w:val="Titolosommario"/>
          </w:pPr>
          <w:r>
            <w:t>Sommario</w:t>
          </w:r>
        </w:p>
        <w:p w:rsidR="00F93FEA" w:rsidRDefault="00E6318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3084928" w:history="1">
            <w:r w:rsidR="00F93FEA" w:rsidRPr="0088167C">
              <w:rPr>
                <w:rStyle w:val="Collegamentoipertestuale"/>
                <w:noProof/>
              </w:rPr>
              <w:t>Revision History</w:t>
            </w:r>
            <w:r w:rsidR="00F93FEA">
              <w:rPr>
                <w:noProof/>
                <w:webHidden/>
              </w:rPr>
              <w:tab/>
            </w:r>
            <w:r w:rsidR="00F93FEA">
              <w:rPr>
                <w:noProof/>
                <w:webHidden/>
              </w:rPr>
              <w:fldChar w:fldCharType="begin"/>
            </w:r>
            <w:r w:rsidR="00F93FEA">
              <w:rPr>
                <w:noProof/>
                <w:webHidden/>
              </w:rPr>
              <w:instrText xml:space="preserve"> PAGEREF _Toc533084928 \h </w:instrText>
            </w:r>
            <w:r w:rsidR="00F93FEA">
              <w:rPr>
                <w:noProof/>
                <w:webHidden/>
              </w:rPr>
            </w:r>
            <w:r w:rsidR="00F93FEA">
              <w:rPr>
                <w:noProof/>
                <w:webHidden/>
              </w:rPr>
              <w:fldChar w:fldCharType="separate"/>
            </w:r>
            <w:r w:rsidR="00F93FEA">
              <w:rPr>
                <w:noProof/>
                <w:webHidden/>
              </w:rPr>
              <w:t>3</w:t>
            </w:r>
            <w:r w:rsidR="00F93FEA"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29" w:history="1">
            <w:r w:rsidRPr="0088167C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0" w:history="1">
            <w:r w:rsidRPr="0088167C">
              <w:rPr>
                <w:rStyle w:val="Collegamentoipertestuale"/>
                <w:noProof/>
              </w:rPr>
              <w:t>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1" w:history="1">
            <w:r w:rsidRPr="0088167C">
              <w:rPr>
                <w:rStyle w:val="Collegamentoipertestuale"/>
                <w:noProof/>
                <w:lang w:val="it-IT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  <w:lang w:val="it-IT"/>
              </w:rPr>
              <w:t>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2" w:history="1">
            <w:r w:rsidRPr="0088167C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  <w:lang w:val="it-IT"/>
              </w:rPr>
              <w:t>Overall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3" w:history="1">
            <w:r w:rsidRPr="0088167C">
              <w:rPr>
                <w:rStyle w:val="Collegamentoipertestuale"/>
                <w:noProof/>
                <w:lang w:val="it-IT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  <w:lang w:val="it-IT"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4" w:history="1">
            <w:r w:rsidRPr="0088167C">
              <w:rPr>
                <w:rStyle w:val="Collegamentoipertestuale"/>
                <w:noProof/>
                <w:lang w:val="it-IT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  <w:lang w:val="it-IT"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5" w:history="1">
            <w:r w:rsidRPr="0088167C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Typical usage of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6" w:history="1">
            <w:r w:rsidRPr="0088167C">
              <w:rPr>
                <w:rStyle w:val="Collegamentoipertestuale"/>
                <w:noProof/>
                <w:lang w:val="it-IT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  <w:lang w:val="it-IT"/>
              </w:rPr>
              <w:t>Creation and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7" w:history="1">
            <w:r w:rsidRPr="0088167C">
              <w:rPr>
                <w:rStyle w:val="Collegamentoipertestuale"/>
                <w:noProof/>
                <w:lang w:val="it-IT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  <w:lang w:val="it-IT"/>
              </w:rPr>
              <w:t>Triggering a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8" w:history="1">
            <w:r w:rsidRPr="0088167C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Notification from/to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39" w:history="1">
            <w:r w:rsidRPr="0088167C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40" w:history="1">
            <w:r w:rsidRPr="0088167C">
              <w:rPr>
                <w:rStyle w:val="Collegamentoipertestual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41" w:history="1">
            <w:r w:rsidRPr="0088167C">
              <w:rPr>
                <w:rStyle w:val="Collegamentoipertestual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File Name and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42" w:history="1">
            <w:r w:rsidRPr="0088167C">
              <w:rPr>
                <w:rStyle w:val="Collegamentoipertestual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EA" w:rsidRDefault="00F93FEA">
          <w:pPr>
            <w:pStyle w:val="Sommario1"/>
            <w:tabs>
              <w:tab w:val="left" w:pos="58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84943" w:history="1">
            <w:r w:rsidRPr="0088167C">
              <w:rPr>
                <w:rStyle w:val="Collegamentoipertestual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88167C">
              <w:rPr>
                <w:rStyle w:val="Collegamentoipertestuale"/>
                <w:noProof/>
              </w:rPr>
              <w:t>Other 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183" w:rsidRDefault="00E63183">
          <w:r>
            <w:rPr>
              <w:b/>
              <w:bCs/>
            </w:rPr>
            <w:fldChar w:fldCharType="end"/>
          </w:r>
        </w:p>
      </w:sdtContent>
    </w:sdt>
    <w:p w:rsidR="00E63183" w:rsidRDefault="00E63183">
      <w:pP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E63183" w:rsidRDefault="00E63183" w:rsidP="00D751BD">
      <w:pPr>
        <w:rPr>
          <w:b/>
          <w:bCs/>
          <w:i/>
          <w:iCs/>
        </w:rPr>
      </w:pPr>
    </w:p>
    <w:p w:rsidR="00E63183" w:rsidRDefault="00E63183" w:rsidP="00D751BD">
      <w:pPr>
        <w:rPr>
          <w:b/>
          <w:bCs/>
          <w:i/>
          <w:iCs/>
        </w:rPr>
      </w:pPr>
    </w:p>
    <w:p w:rsidR="00E63183" w:rsidRDefault="00E63183" w:rsidP="00D751BD">
      <w:pPr>
        <w:rPr>
          <w:b/>
          <w:bCs/>
          <w:i/>
          <w:iCs/>
        </w:rPr>
      </w:pPr>
    </w:p>
    <w:p w:rsidR="00E63183" w:rsidRDefault="00E63183" w:rsidP="00E63183">
      <w:pPr>
        <w:pStyle w:val="Titolo1"/>
      </w:pPr>
      <w:bookmarkStart w:id="1" w:name="_Toc533084928"/>
      <w:r>
        <w:t>Revision History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3183" w:rsidRPr="0039160E" w:rsidTr="0039160E">
        <w:tc>
          <w:tcPr>
            <w:tcW w:w="2407" w:type="dxa"/>
            <w:shd w:val="clear" w:color="auto" w:fill="D9D9D9" w:themeFill="background1" w:themeFillShade="D9"/>
          </w:tcPr>
          <w:p w:rsidR="00E63183" w:rsidRPr="0039160E" w:rsidRDefault="00E63183" w:rsidP="00D751BD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Rev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E63183" w:rsidRPr="0039160E" w:rsidRDefault="00E63183" w:rsidP="00D751BD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Date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E63183" w:rsidRPr="0039160E" w:rsidRDefault="00E63183" w:rsidP="00D751BD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Author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E63183" w:rsidRPr="0039160E" w:rsidRDefault="00E63183" w:rsidP="00D751BD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Description</w:t>
            </w:r>
          </w:p>
        </w:tc>
      </w:tr>
      <w:tr w:rsidR="00E63183" w:rsidRPr="00E63183" w:rsidTr="00E63183">
        <w:tc>
          <w:tcPr>
            <w:tcW w:w="2407" w:type="dxa"/>
          </w:tcPr>
          <w:p w:rsidR="00E63183" w:rsidRPr="00E63183" w:rsidRDefault="00E63183" w:rsidP="00D751BD">
            <w:pPr>
              <w:rPr>
                <w:bCs/>
                <w:iCs/>
              </w:rPr>
            </w:pPr>
            <w:r w:rsidRPr="00E63183">
              <w:rPr>
                <w:bCs/>
                <w:iCs/>
              </w:rPr>
              <w:t>0</w:t>
            </w:r>
            <w:r>
              <w:rPr>
                <w:bCs/>
                <w:iCs/>
              </w:rPr>
              <w:t>.0</w:t>
            </w:r>
          </w:p>
        </w:tc>
        <w:tc>
          <w:tcPr>
            <w:tcW w:w="2407" w:type="dxa"/>
          </w:tcPr>
          <w:p w:rsidR="00E63183" w:rsidRPr="00E63183" w:rsidRDefault="006E133A" w:rsidP="00D751BD">
            <w:pPr>
              <w:rPr>
                <w:bCs/>
                <w:iCs/>
              </w:rPr>
            </w:pPr>
            <w:r>
              <w:rPr>
                <w:bCs/>
                <w:iCs/>
              </w:rPr>
              <w:t>17</w:t>
            </w:r>
            <w:r w:rsidR="00E63183">
              <w:rPr>
                <w:bCs/>
                <w:iCs/>
              </w:rPr>
              <w:t>/12/2018</w:t>
            </w:r>
          </w:p>
        </w:tc>
        <w:tc>
          <w:tcPr>
            <w:tcW w:w="2407" w:type="dxa"/>
          </w:tcPr>
          <w:p w:rsidR="00E63183" w:rsidRPr="00E63183" w:rsidRDefault="00E63183" w:rsidP="00D751BD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E.L.Minthe</w:t>
            </w:r>
            <w:proofErr w:type="spellEnd"/>
          </w:p>
        </w:tc>
        <w:tc>
          <w:tcPr>
            <w:tcW w:w="2407" w:type="dxa"/>
          </w:tcPr>
          <w:p w:rsidR="00E63183" w:rsidRPr="00E63183" w:rsidRDefault="006E133A" w:rsidP="006E133A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DRAFT </w:t>
            </w:r>
          </w:p>
        </w:tc>
      </w:tr>
      <w:tr w:rsidR="00635998" w:rsidRPr="00E63183" w:rsidTr="00E63183">
        <w:tc>
          <w:tcPr>
            <w:tcW w:w="2407" w:type="dxa"/>
          </w:tcPr>
          <w:p w:rsidR="00635998" w:rsidRPr="00E63183" w:rsidRDefault="00635998" w:rsidP="00635998">
            <w:pPr>
              <w:rPr>
                <w:bCs/>
                <w:iCs/>
              </w:rPr>
            </w:pPr>
            <w:r>
              <w:rPr>
                <w:bCs/>
                <w:iCs/>
              </w:rPr>
              <w:t>1.0</w:t>
            </w:r>
          </w:p>
        </w:tc>
        <w:tc>
          <w:tcPr>
            <w:tcW w:w="2407" w:type="dxa"/>
          </w:tcPr>
          <w:p w:rsidR="00635998" w:rsidRDefault="00635998" w:rsidP="00635998">
            <w:pPr>
              <w:rPr>
                <w:bCs/>
                <w:iCs/>
              </w:rPr>
            </w:pPr>
            <w:r>
              <w:rPr>
                <w:bCs/>
                <w:iCs/>
              </w:rPr>
              <w:t>20/12/2018</w:t>
            </w:r>
          </w:p>
        </w:tc>
        <w:tc>
          <w:tcPr>
            <w:tcW w:w="2407" w:type="dxa"/>
          </w:tcPr>
          <w:p w:rsidR="00635998" w:rsidRPr="00E63183" w:rsidRDefault="00635998" w:rsidP="00635998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E.</w:t>
            </w:r>
            <w:proofErr w:type="gramStart"/>
            <w:r>
              <w:rPr>
                <w:bCs/>
                <w:iCs/>
              </w:rPr>
              <w:t>L.Minthe</w:t>
            </w:r>
            <w:proofErr w:type="spellEnd"/>
            <w:proofErr w:type="gramEnd"/>
          </w:p>
        </w:tc>
        <w:tc>
          <w:tcPr>
            <w:tcW w:w="2407" w:type="dxa"/>
          </w:tcPr>
          <w:p w:rsidR="00635998" w:rsidRDefault="00635998" w:rsidP="00635998">
            <w:pPr>
              <w:rPr>
                <w:bCs/>
                <w:iCs/>
              </w:rPr>
            </w:pPr>
            <w:r>
              <w:rPr>
                <w:bCs/>
                <w:iCs/>
              </w:rPr>
              <w:t>First issue</w:t>
            </w:r>
          </w:p>
        </w:tc>
      </w:tr>
    </w:tbl>
    <w:p w:rsidR="00E63183" w:rsidRDefault="00E63183" w:rsidP="00D751BD">
      <w:pPr>
        <w:rPr>
          <w:b/>
          <w:bCs/>
          <w:i/>
          <w:iCs/>
        </w:rPr>
      </w:pPr>
    </w:p>
    <w:p w:rsidR="00E63183" w:rsidRDefault="00E63183" w:rsidP="00E63183">
      <w:pPr>
        <w:pStyle w:val="Titolo1"/>
      </w:pPr>
      <w:bookmarkStart w:id="2" w:name="_Toc533084929"/>
      <w:r>
        <w:t>References</w:t>
      </w:r>
      <w:bookmarkEnd w:id="2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023"/>
        <w:gridCol w:w="4517"/>
        <w:gridCol w:w="1546"/>
        <w:gridCol w:w="1542"/>
      </w:tblGrid>
      <w:tr w:rsidR="00E63183" w:rsidRPr="0039160E" w:rsidTr="00BA4DE3">
        <w:tc>
          <w:tcPr>
            <w:tcW w:w="1050" w:type="pct"/>
            <w:shd w:val="clear" w:color="auto" w:fill="D9D9D9" w:themeFill="background1" w:themeFillShade="D9"/>
          </w:tcPr>
          <w:p w:rsidR="00E63183" w:rsidRPr="0039160E" w:rsidRDefault="00E63183" w:rsidP="005F3A75">
            <w:pPr>
              <w:rPr>
                <w:b/>
                <w:bCs/>
                <w:iCs/>
              </w:rPr>
            </w:pPr>
          </w:p>
        </w:tc>
        <w:tc>
          <w:tcPr>
            <w:tcW w:w="2346" w:type="pct"/>
            <w:shd w:val="clear" w:color="auto" w:fill="D9D9D9" w:themeFill="background1" w:themeFillShade="D9"/>
          </w:tcPr>
          <w:p w:rsidR="00E63183" w:rsidRPr="0039160E" w:rsidRDefault="00E63183" w:rsidP="005F3A75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Title</w:t>
            </w:r>
          </w:p>
        </w:tc>
        <w:tc>
          <w:tcPr>
            <w:tcW w:w="803" w:type="pct"/>
            <w:shd w:val="clear" w:color="auto" w:fill="D9D9D9" w:themeFill="background1" w:themeFillShade="D9"/>
          </w:tcPr>
          <w:p w:rsidR="00E63183" w:rsidRPr="0039160E" w:rsidRDefault="00E63183" w:rsidP="005F3A75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Rev</w:t>
            </w:r>
          </w:p>
        </w:tc>
        <w:tc>
          <w:tcPr>
            <w:tcW w:w="802" w:type="pct"/>
            <w:shd w:val="clear" w:color="auto" w:fill="D9D9D9" w:themeFill="background1" w:themeFillShade="D9"/>
          </w:tcPr>
          <w:p w:rsidR="00E63183" w:rsidRPr="0039160E" w:rsidRDefault="00E63183" w:rsidP="005F3A75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Date</w:t>
            </w:r>
          </w:p>
        </w:tc>
      </w:tr>
      <w:tr w:rsidR="00E63183" w:rsidRPr="00E63183" w:rsidTr="00BA4DE3">
        <w:tc>
          <w:tcPr>
            <w:tcW w:w="1050" w:type="pct"/>
          </w:tcPr>
          <w:p w:rsidR="00E63183" w:rsidRPr="00E63183" w:rsidRDefault="00E63183" w:rsidP="004A14BE">
            <w:pPr>
              <w:pStyle w:val="Paragrafoelenco"/>
              <w:numPr>
                <w:ilvl w:val="0"/>
                <w:numId w:val="1"/>
              </w:numPr>
              <w:rPr>
                <w:bCs/>
                <w:iCs/>
              </w:rPr>
            </w:pPr>
            <w:bookmarkStart w:id="3" w:name="_Ref532457323"/>
          </w:p>
        </w:tc>
        <w:bookmarkEnd w:id="3"/>
        <w:tc>
          <w:tcPr>
            <w:tcW w:w="2346" w:type="pct"/>
          </w:tcPr>
          <w:p w:rsidR="00E63183" w:rsidRPr="00E63183" w:rsidRDefault="00E63183" w:rsidP="005F3A75">
            <w:pPr>
              <w:rPr>
                <w:bCs/>
                <w:iCs/>
              </w:rPr>
            </w:pPr>
            <w:proofErr w:type="spellStart"/>
            <w:r w:rsidRPr="00E63183">
              <w:rPr>
                <w:bCs/>
                <w:iCs/>
              </w:rPr>
              <w:t>FW_API_Lego</w:t>
            </w:r>
            <w:proofErr w:type="spellEnd"/>
            <w:r w:rsidRPr="00E63183">
              <w:rPr>
                <w:bCs/>
                <w:iCs/>
              </w:rPr>
              <w:t xml:space="preserve"> Plus Project.docx</w:t>
            </w:r>
          </w:p>
        </w:tc>
        <w:tc>
          <w:tcPr>
            <w:tcW w:w="803" w:type="pct"/>
          </w:tcPr>
          <w:p w:rsidR="00E63183" w:rsidRPr="00E63183" w:rsidRDefault="00E63183" w:rsidP="005F3A75">
            <w:pPr>
              <w:rPr>
                <w:bCs/>
                <w:iCs/>
              </w:rPr>
            </w:pPr>
            <w:r>
              <w:rPr>
                <w:bCs/>
                <w:iCs/>
              </w:rPr>
              <w:t>X3</w:t>
            </w:r>
          </w:p>
        </w:tc>
        <w:tc>
          <w:tcPr>
            <w:tcW w:w="802" w:type="pct"/>
          </w:tcPr>
          <w:p w:rsidR="00E63183" w:rsidRDefault="00E63183" w:rsidP="005F3A75">
            <w:pPr>
              <w:rPr>
                <w:bCs/>
                <w:iCs/>
              </w:rPr>
            </w:pPr>
            <w:r>
              <w:rPr>
                <w:bCs/>
                <w:iCs/>
              </w:rPr>
              <w:t>22/02/2013</w:t>
            </w:r>
          </w:p>
        </w:tc>
      </w:tr>
      <w:tr w:rsidR="00BA4DE3" w:rsidRPr="00E63183" w:rsidTr="00BA4DE3">
        <w:tc>
          <w:tcPr>
            <w:tcW w:w="1050" w:type="pct"/>
          </w:tcPr>
          <w:p w:rsidR="00BA4DE3" w:rsidRPr="00E63183" w:rsidRDefault="00BA4DE3" w:rsidP="00BA4DE3">
            <w:pPr>
              <w:pStyle w:val="Paragrafoelenco"/>
              <w:numPr>
                <w:ilvl w:val="0"/>
                <w:numId w:val="1"/>
              </w:numPr>
              <w:rPr>
                <w:bCs/>
                <w:iCs/>
              </w:rPr>
            </w:pPr>
          </w:p>
        </w:tc>
        <w:tc>
          <w:tcPr>
            <w:tcW w:w="2346" w:type="pct"/>
          </w:tcPr>
          <w:p w:rsidR="00BA4DE3" w:rsidRPr="00E63183" w:rsidRDefault="00BA4DE3" w:rsidP="00BA4DE3">
            <w:pPr>
              <w:rPr>
                <w:bCs/>
                <w:iCs/>
              </w:rPr>
            </w:pPr>
            <w:r>
              <w:rPr>
                <w:bCs/>
                <w:iCs/>
              </w:rPr>
              <w:t>SwAD_Addendum_LegoArchRules.docx</w:t>
            </w:r>
          </w:p>
        </w:tc>
        <w:tc>
          <w:tcPr>
            <w:tcW w:w="803" w:type="pct"/>
          </w:tcPr>
          <w:p w:rsidR="00BA4DE3" w:rsidRDefault="00635998" w:rsidP="00BA4DE3">
            <w:pPr>
              <w:rPr>
                <w:bCs/>
                <w:iCs/>
              </w:rPr>
            </w:pPr>
            <w:r>
              <w:rPr>
                <w:bCs/>
                <w:iCs/>
              </w:rPr>
              <w:t>1.0</w:t>
            </w:r>
          </w:p>
        </w:tc>
        <w:tc>
          <w:tcPr>
            <w:tcW w:w="802" w:type="pct"/>
          </w:tcPr>
          <w:p w:rsidR="00BA4DE3" w:rsidRDefault="00635998" w:rsidP="00BA4DE3">
            <w:pPr>
              <w:rPr>
                <w:bCs/>
                <w:iCs/>
              </w:rPr>
            </w:pPr>
            <w:r>
              <w:rPr>
                <w:bCs/>
                <w:iCs/>
              </w:rPr>
              <w:t>20/12/2018</w:t>
            </w:r>
          </w:p>
        </w:tc>
      </w:tr>
    </w:tbl>
    <w:p w:rsidR="00E63183" w:rsidRPr="00E63183" w:rsidRDefault="00E63183" w:rsidP="00E63183"/>
    <w:p w:rsidR="00E63183" w:rsidRDefault="00E63183" w:rsidP="00D751BD">
      <w:pPr>
        <w:rPr>
          <w:b/>
          <w:bCs/>
          <w:i/>
          <w:iCs/>
        </w:rPr>
      </w:pPr>
    </w:p>
    <w:p w:rsidR="00E63183" w:rsidRDefault="00E63183" w:rsidP="00E63183">
      <w:pPr>
        <w:pStyle w:val="Titolo1"/>
      </w:pPr>
      <w:bookmarkStart w:id="4" w:name="_Toc533084930"/>
      <w:r>
        <w:t>Terms and Definitions</w:t>
      </w:r>
      <w:bookmarkEnd w:id="4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56"/>
        <w:gridCol w:w="8072"/>
      </w:tblGrid>
      <w:tr w:rsidR="00E63183" w:rsidRPr="0039160E" w:rsidTr="0039160E">
        <w:tc>
          <w:tcPr>
            <w:tcW w:w="808" w:type="pct"/>
            <w:shd w:val="clear" w:color="auto" w:fill="D9D9D9" w:themeFill="background1" w:themeFillShade="D9"/>
          </w:tcPr>
          <w:p w:rsidR="00E63183" w:rsidRPr="0039160E" w:rsidRDefault="00E63183" w:rsidP="005F3A75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Terms</w:t>
            </w:r>
          </w:p>
        </w:tc>
        <w:tc>
          <w:tcPr>
            <w:tcW w:w="4192" w:type="pct"/>
            <w:shd w:val="clear" w:color="auto" w:fill="D9D9D9" w:themeFill="background1" w:themeFillShade="D9"/>
          </w:tcPr>
          <w:p w:rsidR="00E63183" w:rsidRPr="0039160E" w:rsidRDefault="00E63183" w:rsidP="005F3A75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Definition</w:t>
            </w:r>
          </w:p>
        </w:tc>
      </w:tr>
      <w:tr w:rsidR="00E63183" w:rsidRPr="00E63183" w:rsidTr="00E63183">
        <w:tc>
          <w:tcPr>
            <w:tcW w:w="808" w:type="pct"/>
          </w:tcPr>
          <w:p w:rsidR="00E63183" w:rsidRPr="00E63183" w:rsidRDefault="00E63183" w:rsidP="00E63183">
            <w:pPr>
              <w:rPr>
                <w:bCs/>
                <w:iCs/>
              </w:rPr>
            </w:pPr>
            <w:r>
              <w:rPr>
                <w:bCs/>
                <w:iCs/>
              </w:rPr>
              <w:t>UI</w:t>
            </w:r>
          </w:p>
        </w:tc>
        <w:tc>
          <w:tcPr>
            <w:tcW w:w="4192" w:type="pct"/>
          </w:tcPr>
          <w:p w:rsidR="00E63183" w:rsidRPr="00E63183" w:rsidRDefault="00E63183" w:rsidP="005F3A75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User Interface – Software component of </w:t>
            </w:r>
            <w:proofErr w:type="spellStart"/>
            <w:r>
              <w:rPr>
                <w:bCs/>
                <w:iCs/>
              </w:rPr>
              <w:t>LegoPlus</w:t>
            </w:r>
            <w:proofErr w:type="spellEnd"/>
            <w:r>
              <w:rPr>
                <w:bCs/>
                <w:iCs/>
              </w:rPr>
              <w:t xml:space="preserve">. </w:t>
            </w:r>
          </w:p>
        </w:tc>
      </w:tr>
      <w:tr w:rsidR="00E63183" w:rsidRPr="00E63183" w:rsidTr="00E63183">
        <w:tc>
          <w:tcPr>
            <w:tcW w:w="808" w:type="pct"/>
          </w:tcPr>
          <w:p w:rsidR="00E63183" w:rsidRPr="00E63183" w:rsidRDefault="00BA4DE3" w:rsidP="00E63183">
            <w:pPr>
              <w:rPr>
                <w:bCs/>
                <w:iCs/>
              </w:rPr>
            </w:pPr>
            <w:r>
              <w:rPr>
                <w:bCs/>
                <w:iCs/>
              </w:rPr>
              <w:t>Component</w:t>
            </w:r>
          </w:p>
        </w:tc>
        <w:tc>
          <w:tcPr>
            <w:tcW w:w="4192" w:type="pct"/>
          </w:tcPr>
          <w:p w:rsidR="00E63183" w:rsidRPr="00E63183" w:rsidRDefault="00BA4DE3" w:rsidP="005F3A75">
            <w:pPr>
              <w:rPr>
                <w:bCs/>
                <w:iCs/>
              </w:rPr>
            </w:pPr>
            <w:r>
              <w:rPr>
                <w:bCs/>
                <w:iCs/>
              </w:rPr>
              <w:t>Part of a software system having one or more well-defined interfaces and implementing a well-defined functionality</w:t>
            </w:r>
          </w:p>
        </w:tc>
      </w:tr>
      <w:tr w:rsidR="00BA4DE3" w:rsidRPr="00E63183" w:rsidTr="00E63183">
        <w:tc>
          <w:tcPr>
            <w:tcW w:w="808" w:type="pct"/>
          </w:tcPr>
          <w:p w:rsidR="00BA4DE3" w:rsidRDefault="00BA4DE3" w:rsidP="00E63183">
            <w:pPr>
              <w:rPr>
                <w:bCs/>
                <w:iCs/>
              </w:rPr>
            </w:pPr>
            <w:r>
              <w:rPr>
                <w:bCs/>
                <w:iCs/>
              </w:rPr>
              <w:t>Director</w:t>
            </w:r>
          </w:p>
        </w:tc>
        <w:tc>
          <w:tcPr>
            <w:tcW w:w="4192" w:type="pct"/>
          </w:tcPr>
          <w:p w:rsidR="00BA4DE3" w:rsidRDefault="00BA4DE3" w:rsidP="005F3A75">
            <w:pPr>
              <w:rPr>
                <w:bCs/>
                <w:iCs/>
              </w:rPr>
            </w:pPr>
            <w:r>
              <w:rPr>
                <w:bCs/>
                <w:iCs/>
              </w:rPr>
              <w:t>Is the mediator in the mediator-colleague design pattern</w:t>
            </w:r>
          </w:p>
        </w:tc>
      </w:tr>
    </w:tbl>
    <w:p w:rsidR="00E63183" w:rsidRDefault="00E63183" w:rsidP="00D751BD">
      <w:pPr>
        <w:rPr>
          <w:b/>
          <w:bCs/>
          <w:i/>
          <w:iCs/>
        </w:rPr>
      </w:pPr>
    </w:p>
    <w:p w:rsidR="00E63183" w:rsidRPr="0039160E" w:rsidRDefault="00E63183" w:rsidP="00D751BD"/>
    <w:p w:rsidR="00E63183" w:rsidRPr="0039160E" w:rsidRDefault="00E63183">
      <w:pPr>
        <w:jc w:val="left"/>
      </w:pPr>
      <w:r w:rsidRPr="0039160E">
        <w:br w:type="page"/>
      </w:r>
    </w:p>
    <w:p w:rsidR="00D751BD" w:rsidRDefault="00C46FE8" w:rsidP="004A14BE">
      <w:pPr>
        <w:pStyle w:val="Titolo1"/>
        <w:numPr>
          <w:ilvl w:val="0"/>
          <w:numId w:val="2"/>
        </w:numPr>
        <w:rPr>
          <w:lang w:val="it-IT"/>
        </w:rPr>
      </w:pPr>
      <w:bookmarkStart w:id="5" w:name="_Toc533084931"/>
      <w:bookmarkEnd w:id="0"/>
      <w:r>
        <w:rPr>
          <w:lang w:val="it-IT"/>
        </w:rPr>
        <w:lastRenderedPageBreak/>
        <w:t>Job description</w:t>
      </w:r>
      <w:bookmarkEnd w:id="5"/>
    </w:p>
    <w:p w:rsidR="00DC6DB7" w:rsidRDefault="002345AD" w:rsidP="00DC6DB7">
      <w:pPr>
        <w:rPr>
          <w:rFonts w:cs="Arial"/>
          <w:lang w:val="en"/>
        </w:rPr>
      </w:pPr>
      <w:r>
        <w:t>In the context of LE</w:t>
      </w:r>
      <w:r w:rsidR="00DC6DB7" w:rsidRPr="0039160E">
        <w:t xml:space="preserve">GO PLUS </w:t>
      </w:r>
      <w:proofErr w:type="gramStart"/>
      <w:r w:rsidR="00DC6DB7" w:rsidRPr="0039160E">
        <w:t>PROJECT</w:t>
      </w:r>
      <w:proofErr w:type="gramEnd"/>
      <w:r w:rsidR="00635998">
        <w:t xml:space="preserve"> </w:t>
      </w:r>
      <w:r w:rsidR="00DC6DB7" w:rsidRPr="0039160E">
        <w:t xml:space="preserve">a </w:t>
      </w:r>
      <w:r w:rsidR="00DC6DB7" w:rsidRPr="007E29FF">
        <w:rPr>
          <w:i/>
        </w:rPr>
        <w:t>manager</w:t>
      </w:r>
      <w:r w:rsidR="00DC6DB7" w:rsidRPr="0039160E">
        <w:t xml:space="preserve"> is defined as a component that implements a well-defined, high-level functionality of the scanner and is the gate of to a specific subsystem. </w:t>
      </w:r>
      <w:r w:rsidR="00DC6DB7" w:rsidRPr="00DC6DB7">
        <w:rPr>
          <w:rFonts w:cs="Arial"/>
          <w:lang w:val="en"/>
        </w:rPr>
        <w:t xml:space="preserve">The </w:t>
      </w:r>
      <w:r w:rsidR="00DC6DB7" w:rsidRPr="007E29FF">
        <w:rPr>
          <w:rFonts w:cs="Arial"/>
          <w:i/>
          <w:lang w:val="en"/>
        </w:rPr>
        <w:t>User Interface Manager</w:t>
      </w:r>
      <w:r w:rsidR="00DC6DB7" w:rsidRPr="00DC6DB7">
        <w:rPr>
          <w:rFonts w:cs="Arial"/>
          <w:lang w:val="en"/>
        </w:rPr>
        <w:t xml:space="preserve"> is one of the components</w:t>
      </w:r>
      <w:r w:rsidR="00DC6DB7">
        <w:rPr>
          <w:rFonts w:cs="Arial"/>
          <w:lang w:val="en"/>
        </w:rPr>
        <w:t xml:space="preserve"> of t</w:t>
      </w:r>
      <w:r w:rsidR="007E29FF">
        <w:rPr>
          <w:rFonts w:cs="Arial"/>
          <w:lang w:val="en"/>
        </w:rPr>
        <w:t xml:space="preserve">hat modular architecture which </w:t>
      </w:r>
      <w:r w:rsidR="00DC6DB7">
        <w:rPr>
          <w:rFonts w:cs="Arial"/>
          <w:lang w:val="en"/>
        </w:rPr>
        <w:t xml:space="preserve">manages the interactions between the </w:t>
      </w:r>
      <w:r w:rsidR="007E29FF">
        <w:rPr>
          <w:rFonts w:cs="Arial"/>
          <w:lang w:val="en"/>
        </w:rPr>
        <w:t>U</w:t>
      </w:r>
      <w:r w:rsidR="00DC6DB7">
        <w:rPr>
          <w:rFonts w:cs="Arial"/>
          <w:lang w:val="en"/>
        </w:rPr>
        <w:t>ser and the device.</w:t>
      </w:r>
    </w:p>
    <w:p w:rsidR="00DC6DB7" w:rsidRDefault="00DC6DB7" w:rsidP="00DC6DB7">
      <w:pPr>
        <w:rPr>
          <w:rFonts w:cs="Arial"/>
          <w:lang w:val="en"/>
        </w:rPr>
      </w:pPr>
    </w:p>
    <w:p w:rsidR="006D2C4E" w:rsidRDefault="00DA1EF9" w:rsidP="00DC6DB7">
      <w:pPr>
        <w:rPr>
          <w:rFonts w:cs="Arial"/>
          <w:lang w:val="en"/>
        </w:rPr>
      </w:pPr>
      <w:r>
        <w:rPr>
          <w:rFonts w:cs="Arial"/>
          <w:lang w:val="en"/>
        </w:rPr>
        <w:t>The UI-MGR fetches the</w:t>
      </w:r>
      <w:r w:rsidR="00DC6DB7" w:rsidRPr="00DC6DB7">
        <w:rPr>
          <w:rFonts w:cs="Arial"/>
          <w:lang w:val="en"/>
        </w:rPr>
        <w:t xml:space="preserve"> input </w:t>
      </w:r>
      <w:r w:rsidR="007E29FF">
        <w:rPr>
          <w:rFonts w:cs="Arial"/>
          <w:lang w:val="en"/>
        </w:rPr>
        <w:t>events</w:t>
      </w:r>
      <w:r w:rsidR="00DC6DB7" w:rsidRPr="00DC6DB7">
        <w:rPr>
          <w:rFonts w:cs="Arial"/>
          <w:lang w:val="en"/>
        </w:rPr>
        <w:t xml:space="preserve"> </w:t>
      </w:r>
      <w:r w:rsidR="00635998">
        <w:rPr>
          <w:rFonts w:cs="Arial"/>
          <w:lang w:val="en"/>
        </w:rPr>
        <w:t>(</w:t>
      </w:r>
      <w:proofErr w:type="spellStart"/>
      <w:r w:rsidR="00635998">
        <w:rPr>
          <w:rFonts w:cs="Arial"/>
          <w:lang w:val="en"/>
        </w:rPr>
        <w:t>p.e.</w:t>
      </w:r>
      <w:proofErr w:type="spellEnd"/>
      <w:r w:rsidR="00635998">
        <w:rPr>
          <w:rFonts w:cs="Arial"/>
          <w:lang w:val="en"/>
        </w:rPr>
        <w:t xml:space="preserve"> triggering the device) </w:t>
      </w:r>
      <w:r w:rsidR="007E29FF">
        <w:rPr>
          <w:rFonts w:cs="Arial"/>
          <w:lang w:val="en"/>
        </w:rPr>
        <w:t>and</w:t>
      </w:r>
      <w:r w:rsidR="006D2C4E">
        <w:rPr>
          <w:rFonts w:cs="Arial"/>
          <w:lang w:val="en"/>
        </w:rPr>
        <w:t xml:space="preserve"> gives feedback to the user</w:t>
      </w:r>
      <w:r w:rsidR="007E29FF">
        <w:rPr>
          <w:rFonts w:cs="Arial"/>
          <w:lang w:val="en"/>
        </w:rPr>
        <w:t xml:space="preserve"> by its </w:t>
      </w:r>
      <w:r w:rsidR="00635998">
        <w:rPr>
          <w:rFonts w:cs="Arial"/>
          <w:lang w:val="en"/>
        </w:rPr>
        <w:t>s</w:t>
      </w:r>
      <w:r w:rsidR="007E29FF">
        <w:rPr>
          <w:rFonts w:cs="Arial"/>
          <w:lang w:val="en"/>
        </w:rPr>
        <w:t xml:space="preserve">ub component (led, beeper </w:t>
      </w:r>
      <w:proofErr w:type="spellStart"/>
      <w:r w:rsidR="007E29FF">
        <w:rPr>
          <w:rFonts w:cs="Arial"/>
          <w:lang w:val="en"/>
        </w:rPr>
        <w:t>etc</w:t>
      </w:r>
      <w:proofErr w:type="spellEnd"/>
      <w:r w:rsidR="007E29FF">
        <w:rPr>
          <w:rFonts w:cs="Arial"/>
          <w:lang w:val="en"/>
        </w:rPr>
        <w:t>).</w:t>
      </w:r>
    </w:p>
    <w:p w:rsidR="007E29FF" w:rsidRDefault="007E29FF" w:rsidP="00DC6DB7">
      <w:pPr>
        <w:rPr>
          <w:rFonts w:cs="Arial"/>
          <w:lang w:val="en"/>
        </w:rPr>
      </w:pPr>
    </w:p>
    <w:p w:rsidR="006D2C4E" w:rsidRDefault="00F82930" w:rsidP="00DC6DB7">
      <w:pPr>
        <w:rPr>
          <w:rFonts w:cs="Arial"/>
          <w:lang w:val="en"/>
        </w:rPr>
      </w:pPr>
      <w:r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1270635</wp:posOffset>
                </wp:positionV>
                <wp:extent cx="675640" cy="203200"/>
                <wp:effectExtent l="0" t="0" r="0" b="63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5998" w:rsidRDefault="00635998">
                            <w:r w:rsidRPr="00F82930">
                              <w:rPr>
                                <w:sz w:val="16"/>
                                <w:szCs w:val="16"/>
                              </w:rPr>
                              <w:t>notificatio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left:0;text-align:left;margin-left:128.9pt;margin-top:100.05pt;width:53.2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" fillcolor="white [3201]" stroked="f" strokeweight=".5pt">
                <v:textbox>
                  <w:txbxContent>
                    <w:p w:rsidR="00635998" w:rsidRDefault="00635998">
                      <w:r w:rsidRPr="00F82930">
                        <w:rPr>
                          <w:sz w:val="16"/>
                          <w:szCs w:val="16"/>
                        </w:rPr>
                        <w:t>notificatio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1301114</wp:posOffset>
                </wp:positionV>
                <wp:extent cx="1153160" cy="45719"/>
                <wp:effectExtent l="0" t="57150" r="27940" b="5016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45719"/>
                        </a:xfrm>
                        <a:prstGeom prst="curvedConnector3">
                          <a:avLst>
                            <a:gd name="adj1" fmla="val 90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572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23" o:spid="_x0000_s1026" type="#_x0000_t38" style="position:absolute;margin-left:119.7pt;margin-top:102.45pt;width:90.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" adj="19533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589915</wp:posOffset>
                </wp:positionV>
                <wp:extent cx="1051560" cy="426720"/>
                <wp:effectExtent l="38100" t="76200" r="53340" b="3048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426720"/>
                        </a:xfrm>
                        <a:prstGeom prst="curvedConnector3">
                          <a:avLst>
                            <a:gd name="adj1" fmla="val -2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ABD8" id="Connettore 2 22" o:spid="_x0000_s1026" type="#_x0000_t38" style="position:absolute;margin-left:163.3pt;margin-top:46.45pt;width:82.8pt;height:3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" adj="-548" strokecolor="#4579b8 [3044]">
                <v:stroke endarrow="block"/>
              </v:shape>
            </w:pict>
          </mc:Fallback>
        </mc:AlternateContent>
      </w:r>
      <w:r w:rsidR="009B415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635635</wp:posOffset>
                </wp:positionV>
                <wp:extent cx="1127760" cy="355600"/>
                <wp:effectExtent l="0" t="0" r="15240" b="254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998" w:rsidRPr="00A512B8" w:rsidRDefault="00635998" w:rsidP="009B41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Other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7" style="position:absolute;left:0;text-align:left;margin-left:305.7pt;margin-top:50.05pt;width:88.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" fillcolor="white [3212]" strokecolor="white [3212]" strokeweight="2pt">
                <v:textbox>
                  <w:txbxContent>
                    <w:p w:rsidR="00635998" w:rsidRPr="00A512B8" w:rsidRDefault="00635998" w:rsidP="009B41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Other managers</w:t>
                      </w:r>
                    </w:p>
                  </w:txbxContent>
                </v:textbox>
              </v:rect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1D5A8" wp14:editId="751E6638">
                <wp:simplePos x="0" y="0"/>
                <wp:positionH relativeFrom="column">
                  <wp:posOffset>3928110</wp:posOffset>
                </wp:positionH>
                <wp:positionV relativeFrom="paragraph">
                  <wp:posOffset>1412875</wp:posOffset>
                </wp:positionV>
                <wp:extent cx="45720" cy="45720"/>
                <wp:effectExtent l="0" t="0" r="11430" b="11430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4ADCA" id="Ovale 18" o:spid="_x0000_s1026" style="position:absolute;margin-left:309.3pt;margin-top:111.25pt;width:3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1D5A8" wp14:editId="751E6638">
                <wp:simplePos x="0" y="0"/>
                <wp:positionH relativeFrom="column">
                  <wp:posOffset>3938270</wp:posOffset>
                </wp:positionH>
                <wp:positionV relativeFrom="paragraph">
                  <wp:posOffset>1184275</wp:posOffset>
                </wp:positionV>
                <wp:extent cx="45720" cy="45720"/>
                <wp:effectExtent l="0" t="0" r="11430" b="1143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EC284" id="Ovale 20" o:spid="_x0000_s1026" style="position:absolute;margin-left:310.1pt;margin-top:93.25pt;width:3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1D5A8" wp14:editId="751E6638">
                <wp:simplePos x="0" y="0"/>
                <wp:positionH relativeFrom="column">
                  <wp:posOffset>3902710</wp:posOffset>
                </wp:positionH>
                <wp:positionV relativeFrom="paragraph">
                  <wp:posOffset>940435</wp:posOffset>
                </wp:positionV>
                <wp:extent cx="45720" cy="45720"/>
                <wp:effectExtent l="0" t="0" r="11430" b="1143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F5867" id="Ovale 16" o:spid="_x0000_s1026" style="position:absolute;margin-left:307.3pt;margin-top:74.05pt;width:3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1D5A8" wp14:editId="751E6638">
                <wp:simplePos x="0" y="0"/>
                <wp:positionH relativeFrom="column">
                  <wp:posOffset>3709670</wp:posOffset>
                </wp:positionH>
                <wp:positionV relativeFrom="paragraph">
                  <wp:posOffset>742315</wp:posOffset>
                </wp:positionV>
                <wp:extent cx="45720" cy="45720"/>
                <wp:effectExtent l="0" t="0" r="11430" b="1143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87562" id="Ovale 15" o:spid="_x0000_s1026" style="position:absolute;margin-left:292.1pt;margin-top:58.45pt;width:3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D17C7" wp14:editId="0195F0F5">
                <wp:simplePos x="0" y="0"/>
                <wp:positionH relativeFrom="column">
                  <wp:posOffset>3491230</wp:posOffset>
                </wp:positionH>
                <wp:positionV relativeFrom="paragraph">
                  <wp:posOffset>594995</wp:posOffset>
                </wp:positionV>
                <wp:extent cx="45720" cy="45720"/>
                <wp:effectExtent l="0" t="0" r="11430" b="1143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F2645" id="Ovale 13" o:spid="_x0000_s1026" style="position:absolute;margin-left:274.9pt;margin-top:46.85pt;width: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D17C7" wp14:editId="0195F0F5">
                <wp:simplePos x="0" y="0"/>
                <wp:positionH relativeFrom="column">
                  <wp:posOffset>3277870</wp:posOffset>
                </wp:positionH>
                <wp:positionV relativeFrom="paragraph">
                  <wp:posOffset>483235</wp:posOffset>
                </wp:positionV>
                <wp:extent cx="45720" cy="45720"/>
                <wp:effectExtent l="0" t="0" r="11430" b="1143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F3485" id="Ovale 12" o:spid="_x0000_s1026" style="position:absolute;margin-left:258.1pt;margin-top:38.0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D5A8" wp14:editId="751E6638">
                <wp:simplePos x="0" y="0"/>
                <wp:positionH relativeFrom="column">
                  <wp:posOffset>2505710</wp:posOffset>
                </wp:positionH>
                <wp:positionV relativeFrom="paragraph">
                  <wp:posOffset>396875</wp:posOffset>
                </wp:positionV>
                <wp:extent cx="45720" cy="45720"/>
                <wp:effectExtent l="0" t="0" r="11430" b="1143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E2620" id="Ovale 17" o:spid="_x0000_s1026" style="position:absolute;margin-left:197.3pt;margin-top:31.25pt;width:3.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ragraph">
                  <wp:posOffset>396875</wp:posOffset>
                </wp:positionV>
                <wp:extent cx="45720" cy="45720"/>
                <wp:effectExtent l="0" t="0" r="11430" b="1143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DC255" id="Ovale 11" o:spid="_x0000_s1026" style="position:absolute;margin-left:217.3pt;margin-top:31.25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D17C7" wp14:editId="0195F0F5">
                <wp:simplePos x="0" y="0"/>
                <wp:positionH relativeFrom="column">
                  <wp:posOffset>3023870</wp:posOffset>
                </wp:positionH>
                <wp:positionV relativeFrom="paragraph">
                  <wp:posOffset>401955</wp:posOffset>
                </wp:positionV>
                <wp:extent cx="45720" cy="45720"/>
                <wp:effectExtent l="0" t="0" r="11430" b="1143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FAADD" id="Ovale 14" o:spid="_x0000_s1026" style="position:absolute;margin-left:238.1pt;margin-top:31.65pt;width:3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" fillcolor="#4f81bd [3204]" strokecolor="#243f60 [1604]" strokeweight="2pt"/>
            </w:pict>
          </mc:Fallback>
        </mc:AlternateContent>
      </w:r>
      <w:r w:rsidR="00A512B8">
        <w:rPr>
          <w:rFonts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1D5A8" wp14:editId="751E6638">
                <wp:simplePos x="0" y="0"/>
                <wp:positionH relativeFrom="column">
                  <wp:posOffset>3790950</wp:posOffset>
                </wp:positionH>
                <wp:positionV relativeFrom="paragraph">
                  <wp:posOffset>1605915</wp:posOffset>
                </wp:positionV>
                <wp:extent cx="45720" cy="45720"/>
                <wp:effectExtent l="0" t="0" r="11430" b="1143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20614" id="Ovale 19" o:spid="_x0000_s1026" style="position:absolute;margin-left:298.5pt;margin-top:126.45pt;width:3.6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QagIAADc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" fillcolor="#4f81bd [3204]" strokecolor="#243f60 [1604]" strokeweight="2pt"/>
            </w:pict>
          </mc:Fallback>
        </mc:AlternateContent>
      </w:r>
      <w:r w:rsidR="006D2C4E">
        <w:rPr>
          <w:rFonts w:cs="Arial"/>
          <w:noProof/>
          <w:lang w:val="it-IT"/>
        </w:rPr>
        <w:drawing>
          <wp:inline distT="0" distB="0" distL="0" distR="0">
            <wp:extent cx="6009640" cy="2357120"/>
            <wp:effectExtent l="0" t="0" r="0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07C36" w:rsidRPr="009B1ACE" w:rsidRDefault="007E29FF" w:rsidP="00DC6DB7">
      <w:pPr>
        <w:rPr>
          <w:rFonts w:cs="Arial"/>
        </w:rPr>
      </w:pPr>
      <w:r w:rsidRPr="009B1ACE">
        <w:rPr>
          <w:rFonts w:cs="Arial"/>
        </w:rPr>
        <w:t>T</w:t>
      </w:r>
      <w:r w:rsidR="0094197D" w:rsidRPr="009B1ACE">
        <w:rPr>
          <w:rFonts w:cs="Arial"/>
        </w:rPr>
        <w:t xml:space="preserve">he UI consists of </w:t>
      </w:r>
      <w:r w:rsidR="005F32F9" w:rsidRPr="009B1ACE">
        <w:rPr>
          <w:rFonts w:cs="Arial"/>
        </w:rPr>
        <w:t>a series of components</w:t>
      </w:r>
      <w:r w:rsidR="0094197D" w:rsidRPr="009B1ACE">
        <w:rPr>
          <w:rFonts w:cs="Arial"/>
        </w:rPr>
        <w:t xml:space="preserve"> which </w:t>
      </w:r>
      <w:r w:rsidR="005F32F9" w:rsidRPr="009B1ACE">
        <w:rPr>
          <w:rFonts w:cs="Arial"/>
        </w:rPr>
        <w:t xml:space="preserve">are </w:t>
      </w:r>
      <w:r w:rsidR="0094197D" w:rsidRPr="009B1ACE">
        <w:rPr>
          <w:rFonts w:cs="Arial"/>
        </w:rPr>
        <w:t>Led,</w:t>
      </w:r>
      <w:r w:rsidR="00D75670" w:rsidRPr="009B1ACE">
        <w:rPr>
          <w:rFonts w:cs="Arial"/>
        </w:rPr>
        <w:t xml:space="preserve"> </w:t>
      </w:r>
      <w:r w:rsidR="0094197D" w:rsidRPr="009B1ACE">
        <w:rPr>
          <w:rFonts w:cs="Arial"/>
        </w:rPr>
        <w:t>Accelerometer, RGB</w:t>
      </w:r>
      <w:r w:rsidR="00D75670" w:rsidRPr="009B1ACE">
        <w:rPr>
          <w:rFonts w:cs="Arial"/>
        </w:rPr>
        <w:t xml:space="preserve"> array</w:t>
      </w:r>
      <w:r w:rsidR="0094197D" w:rsidRPr="009B1ACE">
        <w:rPr>
          <w:rFonts w:cs="Arial"/>
        </w:rPr>
        <w:t xml:space="preserve">, Vibration, </w:t>
      </w:r>
      <w:r w:rsidR="00D75670" w:rsidRPr="009B1ACE">
        <w:rPr>
          <w:rFonts w:cs="Arial"/>
        </w:rPr>
        <w:t xml:space="preserve">Audible device </w:t>
      </w:r>
      <w:r w:rsidR="005F32F9" w:rsidRPr="009B1ACE">
        <w:rPr>
          <w:rFonts w:cs="Arial"/>
        </w:rPr>
        <w:t>and</w:t>
      </w:r>
      <w:r w:rsidR="0094197D" w:rsidRPr="009B1ACE">
        <w:rPr>
          <w:rFonts w:cs="Arial"/>
        </w:rPr>
        <w:t xml:space="preserve"> Trigger. Each of these </w:t>
      </w:r>
      <w:r w:rsidR="005F32F9" w:rsidRPr="009B1ACE">
        <w:rPr>
          <w:rFonts w:cs="Arial"/>
        </w:rPr>
        <w:t xml:space="preserve">components </w:t>
      </w:r>
      <w:r w:rsidR="0094197D" w:rsidRPr="009B1ACE">
        <w:rPr>
          <w:rFonts w:cs="Arial"/>
        </w:rPr>
        <w:t>ha</w:t>
      </w:r>
      <w:r w:rsidR="005F32F9" w:rsidRPr="009B1ACE">
        <w:rPr>
          <w:rFonts w:cs="Arial"/>
        </w:rPr>
        <w:t>s</w:t>
      </w:r>
      <w:r w:rsidR="0094197D" w:rsidRPr="009B1ACE">
        <w:rPr>
          <w:rFonts w:cs="Arial"/>
        </w:rPr>
        <w:t xml:space="preserve"> a specific purpose</w:t>
      </w:r>
      <w:r w:rsidR="005F32F9" w:rsidRPr="009B1ACE">
        <w:rPr>
          <w:rFonts w:cs="Arial"/>
        </w:rPr>
        <w:t xml:space="preserve"> e</w:t>
      </w:r>
      <w:r w:rsidR="0094197D" w:rsidRPr="009B1ACE">
        <w:rPr>
          <w:rFonts w:cs="Arial"/>
        </w:rPr>
        <w:t>ven though they share the fact that they all indicate</w:t>
      </w:r>
      <w:r w:rsidR="00D75670" w:rsidRPr="009B1ACE">
        <w:rPr>
          <w:rFonts w:cs="Arial"/>
        </w:rPr>
        <w:t xml:space="preserve"> to </w:t>
      </w:r>
      <w:r w:rsidR="0094197D" w:rsidRPr="009B1ACE">
        <w:rPr>
          <w:rFonts w:cs="Arial"/>
        </w:rPr>
        <w:t xml:space="preserve">the UI the current status of the device. </w:t>
      </w:r>
    </w:p>
    <w:p w:rsidR="005F32F9" w:rsidRPr="009B1ACE" w:rsidRDefault="005F32F9" w:rsidP="00DC6DB7">
      <w:pPr>
        <w:rPr>
          <w:rFonts w:cs="Arial"/>
        </w:rPr>
      </w:pPr>
    </w:p>
    <w:p w:rsidR="005F32F9" w:rsidRPr="00A37D13" w:rsidRDefault="009709D5" w:rsidP="00A37D13">
      <w:pPr>
        <w:pStyle w:val="Paragrafoelenco"/>
        <w:numPr>
          <w:ilvl w:val="0"/>
          <w:numId w:val="3"/>
        </w:numPr>
        <w:rPr>
          <w:rFonts w:cs="Arial"/>
        </w:rPr>
      </w:pPr>
      <w:r w:rsidRPr="00635998">
        <w:rPr>
          <w:rFonts w:cs="Arial"/>
          <w:b/>
        </w:rPr>
        <w:t xml:space="preserve">Vibration </w:t>
      </w:r>
      <w:r w:rsidR="005F32F9" w:rsidRPr="00635998">
        <w:rPr>
          <w:rFonts w:cs="Arial"/>
          <w:b/>
        </w:rPr>
        <w:t>component</w:t>
      </w:r>
      <w:r w:rsidRPr="00635998">
        <w:rPr>
          <w:rFonts w:cs="Arial"/>
        </w:rPr>
        <w:t xml:space="preserve">: </w:t>
      </w:r>
      <w:r w:rsidR="003C25DB" w:rsidRPr="00635998">
        <w:rPr>
          <w:rFonts w:cs="Arial"/>
        </w:rPr>
        <w:t xml:space="preserve">It is an output that can be configured to give further feedback to the user.  </w:t>
      </w:r>
      <w:r w:rsidR="00635998">
        <w:rPr>
          <w:rFonts w:cs="Arial"/>
        </w:rPr>
        <w:br/>
        <w:t xml:space="preserve">E.g. </w:t>
      </w:r>
      <w:r w:rsidR="003C25DB" w:rsidRPr="00635998">
        <w:rPr>
          <w:rFonts w:cs="Arial"/>
        </w:rPr>
        <w:t xml:space="preserve">after scanner </w:t>
      </w:r>
      <w:proofErr w:type="gramStart"/>
      <w:r w:rsidR="003C25DB" w:rsidRPr="00635998">
        <w:rPr>
          <w:rFonts w:cs="Arial"/>
        </w:rPr>
        <w:t>power</w:t>
      </w:r>
      <w:proofErr w:type="gramEnd"/>
      <w:r w:rsidR="003C25DB" w:rsidRPr="00635998">
        <w:rPr>
          <w:rFonts w:cs="Arial"/>
        </w:rPr>
        <w:t xml:space="preserve"> up then do a short vibration indicating that everything is ok.  </w:t>
      </w:r>
      <w:proofErr w:type="gramStart"/>
      <w:r w:rsidR="00635998">
        <w:rPr>
          <w:rFonts w:cs="Arial"/>
        </w:rPr>
        <w:t>Also</w:t>
      </w:r>
      <w:proofErr w:type="gramEnd"/>
      <w:r w:rsidR="00635998">
        <w:rPr>
          <w:rFonts w:cs="Arial"/>
        </w:rPr>
        <w:t xml:space="preserve"> a</w:t>
      </w:r>
      <w:r w:rsidR="003C25DB" w:rsidRPr="00635998">
        <w:rPr>
          <w:rFonts w:cs="Arial"/>
        </w:rPr>
        <w:t xml:space="preserve"> good reading can be signaled by vibration feedback.</w:t>
      </w:r>
    </w:p>
    <w:p w:rsidR="005F32F9" w:rsidRPr="00A37D13" w:rsidRDefault="00441739" w:rsidP="00A37D13">
      <w:pPr>
        <w:pStyle w:val="Paragrafoelenco"/>
        <w:numPr>
          <w:ilvl w:val="0"/>
          <w:numId w:val="3"/>
        </w:numPr>
        <w:rPr>
          <w:rFonts w:cs="Arial"/>
        </w:rPr>
      </w:pPr>
      <w:r w:rsidRPr="00635998">
        <w:rPr>
          <w:rFonts w:cs="Arial"/>
          <w:b/>
        </w:rPr>
        <w:t xml:space="preserve">Visual </w:t>
      </w:r>
      <w:r w:rsidR="005F32F9" w:rsidRPr="00635998">
        <w:rPr>
          <w:rFonts w:cs="Arial"/>
          <w:b/>
        </w:rPr>
        <w:t>component</w:t>
      </w:r>
      <w:r w:rsidRPr="009B1ACE">
        <w:rPr>
          <w:rFonts w:cs="Arial"/>
        </w:rPr>
        <w:t xml:space="preserve">: </w:t>
      </w:r>
      <w:r w:rsidR="005F32F9" w:rsidRPr="009B1ACE">
        <w:rPr>
          <w:rFonts w:cs="Arial"/>
        </w:rPr>
        <w:t xml:space="preserve">can be a </w:t>
      </w:r>
      <w:r w:rsidR="00A37068" w:rsidRPr="009B1ACE">
        <w:rPr>
          <w:rFonts w:cs="Arial"/>
          <w:i/>
        </w:rPr>
        <w:t>L</w:t>
      </w:r>
      <w:r w:rsidR="005F32F9" w:rsidRPr="009B1ACE">
        <w:rPr>
          <w:rFonts w:cs="Arial"/>
          <w:i/>
        </w:rPr>
        <w:t>ed</w:t>
      </w:r>
      <w:r w:rsidR="005F32F9" w:rsidRPr="009B1ACE">
        <w:rPr>
          <w:rFonts w:cs="Arial"/>
        </w:rPr>
        <w:t xml:space="preserve"> (on/off) or an </w:t>
      </w:r>
      <w:r w:rsidR="005F32F9" w:rsidRPr="009B1ACE">
        <w:rPr>
          <w:rFonts w:cs="Arial"/>
          <w:i/>
        </w:rPr>
        <w:t>RGB</w:t>
      </w:r>
      <w:r w:rsidR="005F32F9" w:rsidRPr="009B1ACE">
        <w:rPr>
          <w:rFonts w:cs="Arial"/>
        </w:rPr>
        <w:t xml:space="preserve"> that </w:t>
      </w:r>
      <w:r w:rsidRPr="009B1ACE">
        <w:rPr>
          <w:rFonts w:cs="Arial"/>
        </w:rPr>
        <w:t>varying the color and the intensity of the light</w:t>
      </w:r>
      <w:r w:rsidR="005F32F9" w:rsidRPr="009B1ACE">
        <w:rPr>
          <w:rFonts w:cs="Arial"/>
        </w:rPr>
        <w:t xml:space="preserve">, </w:t>
      </w:r>
      <w:r w:rsidR="00B77991" w:rsidRPr="009B1ACE">
        <w:rPr>
          <w:rFonts w:cs="Arial"/>
        </w:rPr>
        <w:t xml:space="preserve">can have multiple </w:t>
      </w:r>
      <w:r w:rsidR="005F32F9" w:rsidRPr="009B1ACE">
        <w:rPr>
          <w:rFonts w:cs="Arial"/>
        </w:rPr>
        <w:t xml:space="preserve">visual </w:t>
      </w:r>
      <w:r w:rsidR="00B77991" w:rsidRPr="009B1ACE">
        <w:rPr>
          <w:rFonts w:cs="Arial"/>
        </w:rPr>
        <w:t>patterns</w:t>
      </w:r>
      <w:r w:rsidR="005F32F9" w:rsidRPr="009B1ACE">
        <w:rPr>
          <w:rFonts w:cs="Arial"/>
        </w:rPr>
        <w:t>;</w:t>
      </w:r>
    </w:p>
    <w:p w:rsidR="005F32F9" w:rsidRPr="00A37D13" w:rsidRDefault="00073285" w:rsidP="005F32F9">
      <w:pPr>
        <w:pStyle w:val="Paragrafoelenco"/>
        <w:numPr>
          <w:ilvl w:val="0"/>
          <w:numId w:val="3"/>
        </w:numPr>
        <w:rPr>
          <w:rFonts w:cs="Arial"/>
        </w:rPr>
      </w:pPr>
      <w:r w:rsidRPr="00635998">
        <w:rPr>
          <w:rFonts w:cs="Arial"/>
          <w:b/>
        </w:rPr>
        <w:t xml:space="preserve">Audible </w:t>
      </w:r>
      <w:r w:rsidR="005F32F9" w:rsidRPr="00635998">
        <w:rPr>
          <w:rFonts w:cs="Arial"/>
          <w:b/>
        </w:rPr>
        <w:t>component</w:t>
      </w:r>
      <w:r w:rsidRPr="009B1ACE">
        <w:rPr>
          <w:rFonts w:cs="Arial"/>
        </w:rPr>
        <w:t>: it can</w:t>
      </w:r>
      <w:r w:rsidR="005F32F9" w:rsidRPr="009B1ACE">
        <w:rPr>
          <w:rFonts w:cs="Arial"/>
        </w:rPr>
        <w:t xml:space="preserve"> be either a Beeper or an Audio device</w:t>
      </w:r>
      <w:r w:rsidR="00A37D13">
        <w:rPr>
          <w:rFonts w:cs="Arial"/>
        </w:rPr>
        <w:t>;</w:t>
      </w:r>
    </w:p>
    <w:p w:rsidR="00B94FDE" w:rsidRDefault="00983965" w:rsidP="00F92F08">
      <w:pPr>
        <w:pStyle w:val="Paragrafoelenco"/>
        <w:numPr>
          <w:ilvl w:val="0"/>
          <w:numId w:val="3"/>
        </w:numPr>
        <w:rPr>
          <w:rFonts w:cs="Arial"/>
          <w:lang w:val="it-IT"/>
        </w:rPr>
      </w:pPr>
      <w:proofErr w:type="spellStart"/>
      <w:r w:rsidRPr="00635998">
        <w:rPr>
          <w:rFonts w:cs="Arial"/>
          <w:b/>
        </w:rPr>
        <w:t>A</w:t>
      </w:r>
      <w:r w:rsidR="00073285" w:rsidRPr="00635998">
        <w:rPr>
          <w:rFonts w:cs="Arial"/>
          <w:b/>
        </w:rPr>
        <w:t>ccelorometer</w:t>
      </w:r>
      <w:proofErr w:type="spellEnd"/>
      <w:r w:rsidRPr="009B1ACE">
        <w:rPr>
          <w:rFonts w:cs="Arial"/>
        </w:rPr>
        <w:t>:</w:t>
      </w:r>
      <w:r w:rsidR="007B2615" w:rsidRPr="009B1ACE">
        <w:rPr>
          <w:rFonts w:cs="Arial"/>
        </w:rPr>
        <w:t xml:space="preserve"> aims to detect a movement of the device. </w:t>
      </w:r>
      <w:r w:rsidR="005F32F9" w:rsidRPr="009B1ACE">
        <w:rPr>
          <w:rFonts w:cs="Arial"/>
        </w:rPr>
        <w:t>The accelerometer is an input and can be switched to more output functionalities among which the aiming, virtual stand, and double tap.</w:t>
      </w:r>
      <w:r w:rsidR="005F32F9" w:rsidRPr="009B1ACE">
        <w:rPr>
          <w:rFonts w:cs="Arial"/>
        </w:rPr>
        <w:br/>
      </w:r>
      <w:proofErr w:type="spellStart"/>
      <w:r w:rsidR="005F32F9" w:rsidRPr="005F32F9">
        <w:rPr>
          <w:rFonts w:cs="Arial"/>
          <w:lang w:val="it-IT"/>
        </w:rPr>
        <w:t>Not</w:t>
      </w:r>
      <w:proofErr w:type="spellEnd"/>
      <w:r w:rsidR="005F32F9" w:rsidRPr="005F32F9">
        <w:rPr>
          <w:rFonts w:cs="Arial"/>
          <w:lang w:val="it-IT"/>
        </w:rPr>
        <w:t xml:space="preserve"> </w:t>
      </w:r>
      <w:proofErr w:type="spellStart"/>
      <w:r w:rsidR="005F32F9" w:rsidRPr="005F32F9">
        <w:rPr>
          <w:rFonts w:cs="Arial"/>
          <w:lang w:val="it-IT"/>
        </w:rPr>
        <w:t>all</w:t>
      </w:r>
      <w:proofErr w:type="spellEnd"/>
      <w:r w:rsidR="005F32F9" w:rsidRPr="005F32F9">
        <w:rPr>
          <w:rFonts w:cs="Arial"/>
          <w:lang w:val="it-IT"/>
        </w:rPr>
        <w:t xml:space="preserve"> </w:t>
      </w:r>
      <w:proofErr w:type="spellStart"/>
      <w:r w:rsidR="005F32F9" w:rsidRPr="005F32F9">
        <w:rPr>
          <w:rFonts w:cs="Arial"/>
          <w:lang w:val="it-IT"/>
        </w:rPr>
        <w:t>scanner</w:t>
      </w:r>
      <w:r w:rsidR="00635998">
        <w:rPr>
          <w:rFonts w:cs="Arial"/>
          <w:lang w:val="it-IT"/>
        </w:rPr>
        <w:t>s</w:t>
      </w:r>
      <w:proofErr w:type="spellEnd"/>
      <w:r w:rsidR="005F32F9" w:rsidRPr="005F32F9">
        <w:rPr>
          <w:rFonts w:cs="Arial"/>
          <w:lang w:val="it-IT"/>
        </w:rPr>
        <w:t xml:space="preserve"> </w:t>
      </w:r>
      <w:proofErr w:type="spellStart"/>
      <w:r w:rsidR="005F32F9" w:rsidRPr="005F32F9">
        <w:rPr>
          <w:rFonts w:cs="Arial"/>
          <w:lang w:val="it-IT"/>
        </w:rPr>
        <w:t>h</w:t>
      </w:r>
      <w:r w:rsidR="00635998">
        <w:rPr>
          <w:rFonts w:cs="Arial"/>
          <w:lang w:val="it-IT"/>
        </w:rPr>
        <w:t>ave</w:t>
      </w:r>
      <w:proofErr w:type="spellEnd"/>
      <w:r w:rsidR="005F32F9" w:rsidRPr="005F32F9">
        <w:rPr>
          <w:rFonts w:cs="Arial"/>
          <w:lang w:val="it-IT"/>
        </w:rPr>
        <w:t xml:space="preserve"> </w:t>
      </w:r>
      <w:proofErr w:type="spellStart"/>
      <w:r w:rsidR="005F32F9" w:rsidRPr="005F32F9">
        <w:rPr>
          <w:rFonts w:cs="Arial"/>
          <w:lang w:val="it-IT"/>
        </w:rPr>
        <w:t>this</w:t>
      </w:r>
      <w:proofErr w:type="spellEnd"/>
      <w:r w:rsidR="005F32F9" w:rsidRPr="005F32F9">
        <w:rPr>
          <w:rFonts w:cs="Arial"/>
          <w:lang w:val="it-IT"/>
        </w:rPr>
        <w:t xml:space="preserve"> </w:t>
      </w:r>
      <w:proofErr w:type="spellStart"/>
      <w:r w:rsidR="005F32F9" w:rsidRPr="005F32F9">
        <w:rPr>
          <w:rFonts w:cs="Arial"/>
          <w:lang w:val="it-IT"/>
        </w:rPr>
        <w:t>functionality</w:t>
      </w:r>
      <w:proofErr w:type="spellEnd"/>
      <w:r w:rsidR="005F32F9" w:rsidRPr="005F32F9">
        <w:rPr>
          <w:rFonts w:cs="Arial"/>
          <w:lang w:val="it-IT"/>
        </w:rPr>
        <w:t>.</w:t>
      </w:r>
      <w:r w:rsidR="007B2615" w:rsidRPr="005F32F9">
        <w:rPr>
          <w:rFonts w:cs="Arial"/>
          <w:lang w:val="it-IT"/>
        </w:rPr>
        <w:t xml:space="preserve"> </w:t>
      </w:r>
    </w:p>
    <w:p w:rsidR="009D1243" w:rsidRDefault="009D1243" w:rsidP="009D1243">
      <w:pPr>
        <w:rPr>
          <w:rFonts w:cs="Arial"/>
          <w:lang w:val="it-IT"/>
        </w:rPr>
      </w:pPr>
    </w:p>
    <w:p w:rsidR="009D1243" w:rsidRPr="009D1243" w:rsidRDefault="009D1243" w:rsidP="009D1243">
      <w:pPr>
        <w:rPr>
          <w:rFonts w:cs="Arial"/>
          <w:lang w:val="it-IT"/>
        </w:rPr>
      </w:pPr>
    </w:p>
    <w:tbl>
      <w:tblPr>
        <w:tblStyle w:val="Grigliatabella"/>
        <w:tblW w:w="4339" w:type="dxa"/>
        <w:jc w:val="center"/>
        <w:tblLook w:val="04A0" w:firstRow="1" w:lastRow="0" w:firstColumn="1" w:lastColumn="0" w:noHBand="0" w:noVBand="1"/>
      </w:tblPr>
      <w:tblGrid>
        <w:gridCol w:w="1380"/>
        <w:gridCol w:w="1174"/>
        <w:gridCol w:w="1785"/>
      </w:tblGrid>
      <w:tr w:rsidR="00B94FDE" w:rsidRPr="00A37D13" w:rsidTr="00A37D13">
        <w:trPr>
          <w:trHeight w:val="235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635998" w:rsidRPr="00A37D13" w:rsidRDefault="00635998" w:rsidP="00635998">
            <w:pPr>
              <w:pStyle w:val="Paragrafoelenco"/>
              <w:rPr>
                <w:sz w:val="18"/>
                <w:szCs w:val="18"/>
              </w:rPr>
            </w:pPr>
          </w:p>
          <w:p w:rsidR="00B94FDE" w:rsidRPr="00A37D13" w:rsidRDefault="00B94FDE" w:rsidP="00C67C81">
            <w:pPr>
              <w:pStyle w:val="Didascalia"/>
              <w:keepNext/>
              <w:rPr>
                <w:sz w:val="18"/>
                <w:szCs w:val="18"/>
              </w:rPr>
            </w:pPr>
            <w:proofErr w:type="spellStart"/>
            <w:r w:rsidRPr="00A37D13">
              <w:rPr>
                <w:sz w:val="18"/>
                <w:szCs w:val="18"/>
              </w:rPr>
              <w:t>Node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sz w:val="18"/>
                <w:szCs w:val="18"/>
              </w:rPr>
            </w:pPr>
            <w:r w:rsidRPr="00A37D13">
              <w:rPr>
                <w:sz w:val="18"/>
                <w:szCs w:val="18"/>
              </w:rPr>
              <w:t xml:space="preserve">Notification 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sz w:val="18"/>
                <w:szCs w:val="18"/>
              </w:rPr>
            </w:pPr>
            <w:proofErr w:type="spellStart"/>
            <w:r w:rsidRPr="00A37D13">
              <w:rPr>
                <w:sz w:val="18"/>
                <w:szCs w:val="18"/>
              </w:rPr>
              <w:t>type</w:t>
            </w:r>
            <w:proofErr w:type="spellEnd"/>
          </w:p>
        </w:tc>
      </w:tr>
      <w:tr w:rsidR="00B94FDE" w:rsidRPr="00A37D13" w:rsidTr="00A37D13">
        <w:trPr>
          <w:trHeight w:val="358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i/>
                <w:sz w:val="18"/>
                <w:szCs w:val="18"/>
              </w:rPr>
            </w:pPr>
            <w:r w:rsidRPr="00A37D13"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0" w:type="auto"/>
          </w:tcPr>
          <w:p w:rsidR="00B94FDE" w:rsidRPr="00A37D13" w:rsidRDefault="005F32F9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r w:rsidRPr="00A37D13">
              <w:rPr>
                <w:b w:val="0"/>
                <w:sz w:val="18"/>
                <w:szCs w:val="18"/>
              </w:rPr>
              <w:t>I</w:t>
            </w:r>
            <w:r w:rsidR="00B94FDE" w:rsidRPr="00A37D13">
              <w:rPr>
                <w:b w:val="0"/>
                <w:sz w:val="18"/>
                <w:szCs w:val="18"/>
              </w:rPr>
              <w:t>nput</w:t>
            </w:r>
          </w:p>
        </w:tc>
        <w:tc>
          <w:tcPr>
            <w:tcW w:w="0" w:type="auto"/>
          </w:tcPr>
          <w:p w:rsidR="00B94FDE" w:rsidRPr="00A37D13" w:rsidRDefault="00CC707C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proofErr w:type="spellStart"/>
            <w:r w:rsidRPr="00A37D13">
              <w:rPr>
                <w:b w:val="0"/>
                <w:sz w:val="18"/>
                <w:szCs w:val="18"/>
              </w:rPr>
              <w:t>Mechanical</w:t>
            </w:r>
            <w:proofErr w:type="spellEnd"/>
          </w:p>
        </w:tc>
      </w:tr>
      <w:tr w:rsidR="00B94FDE" w:rsidRPr="00A37D13" w:rsidTr="00A37D13">
        <w:trPr>
          <w:trHeight w:val="358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i/>
                <w:sz w:val="18"/>
                <w:szCs w:val="18"/>
              </w:rPr>
            </w:pPr>
            <w:r w:rsidRPr="00A37D13">
              <w:rPr>
                <w:i/>
                <w:sz w:val="18"/>
                <w:szCs w:val="18"/>
              </w:rPr>
              <w:t>led</w:t>
            </w:r>
          </w:p>
        </w:tc>
        <w:tc>
          <w:tcPr>
            <w:tcW w:w="0" w:type="auto"/>
          </w:tcPr>
          <w:p w:rsidR="00B94FDE" w:rsidRPr="00A37D13" w:rsidRDefault="00B94FDE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r w:rsidRPr="00A37D13">
              <w:rPr>
                <w:b w:val="0"/>
                <w:sz w:val="18"/>
                <w:szCs w:val="18"/>
              </w:rPr>
              <w:t>output</w:t>
            </w:r>
          </w:p>
        </w:tc>
        <w:tc>
          <w:tcPr>
            <w:tcW w:w="0" w:type="auto"/>
          </w:tcPr>
          <w:p w:rsidR="00B94FDE" w:rsidRPr="00A37D13" w:rsidRDefault="00CC707C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proofErr w:type="spellStart"/>
            <w:r w:rsidRPr="00A37D13">
              <w:rPr>
                <w:b w:val="0"/>
                <w:sz w:val="18"/>
                <w:szCs w:val="18"/>
              </w:rPr>
              <w:t>V</w:t>
            </w:r>
            <w:r w:rsidR="00B94FDE" w:rsidRPr="00A37D13">
              <w:rPr>
                <w:b w:val="0"/>
                <w:sz w:val="18"/>
                <w:szCs w:val="18"/>
              </w:rPr>
              <w:t>isible</w:t>
            </w:r>
            <w:proofErr w:type="spellEnd"/>
          </w:p>
        </w:tc>
      </w:tr>
      <w:tr w:rsidR="00B94FDE" w:rsidRPr="00A37D13" w:rsidTr="00A37D13">
        <w:trPr>
          <w:trHeight w:val="358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i/>
                <w:sz w:val="18"/>
                <w:szCs w:val="18"/>
              </w:rPr>
            </w:pPr>
            <w:proofErr w:type="spellStart"/>
            <w:r w:rsidRPr="00A37D13">
              <w:rPr>
                <w:i/>
                <w:sz w:val="18"/>
                <w:szCs w:val="18"/>
              </w:rPr>
              <w:t>rgb</w:t>
            </w:r>
            <w:proofErr w:type="spellEnd"/>
          </w:p>
        </w:tc>
        <w:tc>
          <w:tcPr>
            <w:tcW w:w="0" w:type="auto"/>
          </w:tcPr>
          <w:p w:rsidR="00B94FDE" w:rsidRPr="00A37D13" w:rsidRDefault="00B94FDE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r w:rsidRPr="00A37D13">
              <w:rPr>
                <w:b w:val="0"/>
                <w:sz w:val="18"/>
                <w:szCs w:val="18"/>
              </w:rPr>
              <w:t>output</w:t>
            </w:r>
          </w:p>
        </w:tc>
        <w:tc>
          <w:tcPr>
            <w:tcW w:w="0" w:type="auto"/>
          </w:tcPr>
          <w:p w:rsidR="00B94FDE" w:rsidRPr="00A37D13" w:rsidRDefault="00CC707C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proofErr w:type="spellStart"/>
            <w:r w:rsidRPr="00A37D13">
              <w:rPr>
                <w:b w:val="0"/>
                <w:sz w:val="18"/>
                <w:szCs w:val="18"/>
              </w:rPr>
              <w:t>V</w:t>
            </w:r>
            <w:r w:rsidR="00B94FDE" w:rsidRPr="00A37D13">
              <w:rPr>
                <w:b w:val="0"/>
                <w:sz w:val="18"/>
                <w:szCs w:val="18"/>
              </w:rPr>
              <w:t>isible</w:t>
            </w:r>
            <w:proofErr w:type="spellEnd"/>
          </w:p>
        </w:tc>
      </w:tr>
      <w:tr w:rsidR="00B94FDE" w:rsidRPr="00A37D13" w:rsidTr="00A37D13">
        <w:trPr>
          <w:trHeight w:val="369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i/>
                <w:sz w:val="18"/>
                <w:szCs w:val="18"/>
              </w:rPr>
            </w:pPr>
            <w:r w:rsidRPr="00A37D13">
              <w:rPr>
                <w:i/>
                <w:sz w:val="18"/>
                <w:szCs w:val="18"/>
              </w:rPr>
              <w:t>sound</w:t>
            </w:r>
          </w:p>
        </w:tc>
        <w:tc>
          <w:tcPr>
            <w:tcW w:w="0" w:type="auto"/>
          </w:tcPr>
          <w:p w:rsidR="00B94FDE" w:rsidRPr="00A37D13" w:rsidRDefault="00B94FDE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r w:rsidRPr="00A37D13">
              <w:rPr>
                <w:b w:val="0"/>
                <w:sz w:val="18"/>
                <w:szCs w:val="18"/>
              </w:rPr>
              <w:t>output</w:t>
            </w:r>
          </w:p>
        </w:tc>
        <w:tc>
          <w:tcPr>
            <w:tcW w:w="0" w:type="auto"/>
          </w:tcPr>
          <w:p w:rsidR="00B94FDE" w:rsidRPr="00A37D13" w:rsidRDefault="00CC707C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proofErr w:type="spellStart"/>
            <w:r w:rsidRPr="00A37D13">
              <w:rPr>
                <w:b w:val="0"/>
                <w:sz w:val="18"/>
                <w:szCs w:val="18"/>
              </w:rPr>
              <w:t>A</w:t>
            </w:r>
            <w:r w:rsidR="00B94FDE" w:rsidRPr="00A37D13">
              <w:rPr>
                <w:b w:val="0"/>
                <w:sz w:val="18"/>
                <w:szCs w:val="18"/>
              </w:rPr>
              <w:t>udible</w:t>
            </w:r>
            <w:proofErr w:type="spellEnd"/>
          </w:p>
        </w:tc>
      </w:tr>
      <w:tr w:rsidR="00B94FDE" w:rsidRPr="00A37D13" w:rsidTr="00A37D13">
        <w:trPr>
          <w:trHeight w:val="358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B94FDE" w:rsidRPr="00A37D13" w:rsidRDefault="00B94FDE" w:rsidP="00C67C81">
            <w:pPr>
              <w:pStyle w:val="Didascalia"/>
              <w:keepNext/>
              <w:rPr>
                <w:i/>
                <w:sz w:val="18"/>
                <w:szCs w:val="18"/>
              </w:rPr>
            </w:pPr>
            <w:proofErr w:type="spellStart"/>
            <w:r w:rsidRPr="00A37D13">
              <w:rPr>
                <w:i/>
                <w:sz w:val="18"/>
                <w:szCs w:val="18"/>
              </w:rPr>
              <w:t>vibration</w:t>
            </w:r>
            <w:proofErr w:type="spellEnd"/>
          </w:p>
        </w:tc>
        <w:tc>
          <w:tcPr>
            <w:tcW w:w="0" w:type="auto"/>
          </w:tcPr>
          <w:p w:rsidR="00B94FDE" w:rsidRPr="00A37D13" w:rsidRDefault="00B94FDE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r w:rsidRPr="00A37D13">
              <w:rPr>
                <w:b w:val="0"/>
                <w:sz w:val="18"/>
                <w:szCs w:val="18"/>
              </w:rPr>
              <w:t>output</w:t>
            </w:r>
          </w:p>
        </w:tc>
        <w:tc>
          <w:tcPr>
            <w:tcW w:w="0" w:type="auto"/>
          </w:tcPr>
          <w:p w:rsidR="00B94FDE" w:rsidRPr="00A37D13" w:rsidRDefault="00CC707C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proofErr w:type="spellStart"/>
            <w:r w:rsidRPr="00A37D13">
              <w:rPr>
                <w:b w:val="0"/>
                <w:sz w:val="18"/>
                <w:szCs w:val="18"/>
              </w:rPr>
              <w:t>A</w:t>
            </w:r>
            <w:r w:rsidR="00B94FDE" w:rsidRPr="00A37D13">
              <w:rPr>
                <w:b w:val="0"/>
                <w:sz w:val="18"/>
                <w:szCs w:val="18"/>
              </w:rPr>
              <w:t>udible</w:t>
            </w:r>
            <w:proofErr w:type="spellEnd"/>
            <w:r w:rsidRPr="00A37D13">
              <w:rPr>
                <w:b w:val="0"/>
                <w:sz w:val="18"/>
                <w:szCs w:val="18"/>
              </w:rPr>
              <w:t>/</w:t>
            </w:r>
            <w:proofErr w:type="spellStart"/>
            <w:r w:rsidRPr="00A37D13">
              <w:rPr>
                <w:b w:val="0"/>
                <w:sz w:val="18"/>
                <w:szCs w:val="18"/>
              </w:rPr>
              <w:t>mechanical</w:t>
            </w:r>
            <w:proofErr w:type="spellEnd"/>
          </w:p>
        </w:tc>
      </w:tr>
      <w:tr w:rsidR="00B94FDE" w:rsidRPr="00A37D13" w:rsidTr="00A37D13">
        <w:trPr>
          <w:trHeight w:val="149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B94FDE" w:rsidRPr="00A37D13" w:rsidRDefault="00635998" w:rsidP="00C67C81">
            <w:pPr>
              <w:pStyle w:val="Didascalia"/>
              <w:keepNext/>
              <w:rPr>
                <w:i/>
                <w:sz w:val="18"/>
                <w:szCs w:val="18"/>
              </w:rPr>
            </w:pPr>
            <w:proofErr w:type="spellStart"/>
            <w:r w:rsidRPr="00A37D13">
              <w:rPr>
                <w:i/>
                <w:sz w:val="18"/>
                <w:szCs w:val="18"/>
              </w:rPr>
              <w:t>A</w:t>
            </w:r>
            <w:r w:rsidR="00B94FDE" w:rsidRPr="00A37D13">
              <w:rPr>
                <w:i/>
                <w:sz w:val="18"/>
                <w:szCs w:val="18"/>
              </w:rPr>
              <w:t>ccelerometer</w:t>
            </w:r>
            <w:proofErr w:type="spellEnd"/>
          </w:p>
        </w:tc>
        <w:tc>
          <w:tcPr>
            <w:tcW w:w="0" w:type="auto"/>
          </w:tcPr>
          <w:p w:rsidR="00B94FDE" w:rsidRPr="00A37D13" w:rsidRDefault="00B94FDE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r w:rsidRPr="00A37D13">
              <w:rPr>
                <w:b w:val="0"/>
                <w:sz w:val="18"/>
                <w:szCs w:val="18"/>
              </w:rPr>
              <w:t>input</w:t>
            </w:r>
          </w:p>
        </w:tc>
        <w:tc>
          <w:tcPr>
            <w:tcW w:w="0" w:type="auto"/>
          </w:tcPr>
          <w:p w:rsidR="00B94FDE" w:rsidRPr="00A37D13" w:rsidRDefault="00CC707C" w:rsidP="00C67C81">
            <w:pPr>
              <w:pStyle w:val="Didascalia"/>
              <w:keepNext/>
              <w:rPr>
                <w:b w:val="0"/>
                <w:sz w:val="18"/>
                <w:szCs w:val="18"/>
              </w:rPr>
            </w:pPr>
            <w:proofErr w:type="spellStart"/>
            <w:r w:rsidRPr="00A37D13">
              <w:rPr>
                <w:b w:val="0"/>
                <w:sz w:val="18"/>
                <w:szCs w:val="18"/>
              </w:rPr>
              <w:t>Mechanical</w:t>
            </w:r>
            <w:proofErr w:type="spellEnd"/>
            <w:r w:rsidRPr="00A37D13">
              <w:rPr>
                <w:b w:val="0"/>
                <w:sz w:val="18"/>
                <w:szCs w:val="18"/>
              </w:rPr>
              <w:t xml:space="preserve"> </w:t>
            </w:r>
          </w:p>
        </w:tc>
      </w:tr>
    </w:tbl>
    <w:p w:rsidR="00B94FDE" w:rsidRDefault="00B94FDE" w:rsidP="00B94FDE">
      <w:pPr>
        <w:rPr>
          <w:rFonts w:cs="Arial"/>
          <w:lang w:val="it-IT"/>
        </w:rPr>
      </w:pPr>
    </w:p>
    <w:p w:rsidR="009D1243" w:rsidRDefault="009D1243" w:rsidP="00B94FDE">
      <w:pPr>
        <w:rPr>
          <w:rFonts w:cs="Arial"/>
          <w:lang w:val="it-IT"/>
        </w:rPr>
      </w:pPr>
    </w:p>
    <w:p w:rsidR="00DC6DB7" w:rsidRDefault="00C46FE8" w:rsidP="004A14BE">
      <w:pPr>
        <w:pStyle w:val="Titolo1"/>
        <w:numPr>
          <w:ilvl w:val="0"/>
          <w:numId w:val="2"/>
        </w:numPr>
        <w:rPr>
          <w:lang w:val="it-IT"/>
        </w:rPr>
      </w:pPr>
      <w:bookmarkStart w:id="6" w:name="_Toc533084932"/>
      <w:proofErr w:type="spellStart"/>
      <w:r>
        <w:rPr>
          <w:lang w:val="it-IT"/>
        </w:rPr>
        <w:t>Overall</w:t>
      </w:r>
      <w:proofErr w:type="spellEnd"/>
      <w:r>
        <w:rPr>
          <w:lang w:val="it-IT"/>
        </w:rPr>
        <w:t xml:space="preserve"> </w:t>
      </w:r>
      <w:r w:rsidR="00DC6DB7" w:rsidRPr="00C46FE8">
        <w:rPr>
          <w:lang w:val="it-IT"/>
        </w:rPr>
        <w:t>Architecture</w:t>
      </w:r>
      <w:bookmarkEnd w:id="6"/>
    </w:p>
    <w:p w:rsidR="00CC707C" w:rsidRPr="003C25DB" w:rsidRDefault="003C25DB" w:rsidP="00B94FDE">
      <w:pPr>
        <w:rPr>
          <w:rFonts w:cs="Arial"/>
          <w:lang w:val="en"/>
        </w:rPr>
      </w:pPr>
      <w:r w:rsidRPr="003C25DB">
        <w:rPr>
          <w:rFonts w:cs="Arial"/>
          <w:lang w:val="en"/>
        </w:rPr>
        <w:t>The UI_MGR like the other Managers is an interface that handles input and output notifications from/to oth</w:t>
      </w:r>
      <w:r w:rsidR="00226DC3">
        <w:rPr>
          <w:rFonts w:cs="Arial"/>
          <w:lang w:val="en"/>
        </w:rPr>
        <w:t>er Managers. It is composed of two parts</w:t>
      </w:r>
      <w:r w:rsidRPr="003C25DB">
        <w:rPr>
          <w:rFonts w:cs="Arial"/>
          <w:lang w:val="en"/>
        </w:rPr>
        <w:t xml:space="preserve">: </w:t>
      </w:r>
      <w:r w:rsidR="00226DC3">
        <w:rPr>
          <w:rFonts w:cs="Arial"/>
          <w:lang w:val="en"/>
        </w:rPr>
        <w:t>the first one is in the</w:t>
      </w:r>
      <w:r w:rsidRPr="003C25DB">
        <w:rPr>
          <w:rFonts w:cs="Arial"/>
          <w:lang w:val="en"/>
        </w:rPr>
        <w:t xml:space="preserve"> </w:t>
      </w:r>
      <w:proofErr w:type="spellStart"/>
      <w:r w:rsidRPr="003C25DB">
        <w:rPr>
          <w:rFonts w:cs="Arial"/>
          <w:i/>
          <w:lang w:val="en"/>
        </w:rPr>
        <w:t>Legoplus</w:t>
      </w:r>
      <w:proofErr w:type="spellEnd"/>
      <w:r w:rsidR="00226DC3">
        <w:rPr>
          <w:rFonts w:cs="Arial"/>
          <w:lang w:val="en"/>
        </w:rPr>
        <w:t xml:space="preserve"> directory which is generic and the second is</w:t>
      </w:r>
      <w:r w:rsidRPr="003C25DB">
        <w:rPr>
          <w:rFonts w:cs="Arial"/>
          <w:lang w:val="en"/>
        </w:rPr>
        <w:t xml:space="preserve"> </w:t>
      </w:r>
      <w:r w:rsidR="00635998">
        <w:rPr>
          <w:rFonts w:cs="Arial"/>
          <w:lang w:val="en"/>
        </w:rPr>
        <w:t xml:space="preserve">in </w:t>
      </w:r>
      <w:proofErr w:type="spellStart"/>
      <w:r w:rsidRPr="003C25DB">
        <w:rPr>
          <w:rFonts w:cs="Arial"/>
          <w:i/>
          <w:lang w:val="en"/>
        </w:rPr>
        <w:t>Legoplus</w:t>
      </w:r>
      <w:proofErr w:type="spellEnd"/>
      <w:r w:rsidRPr="003C25DB">
        <w:rPr>
          <w:rFonts w:cs="Arial"/>
          <w:lang w:val="en"/>
        </w:rPr>
        <w:t>-</w:t>
      </w:r>
      <w:r w:rsidRPr="003C25DB">
        <w:rPr>
          <w:rFonts w:cs="Arial"/>
          <w:i/>
          <w:lang w:val="en"/>
        </w:rPr>
        <w:t>target</w:t>
      </w:r>
      <w:r w:rsidR="00635998">
        <w:rPr>
          <w:rFonts w:cs="Arial"/>
          <w:lang w:val="en"/>
        </w:rPr>
        <w:t xml:space="preserve"> that manage the specific product issues. </w:t>
      </w:r>
    </w:p>
    <w:p w:rsidR="009D1243" w:rsidRDefault="009D1243" w:rsidP="009D1243">
      <w:pPr>
        <w:pStyle w:val="Titolo1"/>
        <w:rPr>
          <w:lang w:val="it-IT"/>
        </w:rPr>
      </w:pPr>
    </w:p>
    <w:p w:rsidR="009B7D67" w:rsidRDefault="00C46FE8" w:rsidP="004A14BE">
      <w:pPr>
        <w:pStyle w:val="Titolo1"/>
        <w:numPr>
          <w:ilvl w:val="1"/>
          <w:numId w:val="2"/>
        </w:numPr>
        <w:rPr>
          <w:lang w:val="it-IT"/>
        </w:rPr>
      </w:pPr>
      <w:bookmarkStart w:id="7" w:name="_Toc533084933"/>
      <w:r>
        <w:rPr>
          <w:lang w:val="it-IT"/>
        </w:rPr>
        <w:t xml:space="preserve">Package </w:t>
      </w:r>
      <w:proofErr w:type="spellStart"/>
      <w:r>
        <w:rPr>
          <w:lang w:val="it-IT"/>
        </w:rPr>
        <w:t>Diagram</w:t>
      </w:r>
      <w:bookmarkEnd w:id="7"/>
      <w:proofErr w:type="spellEnd"/>
      <w:r w:rsidR="009B7D67" w:rsidRPr="00C46FE8">
        <w:rPr>
          <w:lang w:val="it-IT"/>
        </w:rPr>
        <w:t xml:space="preserve"> </w:t>
      </w:r>
    </w:p>
    <w:p w:rsidR="00CC707C" w:rsidRPr="009B1ACE" w:rsidRDefault="00331A36" w:rsidP="00331A36">
      <w:r w:rsidRPr="009B1ACE">
        <w:t xml:space="preserve">In the figure </w:t>
      </w:r>
      <w:proofErr w:type="gramStart"/>
      <w:r w:rsidRPr="009B1ACE">
        <w:t>below</w:t>
      </w:r>
      <w:proofErr w:type="gramEnd"/>
      <w:r w:rsidRPr="009B1ACE">
        <w:t xml:space="preserve"> we show the principal packages contained in the UI which are the </w:t>
      </w:r>
      <w:r w:rsidR="00CC707C" w:rsidRPr="009B1ACE">
        <w:rPr>
          <w:i/>
        </w:rPr>
        <w:t>L</w:t>
      </w:r>
      <w:r w:rsidRPr="009B1ACE">
        <w:rPr>
          <w:i/>
        </w:rPr>
        <w:t>ed</w:t>
      </w:r>
      <w:r w:rsidRPr="009B1ACE">
        <w:t xml:space="preserve"> package, the </w:t>
      </w:r>
      <w:r w:rsidRPr="009B1ACE">
        <w:rPr>
          <w:i/>
        </w:rPr>
        <w:t>RGB</w:t>
      </w:r>
      <w:r w:rsidRPr="009B1ACE">
        <w:t xml:space="preserve"> package, the </w:t>
      </w:r>
      <w:r w:rsidR="00CC707C" w:rsidRPr="009B1ACE">
        <w:rPr>
          <w:i/>
        </w:rPr>
        <w:t>A</w:t>
      </w:r>
      <w:r w:rsidRPr="009B1ACE">
        <w:rPr>
          <w:i/>
        </w:rPr>
        <w:t>ccelerometer</w:t>
      </w:r>
      <w:r w:rsidRPr="009B1ACE">
        <w:t xml:space="preserve"> package, and the </w:t>
      </w:r>
      <w:r w:rsidR="00CC707C" w:rsidRPr="009B1ACE">
        <w:rPr>
          <w:i/>
        </w:rPr>
        <w:t>B</w:t>
      </w:r>
      <w:r w:rsidRPr="009B1ACE">
        <w:rPr>
          <w:i/>
        </w:rPr>
        <w:t>eeper</w:t>
      </w:r>
      <w:r w:rsidRPr="009B1ACE">
        <w:t xml:space="preserve"> package. </w:t>
      </w:r>
    </w:p>
    <w:p w:rsidR="00331A36" w:rsidRPr="009B1ACE" w:rsidRDefault="00CC707C" w:rsidP="00331A36">
      <w:r w:rsidRPr="009B1ACE">
        <w:t>T</w:t>
      </w:r>
      <w:r w:rsidR="00331A36" w:rsidRPr="009B1ACE">
        <w:t>he Framework/Include package is not part of the UI package</w:t>
      </w:r>
      <w:r w:rsidRPr="009B1ACE">
        <w:t xml:space="preserve"> but it is useful for our purpose because </w:t>
      </w:r>
      <w:r w:rsidR="00DE50EC">
        <w:t>it contains</w:t>
      </w:r>
      <w:r w:rsidR="00331A36" w:rsidRPr="009B1ACE">
        <w:t xml:space="preserve"> interfaces implemented by UI classes.</w:t>
      </w:r>
    </w:p>
    <w:p w:rsidR="00CC707C" w:rsidRPr="009B1ACE" w:rsidRDefault="00CC707C" w:rsidP="00331A36"/>
    <w:p w:rsidR="00EF783B" w:rsidRPr="009B1ACE" w:rsidRDefault="00EF783B" w:rsidP="00EF783B">
      <w:r w:rsidRPr="009B1ACE">
        <w:t xml:space="preserve">       </w:t>
      </w:r>
    </w:p>
    <w:p w:rsidR="00331A36" w:rsidRPr="00EF783B" w:rsidRDefault="00331A36" w:rsidP="00EF783B">
      <w:pPr>
        <w:rPr>
          <w:lang w:val="it-IT"/>
        </w:rPr>
      </w:pPr>
      <w:r w:rsidRPr="00331A36">
        <w:rPr>
          <w:noProof/>
          <w:lang w:val="it-IT"/>
        </w:rPr>
        <w:drawing>
          <wp:inline distT="0" distB="0" distL="0" distR="0">
            <wp:extent cx="6314440" cy="4018855"/>
            <wp:effectExtent l="0" t="0" r="0" b="1270"/>
            <wp:docPr id="29" name="Immagine 29" descr="C:\ProjectDocs\IMAGES\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Docs\IMAGES\PACKAG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17" cy="402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F2" w:rsidRDefault="004A05F2" w:rsidP="004A05F2">
      <w:pPr>
        <w:keepNext/>
      </w:pPr>
    </w:p>
    <w:p w:rsidR="004A05F2" w:rsidRDefault="004A05F2" w:rsidP="000B4BFE">
      <w:pPr>
        <w:pStyle w:val="Didascalia"/>
      </w:pPr>
      <w:r>
        <w:t xml:space="preserve">Figure </w:t>
      </w:r>
      <w:r w:rsidR="005F3A75">
        <w:rPr>
          <w:noProof/>
        </w:rPr>
        <w:fldChar w:fldCharType="begin"/>
      </w:r>
      <w:r w:rsidR="005F3A75">
        <w:rPr>
          <w:noProof/>
        </w:rPr>
        <w:instrText xml:space="preserve"> SEQ Figure \* ARABIC </w:instrText>
      </w:r>
      <w:r w:rsidR="005F3A75">
        <w:rPr>
          <w:noProof/>
        </w:rPr>
        <w:fldChar w:fldCharType="separate"/>
      </w:r>
      <w:r w:rsidR="00F93FEA">
        <w:rPr>
          <w:noProof/>
        </w:rPr>
        <w:t>1</w:t>
      </w:r>
      <w:r w:rsidR="005F3A75">
        <w:rPr>
          <w:noProof/>
        </w:rPr>
        <w:fldChar w:fldCharType="end"/>
      </w:r>
      <w:r>
        <w:t xml:space="preserve">: UI Package </w:t>
      </w:r>
      <w:proofErr w:type="spellStart"/>
      <w:r>
        <w:t>diagram</w:t>
      </w:r>
      <w:proofErr w:type="spellEnd"/>
    </w:p>
    <w:p w:rsidR="00CC707C" w:rsidRDefault="00CC707C" w:rsidP="00CC707C">
      <w:pPr>
        <w:rPr>
          <w:lang w:val="it-IT" w:eastAsia="ar-SA"/>
        </w:rPr>
      </w:pPr>
    </w:p>
    <w:p w:rsidR="009D1243" w:rsidRDefault="009D1243" w:rsidP="00CC707C">
      <w:pPr>
        <w:rPr>
          <w:lang w:val="it-IT" w:eastAsia="ar-SA"/>
        </w:rPr>
      </w:pPr>
    </w:p>
    <w:p w:rsidR="009D1243" w:rsidRDefault="009D1243" w:rsidP="00CC707C">
      <w:pPr>
        <w:rPr>
          <w:lang w:val="it-IT" w:eastAsia="ar-SA"/>
        </w:rPr>
      </w:pPr>
    </w:p>
    <w:p w:rsidR="009D1243" w:rsidRDefault="009D1243" w:rsidP="00CC707C">
      <w:pPr>
        <w:rPr>
          <w:lang w:val="it-IT" w:eastAsia="ar-SA"/>
        </w:rPr>
      </w:pPr>
    </w:p>
    <w:p w:rsidR="00CC707C" w:rsidRPr="00CC707C" w:rsidRDefault="00CC707C" w:rsidP="00CC707C">
      <w:pPr>
        <w:rPr>
          <w:lang w:val="it-IT" w:eastAsia="ar-SA"/>
        </w:rPr>
      </w:pPr>
    </w:p>
    <w:p w:rsidR="000B4BFE" w:rsidRDefault="00C46FE8" w:rsidP="000B4BFE">
      <w:pPr>
        <w:pStyle w:val="Titolo1"/>
        <w:numPr>
          <w:ilvl w:val="1"/>
          <w:numId w:val="2"/>
        </w:numPr>
        <w:rPr>
          <w:lang w:val="it-IT"/>
        </w:rPr>
      </w:pPr>
      <w:bookmarkStart w:id="8" w:name="_Toc533084934"/>
      <w:r>
        <w:rPr>
          <w:lang w:val="it-IT"/>
        </w:rPr>
        <w:lastRenderedPageBreak/>
        <w:t xml:space="preserve">Class </w:t>
      </w:r>
      <w:proofErr w:type="spellStart"/>
      <w:r>
        <w:rPr>
          <w:lang w:val="it-IT"/>
        </w:rPr>
        <w:t>Diagrams</w:t>
      </w:r>
      <w:bookmarkEnd w:id="8"/>
      <w:proofErr w:type="spellEnd"/>
    </w:p>
    <w:p w:rsidR="00C46FE8" w:rsidRPr="009B1ACE" w:rsidRDefault="00CC707C" w:rsidP="00E42125">
      <w:r w:rsidRPr="009B1ACE">
        <w:t>W</w:t>
      </w:r>
      <w:r w:rsidR="000B4BFE" w:rsidRPr="009B1ACE">
        <w:t xml:space="preserve">e show the classes diagram of the following packages: </w:t>
      </w:r>
      <w:r w:rsidRPr="009B1ACE">
        <w:t>L</w:t>
      </w:r>
      <w:r w:rsidR="000B4BFE" w:rsidRPr="009B1ACE">
        <w:t xml:space="preserve">ed, RGB, </w:t>
      </w:r>
      <w:r w:rsidRPr="009B1ACE">
        <w:t>A</w:t>
      </w:r>
      <w:r w:rsidR="000B4BFE" w:rsidRPr="009B1ACE">
        <w:t>ccelerometer</w:t>
      </w:r>
      <w:r w:rsidRPr="009B1ACE">
        <w:t xml:space="preserve"> and</w:t>
      </w:r>
      <w:r w:rsidR="000B4BFE" w:rsidRPr="009B1ACE">
        <w:t xml:space="preserve"> </w:t>
      </w:r>
      <w:r w:rsidRPr="009B1ACE">
        <w:t>B</w:t>
      </w:r>
      <w:r w:rsidR="000B4BFE" w:rsidRPr="009B1ACE">
        <w:t>eeper.</w:t>
      </w:r>
      <w:r w:rsidR="00C46FE8" w:rsidRPr="009B1ACE">
        <w:t xml:space="preserve"> </w:t>
      </w:r>
    </w:p>
    <w:p w:rsidR="00C46FE8" w:rsidRPr="009B1ACE" w:rsidRDefault="00C46FE8" w:rsidP="009B7D67">
      <w:pPr>
        <w:rPr>
          <w:b/>
          <w:sz w:val="28"/>
          <w:szCs w:val="28"/>
        </w:rPr>
      </w:pPr>
    </w:p>
    <w:p w:rsidR="004A05F2" w:rsidRDefault="00311A86" w:rsidP="004A05F2">
      <w:pPr>
        <w:keepNext/>
      </w:pPr>
      <w:r w:rsidRPr="00311A86">
        <w:rPr>
          <w:noProof/>
          <w:lang w:val="it-IT"/>
        </w:rPr>
        <w:drawing>
          <wp:inline distT="0" distB="0" distL="0" distR="0">
            <wp:extent cx="6136640" cy="1762599"/>
            <wp:effectExtent l="0" t="0" r="0" b="9525"/>
            <wp:docPr id="32" name="Immagine 32" descr="C:\ProjectDocs\IMAGES\CUserInterfac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Docs\IMAGES\CUserInterfaceManag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50" cy="177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67" w:rsidRDefault="004A05F2" w:rsidP="004A05F2">
      <w:pPr>
        <w:pStyle w:val="Didascalia"/>
        <w:rPr>
          <w:b w:val="0"/>
          <w:sz w:val="28"/>
          <w:szCs w:val="28"/>
        </w:rPr>
      </w:pPr>
      <w:r>
        <w:t xml:space="preserve">Figure </w:t>
      </w:r>
      <w:r w:rsidR="005F3A75">
        <w:rPr>
          <w:noProof/>
        </w:rPr>
        <w:fldChar w:fldCharType="begin"/>
      </w:r>
      <w:r w:rsidR="005F3A75">
        <w:rPr>
          <w:noProof/>
        </w:rPr>
        <w:instrText xml:space="preserve"> SEQ Figure \* ARABIC </w:instrText>
      </w:r>
      <w:r w:rsidR="005F3A75">
        <w:rPr>
          <w:noProof/>
        </w:rPr>
        <w:fldChar w:fldCharType="separate"/>
      </w:r>
      <w:r w:rsidR="00F93FEA">
        <w:rPr>
          <w:noProof/>
        </w:rPr>
        <w:t>2</w:t>
      </w:r>
      <w:r w:rsidR="005F3A75">
        <w:rPr>
          <w:noProof/>
        </w:rPr>
        <w:fldChar w:fldCharType="end"/>
      </w:r>
      <w:r>
        <w:t xml:space="preserve"> UI </w:t>
      </w:r>
      <w:proofErr w:type="spellStart"/>
      <w:r>
        <w:t>composition</w:t>
      </w:r>
      <w:proofErr w:type="spellEnd"/>
    </w:p>
    <w:p w:rsidR="00FB180A" w:rsidRDefault="00FB180A" w:rsidP="009B7D67">
      <w:pPr>
        <w:rPr>
          <w:b/>
          <w:sz w:val="28"/>
          <w:szCs w:val="28"/>
          <w:lang w:val="it-IT"/>
        </w:rPr>
      </w:pPr>
    </w:p>
    <w:p w:rsidR="00FB180A" w:rsidRDefault="00FB180A" w:rsidP="009B7D67">
      <w:pPr>
        <w:rPr>
          <w:b/>
          <w:sz w:val="28"/>
          <w:szCs w:val="28"/>
          <w:lang w:val="it-IT"/>
        </w:rPr>
      </w:pPr>
    </w:p>
    <w:p w:rsidR="00FB180A" w:rsidRPr="009B7D67" w:rsidRDefault="00FB180A" w:rsidP="009B7D67">
      <w:pPr>
        <w:rPr>
          <w:b/>
          <w:sz w:val="28"/>
          <w:szCs w:val="28"/>
          <w:lang w:val="it-IT"/>
        </w:rPr>
      </w:pPr>
    </w:p>
    <w:p w:rsidR="00896860" w:rsidRPr="00D751BD" w:rsidRDefault="00896860" w:rsidP="00D751BD">
      <w:pPr>
        <w:rPr>
          <w:lang w:val="it-IT"/>
        </w:rPr>
      </w:pPr>
    </w:p>
    <w:p w:rsidR="00896860" w:rsidRDefault="00896860" w:rsidP="00896860">
      <w:pPr>
        <w:rPr>
          <w:lang w:val="it-IT"/>
        </w:rPr>
      </w:pPr>
    </w:p>
    <w:p w:rsidR="00896860" w:rsidRPr="00896860" w:rsidRDefault="00896860" w:rsidP="00896860">
      <w:pPr>
        <w:rPr>
          <w:lang w:val="it-IT"/>
        </w:rPr>
      </w:pPr>
    </w:p>
    <w:p w:rsidR="00E07C36" w:rsidRDefault="00EF7C9A" w:rsidP="00E07C36">
      <w:pPr>
        <w:keepNext/>
      </w:pPr>
      <w:r w:rsidRPr="00EF7C9A">
        <w:rPr>
          <w:noProof/>
          <w:lang w:val="it-IT"/>
        </w:rPr>
        <w:drawing>
          <wp:inline distT="0" distB="0" distL="0" distR="0">
            <wp:extent cx="6120130" cy="2398692"/>
            <wp:effectExtent l="0" t="0" r="0" b="1905"/>
            <wp:docPr id="33" name="Immagine 33" descr="C:\ProjectDocs\IMAGES\RGB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Docs\IMAGES\RGB_PACK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60" w:rsidRDefault="00E07C36" w:rsidP="00E07C36">
      <w:pPr>
        <w:pStyle w:val="Didascalia"/>
        <w:rPr>
          <w:noProof/>
        </w:rPr>
      </w:pPr>
      <w:r>
        <w:t xml:space="preserve">Figure </w:t>
      </w:r>
      <w:r w:rsidR="005F3A75">
        <w:rPr>
          <w:noProof/>
        </w:rPr>
        <w:fldChar w:fldCharType="begin"/>
      </w:r>
      <w:r w:rsidR="005F3A75">
        <w:rPr>
          <w:noProof/>
        </w:rPr>
        <w:instrText xml:space="preserve"> SEQ Figure \* ARABIC </w:instrText>
      </w:r>
      <w:r w:rsidR="005F3A75">
        <w:rPr>
          <w:noProof/>
        </w:rPr>
        <w:fldChar w:fldCharType="separate"/>
      </w:r>
      <w:r w:rsidR="00F93FEA">
        <w:rPr>
          <w:noProof/>
        </w:rPr>
        <w:t>3</w:t>
      </w:r>
      <w:r w:rsidR="005F3A75">
        <w:rPr>
          <w:noProof/>
        </w:rPr>
        <w:fldChar w:fldCharType="end"/>
      </w:r>
      <w:r>
        <w:t xml:space="preserve"> RGB package description</w:t>
      </w:r>
    </w:p>
    <w:p w:rsidR="00E07C36" w:rsidRDefault="00EF7C9A" w:rsidP="00E07C36">
      <w:pPr>
        <w:keepNext/>
      </w:pPr>
      <w:r w:rsidRPr="00EF7C9A">
        <w:rPr>
          <w:noProof/>
          <w:lang w:val="it-IT"/>
        </w:rPr>
        <w:lastRenderedPageBreak/>
        <w:drawing>
          <wp:inline distT="0" distB="0" distL="0" distR="0">
            <wp:extent cx="6120130" cy="3970944"/>
            <wp:effectExtent l="0" t="0" r="0" b="0"/>
            <wp:docPr id="34" name="Immagine 34" descr="C:\ProjectDocs\IMAGES\B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ctDocs\IMAGES\BEEP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36" w:rsidRDefault="00E07C36" w:rsidP="00E07C36">
      <w:pPr>
        <w:pStyle w:val="Didascalia"/>
      </w:pPr>
      <w:r>
        <w:t xml:space="preserve">Figure </w:t>
      </w:r>
      <w:r w:rsidR="005F3A75">
        <w:rPr>
          <w:noProof/>
        </w:rPr>
        <w:fldChar w:fldCharType="begin"/>
      </w:r>
      <w:r w:rsidR="005F3A75">
        <w:rPr>
          <w:noProof/>
        </w:rPr>
        <w:instrText xml:space="preserve"> SEQ Figure \* ARABIC </w:instrText>
      </w:r>
      <w:r w:rsidR="005F3A75">
        <w:rPr>
          <w:noProof/>
        </w:rPr>
        <w:fldChar w:fldCharType="separate"/>
      </w:r>
      <w:r w:rsidR="00F93FEA">
        <w:rPr>
          <w:noProof/>
        </w:rPr>
        <w:t>4</w:t>
      </w:r>
      <w:r w:rsidR="005F3A75">
        <w:rPr>
          <w:noProof/>
        </w:rPr>
        <w:fldChar w:fldCharType="end"/>
      </w:r>
      <w:r>
        <w:t xml:space="preserve"> Beeper </w:t>
      </w:r>
      <w:r w:rsidRPr="001B4DD9">
        <w:t>package description</w:t>
      </w:r>
    </w:p>
    <w:p w:rsidR="00E07C36" w:rsidRDefault="0009314C" w:rsidP="00E07C36">
      <w:pPr>
        <w:keepNext/>
      </w:pPr>
      <w:r w:rsidRPr="0009314C">
        <w:rPr>
          <w:noProof/>
          <w:lang w:val="it-IT"/>
        </w:rPr>
        <w:drawing>
          <wp:inline distT="0" distB="0" distL="0" distR="0">
            <wp:extent cx="6120130" cy="3649321"/>
            <wp:effectExtent l="0" t="0" r="0" b="8890"/>
            <wp:docPr id="36" name="Immagine 36" descr="C:\ProjectDocs\IMAGES\ACCELEROM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jectDocs\IMAGES\ACCELEROMET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36" w:rsidRDefault="00E07C36" w:rsidP="00E07C36">
      <w:pPr>
        <w:pStyle w:val="Didascalia"/>
      </w:pPr>
      <w:r>
        <w:t xml:space="preserve">Figure </w:t>
      </w:r>
      <w:r w:rsidR="005F3A75">
        <w:rPr>
          <w:noProof/>
        </w:rPr>
        <w:fldChar w:fldCharType="begin"/>
      </w:r>
      <w:r w:rsidR="005F3A75">
        <w:rPr>
          <w:noProof/>
        </w:rPr>
        <w:instrText xml:space="preserve"> SEQ Figure \* ARABIC </w:instrText>
      </w:r>
      <w:r w:rsidR="005F3A75">
        <w:rPr>
          <w:noProof/>
        </w:rPr>
        <w:fldChar w:fldCharType="separate"/>
      </w:r>
      <w:r w:rsidR="00F93FEA">
        <w:rPr>
          <w:noProof/>
        </w:rPr>
        <w:t>5</w:t>
      </w:r>
      <w:r w:rsidR="005F3A75">
        <w:rPr>
          <w:noProof/>
        </w:rPr>
        <w:fldChar w:fldCharType="end"/>
      </w:r>
      <w:r>
        <w:t xml:space="preserve"> </w:t>
      </w:r>
      <w:proofErr w:type="spellStart"/>
      <w:r>
        <w:t>Accelerometer</w:t>
      </w:r>
      <w:proofErr w:type="spellEnd"/>
      <w:r>
        <w:t xml:space="preserve"> </w:t>
      </w:r>
      <w:r w:rsidRPr="002C444A">
        <w:t>package description</w:t>
      </w:r>
    </w:p>
    <w:p w:rsidR="00E07C36" w:rsidRDefault="0009314C" w:rsidP="00E07C36">
      <w:pPr>
        <w:keepNext/>
      </w:pPr>
      <w:r w:rsidRPr="0009314C">
        <w:rPr>
          <w:noProof/>
          <w:lang w:val="it-IT"/>
        </w:rPr>
        <w:lastRenderedPageBreak/>
        <w:drawing>
          <wp:inline distT="0" distB="0" distL="0" distR="0">
            <wp:extent cx="6120130" cy="4064514"/>
            <wp:effectExtent l="0" t="0" r="0" b="0"/>
            <wp:docPr id="35" name="Immagine 35" descr="C:\ProjectDocs\IMAGES\LED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jectDocs\IMAGES\LED_PACK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43" w:rsidRDefault="00E07C36" w:rsidP="009D1243">
      <w:pPr>
        <w:pStyle w:val="Didascalia"/>
      </w:pPr>
      <w:r>
        <w:t xml:space="preserve">Figure </w:t>
      </w:r>
      <w:r w:rsidR="005F3A75">
        <w:rPr>
          <w:noProof/>
        </w:rPr>
        <w:fldChar w:fldCharType="begin"/>
      </w:r>
      <w:r w:rsidR="005F3A75">
        <w:rPr>
          <w:noProof/>
        </w:rPr>
        <w:instrText xml:space="preserve"> SEQ Figure \* ARABIC </w:instrText>
      </w:r>
      <w:r w:rsidR="005F3A75">
        <w:rPr>
          <w:noProof/>
        </w:rPr>
        <w:fldChar w:fldCharType="separate"/>
      </w:r>
      <w:r w:rsidR="00F93FEA">
        <w:rPr>
          <w:noProof/>
        </w:rPr>
        <w:t>6</w:t>
      </w:r>
      <w:r w:rsidR="005F3A75">
        <w:rPr>
          <w:noProof/>
        </w:rPr>
        <w:fldChar w:fldCharType="end"/>
      </w:r>
      <w:r>
        <w:t xml:space="preserve"> LED </w:t>
      </w:r>
      <w:r w:rsidRPr="00B055B3">
        <w:t>package description</w:t>
      </w:r>
    </w:p>
    <w:p w:rsidR="009D1243" w:rsidRDefault="009D1243">
      <w:pPr>
        <w:jc w:val="left"/>
        <w:rPr>
          <w:rFonts w:ascii="Calibri" w:eastAsia="SimSun" w:hAnsi="Calibri" w:cs="Calibri"/>
          <w:b/>
          <w:bCs/>
          <w:kern w:val="1"/>
          <w:lang w:val="it-IT" w:eastAsia="ar-SA"/>
        </w:rPr>
      </w:pPr>
      <w:r>
        <w:br w:type="page"/>
      </w:r>
    </w:p>
    <w:p w:rsidR="00E07C36" w:rsidRDefault="00E07C36" w:rsidP="009D1243">
      <w:pPr>
        <w:pStyle w:val="Didascalia"/>
      </w:pPr>
    </w:p>
    <w:p w:rsidR="00E07C36" w:rsidRDefault="00E07C36" w:rsidP="004A14BE">
      <w:pPr>
        <w:pStyle w:val="Titolo1"/>
        <w:numPr>
          <w:ilvl w:val="0"/>
          <w:numId w:val="2"/>
        </w:numPr>
      </w:pPr>
      <w:bookmarkStart w:id="9" w:name="_Toc533084935"/>
      <w:r w:rsidRPr="00E07C36">
        <w:t>Typical usage of UI</w:t>
      </w:r>
      <w:bookmarkEnd w:id="9"/>
      <w:r>
        <w:t xml:space="preserve"> </w:t>
      </w:r>
    </w:p>
    <w:p w:rsidR="00E07C36" w:rsidRDefault="00CC707C" w:rsidP="004A14BE">
      <w:pPr>
        <w:pStyle w:val="Titolo1"/>
        <w:numPr>
          <w:ilvl w:val="1"/>
          <w:numId w:val="2"/>
        </w:numPr>
        <w:rPr>
          <w:lang w:val="it-IT"/>
        </w:rPr>
      </w:pPr>
      <w:bookmarkStart w:id="10" w:name="_Toc533084936"/>
      <w:r>
        <w:rPr>
          <w:lang w:val="it-IT"/>
        </w:rPr>
        <w:t>C</w:t>
      </w:r>
      <w:r w:rsidR="00495A85">
        <w:rPr>
          <w:lang w:val="it-IT"/>
        </w:rPr>
        <w:t xml:space="preserve">reation and </w:t>
      </w:r>
      <w:proofErr w:type="spellStart"/>
      <w:r w:rsidR="00495A85">
        <w:rPr>
          <w:lang w:val="it-IT"/>
        </w:rPr>
        <w:t>initialization</w:t>
      </w:r>
      <w:bookmarkEnd w:id="10"/>
      <w:proofErr w:type="spellEnd"/>
      <w:r w:rsidR="00495A85">
        <w:rPr>
          <w:lang w:val="it-IT"/>
        </w:rPr>
        <w:t xml:space="preserve"> </w:t>
      </w:r>
    </w:p>
    <w:p w:rsidR="006102F3" w:rsidRPr="009B1ACE" w:rsidRDefault="006102F3" w:rsidP="006102F3">
      <w:r w:rsidRPr="009B1ACE">
        <w:t>In this section, we use the</w:t>
      </w:r>
      <w:r w:rsidR="00D66B7A">
        <w:t xml:space="preserve"> UML sequence diagram to show </w:t>
      </w:r>
      <w:r w:rsidR="00495A85" w:rsidRPr="009B1ACE">
        <w:t xml:space="preserve">the actual creation of UI manager and its components. </w:t>
      </w:r>
    </w:p>
    <w:p w:rsidR="00CC707C" w:rsidRDefault="00E66148" w:rsidP="006102F3">
      <w:r>
        <w:t xml:space="preserve">The diagram shows a typical creation of UI component starting from the Factory object through the UI assistant and, finally, the user interface manager. </w:t>
      </w:r>
    </w:p>
    <w:p w:rsidR="00E66148" w:rsidRDefault="00E66148" w:rsidP="006102F3">
      <w:r>
        <w:t xml:space="preserve">Because the UI manager has many components the </w:t>
      </w:r>
      <w:r>
        <w:fldChar w:fldCharType="begin"/>
      </w:r>
      <w:r>
        <w:instrText xml:space="preserve"> REF _Ref532832663 \h </w:instrText>
      </w:r>
      <w:r>
        <w:fldChar w:fldCharType="separate"/>
      </w:r>
      <w:r w:rsidR="00F93FEA">
        <w:t xml:space="preserve">Figure </w:t>
      </w:r>
      <w:r w:rsidR="00F93FEA">
        <w:rPr>
          <w:noProof/>
        </w:rPr>
        <w:t>7</w:t>
      </w:r>
      <w:r>
        <w:fldChar w:fldCharType="end"/>
      </w:r>
      <w:r>
        <w:t xml:space="preserve"> shows only one of those. </w:t>
      </w:r>
    </w:p>
    <w:p w:rsidR="00E66148" w:rsidRDefault="00E66148" w:rsidP="006102F3">
      <w:r>
        <w:t>The actions from n.6 are iterated over the number of components belonging to UI. For the creation of each UI component will be created a Handler and a Driver, linked to the suitable HAL; then all the references will be collected into a “</w:t>
      </w:r>
      <w:r w:rsidRPr="00E66148">
        <w:rPr>
          <w:i/>
        </w:rPr>
        <w:t>component node list</w:t>
      </w:r>
      <w:r>
        <w:t xml:space="preserve">”.  </w:t>
      </w:r>
    </w:p>
    <w:p w:rsidR="009D1243" w:rsidRDefault="009D1243" w:rsidP="006102F3"/>
    <w:p w:rsidR="009D1243" w:rsidRPr="009B1ACE" w:rsidRDefault="009D1243" w:rsidP="006102F3"/>
    <w:p w:rsidR="00495A85" w:rsidRPr="00214E8A" w:rsidRDefault="00935485" w:rsidP="00495A85">
      <w:pPr>
        <w:keepNext/>
        <w:rPr>
          <w:u w:val="single"/>
        </w:rPr>
      </w:pPr>
      <w:r>
        <w:rPr>
          <w:noProof/>
          <w:u w:val="single"/>
          <w:lang w:val="it-IT"/>
        </w:rPr>
        <w:drawing>
          <wp:inline distT="0" distB="0" distL="0" distR="0">
            <wp:extent cx="6115050" cy="30003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36" w:rsidRDefault="00495A85" w:rsidP="00495A85">
      <w:pPr>
        <w:pStyle w:val="Didascalia"/>
      </w:pPr>
      <w:bookmarkStart w:id="11" w:name="_Ref532832663"/>
      <w:r>
        <w:t xml:space="preserve">Figure </w:t>
      </w:r>
      <w:r w:rsidR="00F92A2D">
        <w:rPr>
          <w:noProof/>
        </w:rPr>
        <w:fldChar w:fldCharType="begin"/>
      </w:r>
      <w:r w:rsidR="00F92A2D">
        <w:rPr>
          <w:noProof/>
        </w:rPr>
        <w:instrText xml:space="preserve"> SEQ Figure \* ARABIC </w:instrText>
      </w:r>
      <w:r w:rsidR="00F92A2D">
        <w:rPr>
          <w:noProof/>
        </w:rPr>
        <w:fldChar w:fldCharType="separate"/>
      </w:r>
      <w:r w:rsidR="00F93FEA">
        <w:rPr>
          <w:noProof/>
        </w:rPr>
        <w:t>7</w:t>
      </w:r>
      <w:r w:rsidR="00F92A2D">
        <w:rPr>
          <w:noProof/>
        </w:rPr>
        <w:fldChar w:fldCharType="end"/>
      </w:r>
      <w:bookmarkEnd w:id="11"/>
      <w:r>
        <w:t>: UI object creation</w:t>
      </w:r>
    </w:p>
    <w:p w:rsidR="00E66148" w:rsidRDefault="00E66148" w:rsidP="00E66148">
      <w:pPr>
        <w:rPr>
          <w:lang w:val="it-IT" w:eastAsia="ar-SA"/>
        </w:rPr>
      </w:pPr>
    </w:p>
    <w:p w:rsidR="009D1243" w:rsidRDefault="009D1243">
      <w:pPr>
        <w:jc w:val="left"/>
        <w:rPr>
          <w:lang w:val="it-IT" w:eastAsia="ar-SA"/>
        </w:rPr>
      </w:pPr>
      <w:r>
        <w:rPr>
          <w:lang w:val="it-IT" w:eastAsia="ar-SA"/>
        </w:rPr>
        <w:br w:type="page"/>
      </w:r>
    </w:p>
    <w:p w:rsidR="00E66148" w:rsidRDefault="00E66148" w:rsidP="00E66148">
      <w:pPr>
        <w:rPr>
          <w:lang w:val="it-IT" w:eastAsia="ar-SA"/>
        </w:rPr>
      </w:pPr>
    </w:p>
    <w:p w:rsidR="00E66148" w:rsidRPr="00E66148" w:rsidRDefault="00E66148" w:rsidP="00E66148">
      <w:pPr>
        <w:rPr>
          <w:lang w:val="it-IT" w:eastAsia="ar-SA"/>
        </w:rPr>
      </w:pPr>
    </w:p>
    <w:p w:rsidR="00CC707C" w:rsidRDefault="00CC707C" w:rsidP="00CC707C">
      <w:pPr>
        <w:pStyle w:val="Titolo1"/>
        <w:numPr>
          <w:ilvl w:val="1"/>
          <w:numId w:val="2"/>
        </w:numPr>
        <w:rPr>
          <w:lang w:val="it-IT"/>
        </w:rPr>
      </w:pPr>
      <w:bookmarkStart w:id="12" w:name="_Toc533084937"/>
      <w:proofErr w:type="spellStart"/>
      <w:r>
        <w:rPr>
          <w:lang w:val="it-IT"/>
        </w:rPr>
        <w:t>Triggering</w:t>
      </w:r>
      <w:proofErr w:type="spellEnd"/>
      <w:r>
        <w:rPr>
          <w:lang w:val="it-IT"/>
        </w:rPr>
        <w:t xml:space="preserve"> a label</w:t>
      </w:r>
      <w:bookmarkEnd w:id="12"/>
      <w:r>
        <w:rPr>
          <w:lang w:val="it-IT"/>
        </w:rPr>
        <w:t xml:space="preserve"> </w:t>
      </w:r>
    </w:p>
    <w:p w:rsidR="00E66148" w:rsidRDefault="00E66148" w:rsidP="00800CC1"/>
    <w:p w:rsidR="00E66148" w:rsidRDefault="00800CC1" w:rsidP="00800CC1">
      <w:r w:rsidRPr="009B1ACE">
        <w:t xml:space="preserve">In this paragraph we show the sequence </w:t>
      </w:r>
      <w:r w:rsidR="00E66148">
        <w:t xml:space="preserve">that take place when </w:t>
      </w:r>
      <w:r w:rsidRPr="009B1ACE">
        <w:t xml:space="preserve">reading a bar code. </w:t>
      </w:r>
    </w:p>
    <w:p w:rsidR="00800CC1" w:rsidRDefault="00E42125" w:rsidP="00800CC1">
      <w:r w:rsidRPr="009B1ACE">
        <w:t xml:space="preserve">It should be noticed that this sequence diagram is a high-level one in the sense that it only shows the interaction between the </w:t>
      </w:r>
      <w:r w:rsidRPr="009B1ACE">
        <w:rPr>
          <w:i/>
        </w:rPr>
        <w:t>Director</w:t>
      </w:r>
      <w:r w:rsidRPr="009B1ACE">
        <w:t xml:space="preserve"> and the </w:t>
      </w:r>
      <w:r w:rsidRPr="009B1ACE">
        <w:rPr>
          <w:i/>
        </w:rPr>
        <w:t>Managers</w:t>
      </w:r>
      <w:r w:rsidRPr="009B1ACE">
        <w:t xml:space="preserve"> and notifications flow.</w:t>
      </w:r>
    </w:p>
    <w:p w:rsidR="00E66148" w:rsidRDefault="00E66148" w:rsidP="00800CC1"/>
    <w:p w:rsidR="00E66148" w:rsidRPr="009B1ACE" w:rsidRDefault="00E66148" w:rsidP="00800CC1"/>
    <w:p w:rsidR="00E66148" w:rsidRDefault="00E42125" w:rsidP="00E66148">
      <w:pPr>
        <w:keepNext/>
      </w:pPr>
      <w:r w:rsidRPr="00E42125">
        <w:rPr>
          <w:noProof/>
          <w:lang w:val="it-IT"/>
        </w:rPr>
        <w:drawing>
          <wp:inline distT="0" distB="0" distL="0" distR="0">
            <wp:extent cx="6119754" cy="2854914"/>
            <wp:effectExtent l="0" t="0" r="0" b="3175"/>
            <wp:docPr id="2" name="Immagine 2" descr="C:\ProjectDocs\IMAGES\ReadingBareCode_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Docs\IMAGES\ReadingBareCode_Sequence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88" cy="285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25" w:rsidRDefault="00E66148" w:rsidP="00E66148">
      <w:pPr>
        <w:pStyle w:val="Didascalia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3FEA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Triggering</w:t>
      </w:r>
      <w:proofErr w:type="spellEnd"/>
      <w:r>
        <w:t xml:space="preserve"> a labe</w:t>
      </w:r>
      <w:r>
        <w:rPr>
          <w:noProof/>
        </w:rPr>
        <w:t>l</w:t>
      </w:r>
    </w:p>
    <w:p w:rsidR="009D1243" w:rsidRDefault="009D1243">
      <w:pPr>
        <w:jc w:val="left"/>
        <w:rPr>
          <w:lang w:val="it-IT" w:eastAsia="ar-SA"/>
        </w:rPr>
      </w:pPr>
      <w:r>
        <w:rPr>
          <w:lang w:val="it-IT" w:eastAsia="ar-SA"/>
        </w:rPr>
        <w:br w:type="page"/>
      </w:r>
    </w:p>
    <w:p w:rsidR="00E66148" w:rsidRPr="00E66148" w:rsidRDefault="00E66148" w:rsidP="00E66148">
      <w:pPr>
        <w:rPr>
          <w:lang w:val="it-IT" w:eastAsia="ar-SA"/>
        </w:rPr>
      </w:pPr>
    </w:p>
    <w:p w:rsidR="00E07C36" w:rsidRDefault="00E07C36" w:rsidP="00CC707C">
      <w:pPr>
        <w:pStyle w:val="Titolo1"/>
        <w:numPr>
          <w:ilvl w:val="0"/>
          <w:numId w:val="7"/>
        </w:numPr>
      </w:pPr>
      <w:bookmarkStart w:id="13" w:name="_Toc533084938"/>
      <w:r>
        <w:t>Notification from/to</w:t>
      </w:r>
      <w:bookmarkEnd w:id="13"/>
    </w:p>
    <w:p w:rsidR="00E66148" w:rsidRPr="00E66148" w:rsidRDefault="00E66148" w:rsidP="00E66148"/>
    <w:p w:rsidR="00E07C36" w:rsidRPr="00E07C36" w:rsidRDefault="00E07C36" w:rsidP="00CC707C">
      <w:pPr>
        <w:pStyle w:val="Paragrafoelenco"/>
        <w:numPr>
          <w:ilvl w:val="0"/>
          <w:numId w:val="7"/>
        </w:numPr>
        <w:rPr>
          <w:b/>
        </w:rPr>
      </w:pPr>
      <w:r w:rsidRPr="00E07C36">
        <w:rPr>
          <w:b/>
        </w:rPr>
        <w:t>IDLE STATE</w:t>
      </w:r>
    </w:p>
    <w:p w:rsidR="00E07C36" w:rsidRDefault="00E07C36" w:rsidP="00E07C36">
      <w:r>
        <w:t>From UI:</w:t>
      </w: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2694"/>
        <w:gridCol w:w="1269"/>
      </w:tblGrid>
      <w:tr w:rsidR="00A13EE2" w:rsidTr="00A13EE2">
        <w:tc>
          <w:tcPr>
            <w:tcW w:w="1396" w:type="pct"/>
            <w:shd w:val="clear" w:color="auto" w:fill="F2F2F2" w:themeFill="background1" w:themeFillShade="F2"/>
          </w:tcPr>
          <w:p w:rsidR="004B0F3A" w:rsidRPr="00A13EE2" w:rsidRDefault="004B0F3A" w:rsidP="005F3A75">
            <w:pPr>
              <w:rPr>
                <w:sz w:val="16"/>
                <w:szCs w:val="16"/>
              </w:rPr>
            </w:pPr>
            <w:r w:rsidRPr="00A13EE2">
              <w:rPr>
                <w:sz w:val="16"/>
                <w:szCs w:val="16"/>
              </w:rPr>
              <w:t>Notification Sent</w:t>
            </w:r>
          </w:p>
        </w:tc>
        <w:tc>
          <w:tcPr>
            <w:tcW w:w="1545" w:type="pct"/>
            <w:shd w:val="clear" w:color="auto" w:fill="F2F2F2" w:themeFill="background1" w:themeFillShade="F2"/>
          </w:tcPr>
          <w:p w:rsidR="004B0F3A" w:rsidRPr="00A13EE2" w:rsidRDefault="004B0F3A" w:rsidP="005F3A75">
            <w:pPr>
              <w:rPr>
                <w:sz w:val="16"/>
                <w:szCs w:val="16"/>
              </w:rPr>
            </w:pPr>
            <w:r w:rsidRPr="00A13EE2">
              <w:rPr>
                <w:sz w:val="16"/>
                <w:szCs w:val="16"/>
              </w:rPr>
              <w:t>Destination Manager</w:t>
            </w:r>
          </w:p>
        </w:tc>
        <w:tc>
          <w:tcPr>
            <w:tcW w:w="1399" w:type="pct"/>
            <w:shd w:val="clear" w:color="auto" w:fill="F2F2F2" w:themeFill="background1" w:themeFillShade="F2"/>
          </w:tcPr>
          <w:p w:rsidR="004B0F3A" w:rsidRPr="00A13EE2" w:rsidRDefault="004B0F3A" w:rsidP="005F3A75">
            <w:pPr>
              <w:rPr>
                <w:sz w:val="16"/>
                <w:szCs w:val="16"/>
              </w:rPr>
            </w:pPr>
            <w:r w:rsidRPr="00A13EE2">
              <w:rPr>
                <w:sz w:val="16"/>
                <w:szCs w:val="16"/>
              </w:rPr>
              <w:t>Destination Manager Notification</w:t>
            </w:r>
          </w:p>
        </w:tc>
        <w:tc>
          <w:tcPr>
            <w:tcW w:w="659" w:type="pct"/>
            <w:shd w:val="clear" w:color="auto" w:fill="F2F2F2" w:themeFill="background1" w:themeFillShade="F2"/>
          </w:tcPr>
          <w:p w:rsidR="004B0F3A" w:rsidRDefault="004B0F3A" w:rsidP="005F3A75">
            <w:r>
              <w:t>Description</w:t>
            </w:r>
          </w:p>
        </w:tc>
      </w:tr>
      <w:tr w:rsidR="00A13EE2" w:rsidRPr="009B1ACE" w:rsidTr="00A13EE2">
        <w:tc>
          <w:tcPr>
            <w:tcW w:w="1396" w:type="pct"/>
          </w:tcPr>
          <w:p w:rsidR="004B0F3A" w:rsidRPr="009B1ACE" w:rsidRDefault="00D0577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LP_NOTIFY_REGISTER_TO_CM</w:t>
            </w:r>
          </w:p>
        </w:tc>
        <w:tc>
          <w:tcPr>
            <w:tcW w:w="1545" w:type="pct"/>
          </w:tcPr>
          <w:p w:rsidR="004B0F3A" w:rsidRPr="009B1ACE" w:rsidRDefault="00A13EE2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1399" w:type="pct"/>
          </w:tcPr>
          <w:p w:rsidR="004B0F3A" w:rsidRPr="009B1ACE" w:rsidRDefault="00D0577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LP_NOTIFY_REGISTER_TO_CM</w:t>
            </w:r>
          </w:p>
        </w:tc>
        <w:tc>
          <w:tcPr>
            <w:tcW w:w="659" w:type="pct"/>
          </w:tcPr>
          <w:p w:rsidR="004B0F3A" w:rsidRPr="009B1ACE" w:rsidRDefault="004B0F3A" w:rsidP="006E133A">
            <w:pPr>
              <w:rPr>
                <w:sz w:val="14"/>
                <w:szCs w:val="14"/>
              </w:rPr>
            </w:pPr>
          </w:p>
        </w:tc>
      </w:tr>
      <w:tr w:rsidR="00A13EE2" w:rsidRPr="009B1ACE" w:rsidTr="00A13EE2">
        <w:tc>
          <w:tcPr>
            <w:tcW w:w="1396" w:type="pct"/>
          </w:tcPr>
          <w:p w:rsidR="004B0F3A" w:rsidRPr="009B1ACE" w:rsidRDefault="00A13EE2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LP_NOTIFY_SERVICE_MESSAGE_IN</w:t>
            </w:r>
          </w:p>
        </w:tc>
        <w:tc>
          <w:tcPr>
            <w:tcW w:w="1545" w:type="pct"/>
          </w:tcPr>
          <w:p w:rsidR="004B0F3A" w:rsidRPr="009B1ACE" w:rsidRDefault="00A13EE2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1399" w:type="pct"/>
          </w:tcPr>
          <w:p w:rsidR="004B0F3A" w:rsidRPr="009B1ACE" w:rsidRDefault="00A13EE2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LP_NOTIFY_SERVICE_MESSAGE_IN</w:t>
            </w:r>
          </w:p>
        </w:tc>
        <w:tc>
          <w:tcPr>
            <w:tcW w:w="659" w:type="pct"/>
          </w:tcPr>
          <w:p w:rsidR="004B0F3A" w:rsidRPr="009B1ACE" w:rsidRDefault="004B0F3A" w:rsidP="005F3A75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Default="00E07C36" w:rsidP="00E07C36">
      <w:r>
        <w:t>To UI: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402"/>
        <w:gridCol w:w="844"/>
      </w:tblGrid>
      <w:tr w:rsidR="00D05771" w:rsidTr="007904A1">
        <w:tc>
          <w:tcPr>
            <w:tcW w:w="1980" w:type="dxa"/>
            <w:shd w:val="clear" w:color="auto" w:fill="F2F2F2" w:themeFill="background1" w:themeFillShade="F2"/>
          </w:tcPr>
          <w:p w:rsidR="00D05771" w:rsidRDefault="00D05771" w:rsidP="005F3A75">
            <w:r>
              <w:t>Source Manager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D05771" w:rsidRDefault="00D05771" w:rsidP="005F3A75">
            <w:r>
              <w:t xml:space="preserve"> Notification Sent From Source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D05771" w:rsidRDefault="00D05771" w:rsidP="005F3A75">
            <w:r>
              <w:t>Notification to UI</w:t>
            </w:r>
          </w:p>
        </w:tc>
        <w:tc>
          <w:tcPr>
            <w:tcW w:w="844" w:type="dxa"/>
            <w:shd w:val="clear" w:color="auto" w:fill="F2F2F2" w:themeFill="background1" w:themeFillShade="F2"/>
          </w:tcPr>
          <w:p w:rsidR="00D05771" w:rsidRDefault="00D05771" w:rsidP="005F3A75">
            <w:r>
              <w:t>Description</w:t>
            </w:r>
          </w:p>
        </w:tc>
      </w:tr>
      <w:tr w:rsidR="00D05771" w:rsidRPr="009B1ACE" w:rsidTr="007904A1">
        <w:tc>
          <w:tcPr>
            <w:tcW w:w="1980" w:type="dxa"/>
          </w:tcPr>
          <w:p w:rsidR="00D0577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D0577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3402" w:type="dxa"/>
          </w:tcPr>
          <w:p w:rsidR="00D0577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844" w:type="dxa"/>
          </w:tcPr>
          <w:p w:rsidR="00D05771" w:rsidRPr="009B1ACE" w:rsidRDefault="00D05771" w:rsidP="005F3A75">
            <w:pPr>
              <w:rPr>
                <w:sz w:val="14"/>
                <w:szCs w:val="14"/>
              </w:rPr>
            </w:pPr>
          </w:p>
        </w:tc>
      </w:tr>
      <w:tr w:rsidR="00A13EE2" w:rsidRPr="009B1ACE" w:rsidTr="007904A1">
        <w:tc>
          <w:tcPr>
            <w:tcW w:w="1980" w:type="dxa"/>
          </w:tcPr>
          <w:p w:rsidR="00A13EE2" w:rsidRPr="009B1ACE" w:rsidRDefault="00A13EE2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A13EE2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3402" w:type="dxa"/>
          </w:tcPr>
          <w:p w:rsidR="00A13EE2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844" w:type="dxa"/>
          </w:tcPr>
          <w:p w:rsidR="00A13EE2" w:rsidRPr="009B1ACE" w:rsidRDefault="00A13EE2" w:rsidP="005F3A75">
            <w:pPr>
              <w:rPr>
                <w:sz w:val="14"/>
                <w:szCs w:val="14"/>
              </w:rPr>
            </w:pPr>
          </w:p>
        </w:tc>
      </w:tr>
      <w:tr w:rsidR="007904A1" w:rsidRPr="009B1ACE" w:rsidTr="007904A1">
        <w:tc>
          <w:tcPr>
            <w:tcW w:w="1980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3402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LP_NOTIFY_FILE_EXCHANGE_STARTED</w:t>
            </w:r>
          </w:p>
        </w:tc>
        <w:tc>
          <w:tcPr>
            <w:tcW w:w="3402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LP_NOTIFY_UI_GENERIC_PROCESSING_INDICATING_ENTER</w:t>
            </w:r>
          </w:p>
        </w:tc>
        <w:tc>
          <w:tcPr>
            <w:tcW w:w="844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</w:p>
        </w:tc>
      </w:tr>
      <w:tr w:rsidR="007904A1" w:rsidRPr="009B1ACE" w:rsidTr="007904A1">
        <w:tc>
          <w:tcPr>
            <w:tcW w:w="1980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3402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LP_NOTIFY_FILE_EXCHANGE_DONE</w:t>
            </w:r>
          </w:p>
        </w:tc>
        <w:tc>
          <w:tcPr>
            <w:tcW w:w="3402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844" w:type="dxa"/>
          </w:tcPr>
          <w:p w:rsidR="007904A1" w:rsidRPr="009B1ACE" w:rsidRDefault="007904A1" w:rsidP="005F3A75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Pr="00EF009C" w:rsidRDefault="00E07C36" w:rsidP="00E07C36">
      <w:pPr>
        <w:rPr>
          <w:b/>
        </w:rPr>
      </w:pPr>
      <w:r>
        <w:rPr>
          <w:b/>
        </w:rPr>
        <w:t>ENABLE</w:t>
      </w:r>
      <w:r w:rsidRPr="00EF009C">
        <w:rPr>
          <w:b/>
        </w:rPr>
        <w:t xml:space="preserve"> STATE</w:t>
      </w:r>
    </w:p>
    <w:p w:rsidR="00D05771" w:rsidRDefault="00D05771" w:rsidP="00D05771">
      <w:r>
        <w:t>From UI:</w:t>
      </w: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2327"/>
        <w:gridCol w:w="2913"/>
        <w:gridCol w:w="3119"/>
        <w:gridCol w:w="1269"/>
      </w:tblGrid>
      <w:tr w:rsidR="00C67C81" w:rsidTr="00C67C81">
        <w:tc>
          <w:tcPr>
            <w:tcW w:w="1208" w:type="pct"/>
            <w:shd w:val="clear" w:color="auto" w:fill="F2F2F2" w:themeFill="background1" w:themeFillShade="F2"/>
          </w:tcPr>
          <w:p w:rsidR="00D05771" w:rsidRDefault="00D05771" w:rsidP="00C67C81">
            <w:r>
              <w:t>Notification Sent</w:t>
            </w:r>
          </w:p>
        </w:tc>
        <w:tc>
          <w:tcPr>
            <w:tcW w:w="1513" w:type="pct"/>
            <w:shd w:val="clear" w:color="auto" w:fill="F2F2F2" w:themeFill="background1" w:themeFillShade="F2"/>
          </w:tcPr>
          <w:p w:rsidR="00D05771" w:rsidRDefault="00D05771" w:rsidP="00C67C81">
            <w:r>
              <w:t>Destination Manager</w:t>
            </w:r>
          </w:p>
        </w:tc>
        <w:tc>
          <w:tcPr>
            <w:tcW w:w="1620" w:type="pct"/>
            <w:shd w:val="clear" w:color="auto" w:fill="F2F2F2" w:themeFill="background1" w:themeFillShade="F2"/>
          </w:tcPr>
          <w:p w:rsidR="00D05771" w:rsidRDefault="00D05771" w:rsidP="00C67C81">
            <w:r>
              <w:t>Destination Manager Notification</w:t>
            </w:r>
          </w:p>
        </w:tc>
        <w:tc>
          <w:tcPr>
            <w:tcW w:w="659" w:type="pct"/>
            <w:shd w:val="clear" w:color="auto" w:fill="F2F2F2" w:themeFill="background1" w:themeFillShade="F2"/>
          </w:tcPr>
          <w:p w:rsidR="00D05771" w:rsidRDefault="00D05771" w:rsidP="00C67C81">
            <w:r>
              <w:t>Description</w:t>
            </w:r>
          </w:p>
        </w:tc>
      </w:tr>
      <w:tr w:rsidR="00C67C81" w:rsidRPr="009B1ACE" w:rsidTr="00C67C81">
        <w:tc>
          <w:tcPr>
            <w:tcW w:w="1208" w:type="pct"/>
          </w:tcPr>
          <w:p w:rsidR="00D05771" w:rsidRPr="009B1ACE" w:rsidRDefault="003D3CA8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LP_NOTIFY_CM_REQUEST_DATA</w:t>
            </w:r>
          </w:p>
        </w:tc>
        <w:tc>
          <w:tcPr>
            <w:tcW w:w="1513" w:type="pct"/>
          </w:tcPr>
          <w:p w:rsidR="00D05771" w:rsidRPr="009B1ACE" w:rsidRDefault="00C67C8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1620" w:type="pct"/>
          </w:tcPr>
          <w:p w:rsidR="00D05771" w:rsidRPr="009B1ACE" w:rsidRDefault="00C67C81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LP_NOTIFY_CM_REQUEST_DATA</w:t>
            </w:r>
          </w:p>
        </w:tc>
        <w:tc>
          <w:tcPr>
            <w:tcW w:w="659" w:type="pct"/>
          </w:tcPr>
          <w:p w:rsidR="00D05771" w:rsidRPr="009B1ACE" w:rsidRDefault="00D05771" w:rsidP="006E133A">
            <w:pPr>
              <w:rPr>
                <w:sz w:val="14"/>
                <w:szCs w:val="14"/>
              </w:rPr>
            </w:pPr>
          </w:p>
        </w:tc>
      </w:tr>
      <w:tr w:rsidR="00C67C81" w:rsidRPr="009B1ACE" w:rsidTr="00C67C81">
        <w:tc>
          <w:tcPr>
            <w:tcW w:w="1208" w:type="pct"/>
          </w:tcPr>
          <w:p w:rsidR="00D05771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LP_NOTIFY_ACC_MOTION</w:t>
            </w:r>
          </w:p>
        </w:tc>
        <w:tc>
          <w:tcPr>
            <w:tcW w:w="1513" w:type="pct"/>
          </w:tcPr>
          <w:p w:rsidR="00D05771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1620" w:type="pct"/>
          </w:tcPr>
          <w:p w:rsidR="00D05771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LP_NOTIFY_ACC_MOTION</w:t>
            </w:r>
          </w:p>
        </w:tc>
        <w:tc>
          <w:tcPr>
            <w:tcW w:w="659" w:type="pct"/>
          </w:tcPr>
          <w:p w:rsidR="00D05771" w:rsidRPr="009B1ACE" w:rsidRDefault="00D05771" w:rsidP="00C67C81">
            <w:pPr>
              <w:rPr>
                <w:sz w:val="14"/>
                <w:szCs w:val="14"/>
              </w:rPr>
            </w:pPr>
          </w:p>
        </w:tc>
      </w:tr>
      <w:tr w:rsidR="00CF402F" w:rsidRPr="009B1ACE" w:rsidTr="00C67C81">
        <w:tc>
          <w:tcPr>
            <w:tcW w:w="1208" w:type="pct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LP_NOTIFY_ACC_MOTION</w:t>
            </w:r>
          </w:p>
        </w:tc>
        <w:tc>
          <w:tcPr>
            <w:tcW w:w="1513" w:type="pct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1620" w:type="pct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LP_NOTIFY_ACC_MOTION</w:t>
            </w:r>
          </w:p>
        </w:tc>
        <w:tc>
          <w:tcPr>
            <w:tcW w:w="659" w:type="pct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</w:p>
        </w:tc>
      </w:tr>
      <w:tr w:rsidR="00CF402F" w:rsidRPr="009B1ACE" w:rsidTr="00C67C81">
        <w:tc>
          <w:tcPr>
            <w:tcW w:w="1208" w:type="pct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LP_NOTIFY_ACC_QUIET</w:t>
            </w:r>
          </w:p>
        </w:tc>
        <w:tc>
          <w:tcPr>
            <w:tcW w:w="1513" w:type="pct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1620" w:type="pct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LP_NOTIFY_ACC_QUIET</w:t>
            </w:r>
          </w:p>
        </w:tc>
        <w:tc>
          <w:tcPr>
            <w:tcW w:w="659" w:type="pct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</w:p>
        </w:tc>
      </w:tr>
    </w:tbl>
    <w:p w:rsidR="00D05771" w:rsidRDefault="00D05771" w:rsidP="00D05771"/>
    <w:p w:rsidR="00D05771" w:rsidRDefault="00D05771" w:rsidP="00D05771">
      <w:r>
        <w:t>To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64"/>
        <w:gridCol w:w="2735"/>
        <w:gridCol w:w="3436"/>
        <w:gridCol w:w="993"/>
      </w:tblGrid>
      <w:tr w:rsidR="00343CFF" w:rsidTr="003463CA">
        <w:tc>
          <w:tcPr>
            <w:tcW w:w="3063" w:type="dxa"/>
            <w:shd w:val="clear" w:color="auto" w:fill="F2F2F2" w:themeFill="background1" w:themeFillShade="F2"/>
          </w:tcPr>
          <w:p w:rsidR="00D05771" w:rsidRDefault="00D05771" w:rsidP="00C67C81">
            <w:r>
              <w:t>Source Manager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:rsidR="00D05771" w:rsidRDefault="00D05771" w:rsidP="00C67C81">
            <w:r>
              <w:t xml:space="preserve"> Notification Sent From Source</w:t>
            </w:r>
          </w:p>
        </w:tc>
        <w:tc>
          <w:tcPr>
            <w:tcW w:w="3036" w:type="dxa"/>
            <w:shd w:val="clear" w:color="auto" w:fill="F2F2F2" w:themeFill="background1" w:themeFillShade="F2"/>
          </w:tcPr>
          <w:p w:rsidR="00D05771" w:rsidRDefault="00D05771" w:rsidP="00C67C81">
            <w:r>
              <w:t>Notification to UI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:rsidR="00D05771" w:rsidRDefault="00D05771" w:rsidP="00C67C81">
            <w:r>
              <w:t>Description</w:t>
            </w:r>
          </w:p>
        </w:tc>
      </w:tr>
      <w:tr w:rsidR="00343CFF" w:rsidRPr="006E133A" w:rsidTr="003463CA">
        <w:tc>
          <w:tcPr>
            <w:tcW w:w="3063" w:type="dxa"/>
          </w:tcPr>
          <w:p w:rsidR="00D05771" w:rsidRPr="009B1ACE" w:rsidRDefault="001568FD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401" w:type="dxa"/>
          </w:tcPr>
          <w:p w:rsidR="00D05771" w:rsidRPr="009B1ACE" w:rsidRDefault="001568FD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LP_NOTIFY_GO_TO_WATCH_WITH_AIM</w:t>
            </w:r>
          </w:p>
        </w:tc>
        <w:tc>
          <w:tcPr>
            <w:tcW w:w="3036" w:type="dxa"/>
          </w:tcPr>
          <w:p w:rsidR="00D05771" w:rsidRPr="009B1ACE" w:rsidRDefault="001568FD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LP_NOTIFY_DO_UI_ENTER_OBJECT_WATCH_INDICATING</w:t>
            </w:r>
          </w:p>
        </w:tc>
        <w:tc>
          <w:tcPr>
            <w:tcW w:w="1128" w:type="dxa"/>
          </w:tcPr>
          <w:p w:rsidR="00D05771" w:rsidRPr="009B1ACE" w:rsidRDefault="00D05771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1568FD" w:rsidRPr="009B1ACE" w:rsidRDefault="001568FD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401" w:type="dxa"/>
          </w:tcPr>
          <w:p w:rsidR="001568FD" w:rsidRPr="009B1ACE" w:rsidRDefault="001568FD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LP_NOTIFY_GO_TO_IDLE</w:t>
            </w:r>
          </w:p>
        </w:tc>
        <w:tc>
          <w:tcPr>
            <w:tcW w:w="3036" w:type="dxa"/>
          </w:tcPr>
          <w:p w:rsidR="001568FD" w:rsidRPr="009B1ACE" w:rsidRDefault="001568FD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LP_NOTIFY_DO_UI_EXIT_OBJECT_WATCH_INDICATING</w:t>
            </w:r>
          </w:p>
        </w:tc>
        <w:tc>
          <w:tcPr>
            <w:tcW w:w="1128" w:type="dxa"/>
          </w:tcPr>
          <w:p w:rsidR="001568FD" w:rsidRPr="009B1ACE" w:rsidRDefault="001568FD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401" w:type="dxa"/>
          </w:tcPr>
          <w:p w:rsidR="003D3CA8" w:rsidRPr="009B1ACE" w:rsidRDefault="003D3CA8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LP_NOTIFY_GO_TO_SCAN</w:t>
            </w:r>
          </w:p>
        </w:tc>
        <w:tc>
          <w:tcPr>
            <w:tcW w:w="3036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LP_NOTIFY_DO_UI_EXIT_OBJECT_WATCH_INDICATING</w:t>
            </w:r>
          </w:p>
        </w:tc>
        <w:tc>
          <w:tcPr>
            <w:tcW w:w="1128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401" w:type="dxa"/>
          </w:tcPr>
          <w:p w:rsidR="003D3CA8" w:rsidRPr="009B1ACE" w:rsidRDefault="003D3CA8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LP_NOTIFY_GO_TO_SCAN_WITH_MOTION</w:t>
            </w:r>
          </w:p>
        </w:tc>
        <w:tc>
          <w:tcPr>
            <w:tcW w:w="3036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LP_NOTIFY_DO_UI_EXIT_OBJECT_WATCH_INDICATING</w:t>
            </w:r>
          </w:p>
        </w:tc>
        <w:tc>
          <w:tcPr>
            <w:tcW w:w="1128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LEGO_PLUS_LUCE_MANAGER</w:t>
            </w:r>
          </w:p>
        </w:tc>
        <w:tc>
          <w:tcPr>
            <w:tcW w:w="2401" w:type="dxa"/>
          </w:tcPr>
          <w:p w:rsidR="003D3CA8" w:rsidRPr="009B1ACE" w:rsidRDefault="003D3CA8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LP_NOTIFY_STRUCTURE_APPENDED_BEEP</w:t>
            </w:r>
          </w:p>
        </w:tc>
        <w:tc>
          <w:tcPr>
            <w:tcW w:w="3036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LP_NOTIFY_STRUCTURE_APPENDED_BEEP</w:t>
            </w:r>
          </w:p>
        </w:tc>
        <w:tc>
          <w:tcPr>
            <w:tcW w:w="1128" w:type="dxa"/>
          </w:tcPr>
          <w:p w:rsidR="003D3CA8" w:rsidRPr="009B1ACE" w:rsidRDefault="003D3CA8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C67C81" w:rsidRPr="009B1ACE" w:rsidRDefault="00C67C81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LEGO_PLUS_IMAGE_CAPTURE_MANAGER</w:t>
            </w:r>
          </w:p>
        </w:tc>
        <w:tc>
          <w:tcPr>
            <w:tcW w:w="2401" w:type="dxa"/>
          </w:tcPr>
          <w:p w:rsidR="00C67C81" w:rsidRPr="009B1ACE" w:rsidRDefault="00C67C8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LP_NOTIFY_IMG_ACQUIRED</w:t>
            </w:r>
          </w:p>
        </w:tc>
        <w:tc>
          <w:tcPr>
            <w:tcW w:w="3036" w:type="dxa"/>
          </w:tcPr>
          <w:p w:rsidR="00C67C81" w:rsidRPr="009B1ACE" w:rsidRDefault="003463CA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LP_NOTIFY_DO_IMAGE_CAPTURE_BEEP</w:t>
            </w:r>
          </w:p>
        </w:tc>
        <w:tc>
          <w:tcPr>
            <w:tcW w:w="1128" w:type="dxa"/>
          </w:tcPr>
          <w:p w:rsidR="00C67C81" w:rsidRPr="009B1ACE" w:rsidRDefault="00C67C81" w:rsidP="00C67C81">
            <w:pPr>
              <w:rPr>
                <w:sz w:val="14"/>
                <w:szCs w:val="14"/>
              </w:rPr>
            </w:pPr>
          </w:p>
        </w:tc>
      </w:tr>
      <w:tr w:rsidR="003463CA" w:rsidRPr="00635998" w:rsidTr="003463CA">
        <w:tc>
          <w:tcPr>
            <w:tcW w:w="3063" w:type="dxa"/>
          </w:tcPr>
          <w:p w:rsidR="003463CA" w:rsidRPr="009B1ACE" w:rsidRDefault="003463CA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401" w:type="dxa"/>
          </w:tcPr>
          <w:p w:rsidR="003463CA" w:rsidRPr="009B1ACE" w:rsidRDefault="003463CA" w:rsidP="006E133A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3036" w:type="dxa"/>
          </w:tcPr>
          <w:p w:rsidR="003463CA" w:rsidRPr="009B1ACE" w:rsidRDefault="003463CA" w:rsidP="00C67C81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1128" w:type="dxa"/>
          </w:tcPr>
          <w:p w:rsidR="003463CA" w:rsidRPr="009B1ACE" w:rsidRDefault="003463CA" w:rsidP="00C67C81">
            <w:pPr>
              <w:rPr>
                <w:sz w:val="14"/>
                <w:szCs w:val="14"/>
                <w:lang w:val="fr-FR"/>
              </w:rPr>
            </w:pPr>
          </w:p>
        </w:tc>
      </w:tr>
      <w:tr w:rsidR="003463CA" w:rsidRPr="00635998" w:rsidTr="003463CA">
        <w:tc>
          <w:tcPr>
            <w:tcW w:w="3063" w:type="dxa"/>
          </w:tcPr>
          <w:p w:rsidR="003463CA" w:rsidRPr="009B1ACE" w:rsidRDefault="003463CA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401" w:type="dxa"/>
          </w:tcPr>
          <w:p w:rsidR="003463CA" w:rsidRPr="009B1ACE" w:rsidRDefault="003463CA" w:rsidP="006E133A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3036" w:type="dxa"/>
          </w:tcPr>
          <w:p w:rsidR="003463CA" w:rsidRPr="009B1ACE" w:rsidRDefault="00CF402F" w:rsidP="00C67C81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1128" w:type="dxa"/>
          </w:tcPr>
          <w:p w:rsidR="003463CA" w:rsidRPr="009B1ACE" w:rsidRDefault="003463CA" w:rsidP="00C67C81">
            <w:pPr>
              <w:rPr>
                <w:sz w:val="14"/>
                <w:szCs w:val="14"/>
                <w:lang w:val="fr-FR"/>
              </w:rPr>
            </w:pPr>
          </w:p>
        </w:tc>
      </w:tr>
      <w:tr w:rsidR="00CF402F" w:rsidRPr="00635998" w:rsidTr="003463CA">
        <w:tc>
          <w:tcPr>
            <w:tcW w:w="3063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401" w:type="dxa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LP_NOTIFY_ENTER_HW_SUPPORT_MODE</w:t>
            </w:r>
          </w:p>
        </w:tc>
        <w:tc>
          <w:tcPr>
            <w:tcW w:w="3036" w:type="dxa"/>
          </w:tcPr>
          <w:p w:rsidR="00CF402F" w:rsidRPr="009B1ACE" w:rsidRDefault="00CF402F" w:rsidP="00C67C81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1128" w:type="dxa"/>
          </w:tcPr>
          <w:p w:rsidR="00CF402F" w:rsidRPr="009B1ACE" w:rsidRDefault="00CF402F" w:rsidP="00C67C81">
            <w:pPr>
              <w:rPr>
                <w:sz w:val="14"/>
                <w:szCs w:val="14"/>
                <w:lang w:val="fr-FR"/>
              </w:rPr>
            </w:pPr>
          </w:p>
        </w:tc>
      </w:tr>
      <w:tr w:rsidR="00CF402F" w:rsidRPr="006E133A" w:rsidTr="003463CA">
        <w:tc>
          <w:tcPr>
            <w:tcW w:w="3063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401" w:type="dxa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LP_NOTIFY_PRECISE_STAND_CALIB_REQUEST</w:t>
            </w:r>
          </w:p>
        </w:tc>
        <w:tc>
          <w:tcPr>
            <w:tcW w:w="3036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LP_NOTIFY_PRECISE_STAND_CALIB_REQUEST</w:t>
            </w:r>
          </w:p>
        </w:tc>
        <w:tc>
          <w:tcPr>
            <w:tcW w:w="1128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</w:p>
        </w:tc>
      </w:tr>
      <w:tr w:rsidR="00CF402F" w:rsidRPr="006E133A" w:rsidTr="003463CA">
        <w:tc>
          <w:tcPr>
            <w:tcW w:w="3063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401" w:type="dxa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LP_NOTIFY_PRECISE_STAND_CALIB_ERASE</w:t>
            </w:r>
          </w:p>
        </w:tc>
        <w:tc>
          <w:tcPr>
            <w:tcW w:w="3036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LP_NOTIFY_PRECISE_STAND_CALIB_ERASE</w:t>
            </w:r>
          </w:p>
        </w:tc>
        <w:tc>
          <w:tcPr>
            <w:tcW w:w="1128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</w:p>
        </w:tc>
      </w:tr>
      <w:tr w:rsidR="00CF402F" w:rsidRPr="006E133A" w:rsidTr="003463CA">
        <w:tc>
          <w:tcPr>
            <w:tcW w:w="3063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2401" w:type="dxa"/>
          </w:tcPr>
          <w:p w:rsidR="00CF402F" w:rsidRPr="009B1ACE" w:rsidRDefault="00CF402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3036" w:type="dxa"/>
          </w:tcPr>
          <w:p w:rsidR="00CF402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1128" w:type="dxa"/>
          </w:tcPr>
          <w:p w:rsidR="00CF402F" w:rsidRPr="009B1ACE" w:rsidRDefault="00CF402F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2401" w:type="dxa"/>
          </w:tcPr>
          <w:p w:rsidR="00343CFF" w:rsidRPr="009B1ACE" w:rsidRDefault="00343CF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3036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1128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2401" w:type="dxa"/>
          </w:tcPr>
          <w:p w:rsidR="00343CFF" w:rsidRPr="009B1ACE" w:rsidRDefault="00343CF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LP_NOTIFY_DIRECTOR_EXIT_IDLE_STATE</w:t>
            </w:r>
          </w:p>
        </w:tc>
        <w:tc>
          <w:tcPr>
            <w:tcW w:w="3036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LP_NOTIFY_STARTUP_EVENT</w:t>
            </w:r>
          </w:p>
        </w:tc>
        <w:tc>
          <w:tcPr>
            <w:tcW w:w="1128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2401" w:type="dxa"/>
          </w:tcPr>
          <w:p w:rsidR="00343CFF" w:rsidRPr="009B1ACE" w:rsidRDefault="00343CF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LP_NOTIFY_FILE_EXCHANGE_STARTED</w:t>
            </w:r>
          </w:p>
        </w:tc>
        <w:tc>
          <w:tcPr>
            <w:tcW w:w="3036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LP_NOTIFY_UI_GENERIC_PROCESSING_INDICATING_ENTER</w:t>
            </w:r>
          </w:p>
        </w:tc>
        <w:tc>
          <w:tcPr>
            <w:tcW w:w="1128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</w:p>
        </w:tc>
      </w:tr>
      <w:tr w:rsidR="00343CFF" w:rsidRPr="006E133A" w:rsidTr="003463CA">
        <w:tc>
          <w:tcPr>
            <w:tcW w:w="3063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2401" w:type="dxa"/>
          </w:tcPr>
          <w:p w:rsidR="00343CFF" w:rsidRPr="009B1ACE" w:rsidRDefault="00343CFF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ab/>
              <w:t>LP_NOTIFY_FILE_EXCHANGE_DONE</w:t>
            </w:r>
          </w:p>
        </w:tc>
        <w:tc>
          <w:tcPr>
            <w:tcW w:w="3036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1128" w:type="dxa"/>
          </w:tcPr>
          <w:p w:rsidR="00343CFF" w:rsidRPr="009B1ACE" w:rsidRDefault="00343CFF" w:rsidP="00C67C81">
            <w:pPr>
              <w:rPr>
                <w:sz w:val="14"/>
                <w:szCs w:val="14"/>
              </w:rPr>
            </w:pPr>
          </w:p>
        </w:tc>
      </w:tr>
    </w:tbl>
    <w:p w:rsidR="00D05771" w:rsidRDefault="00D05771" w:rsidP="00D05771"/>
    <w:p w:rsidR="00E07C36" w:rsidRDefault="00E07C36" w:rsidP="00E07C36"/>
    <w:p w:rsidR="00E07C36" w:rsidRDefault="00E07C36" w:rsidP="00E07C36">
      <w:pPr>
        <w:rPr>
          <w:b/>
        </w:rPr>
      </w:pPr>
      <w:r>
        <w:rPr>
          <w:b/>
        </w:rPr>
        <w:t>DISABLE</w:t>
      </w:r>
      <w:r w:rsidRPr="00EF009C">
        <w:rPr>
          <w:b/>
        </w:rPr>
        <w:t xml:space="preserve"> STATE</w:t>
      </w:r>
    </w:p>
    <w:p w:rsidR="00E07C36" w:rsidRDefault="00E07C36" w:rsidP="00E07C36">
      <w:r>
        <w:t>From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80"/>
        <w:gridCol w:w="2228"/>
        <w:gridCol w:w="3225"/>
        <w:gridCol w:w="1695"/>
      </w:tblGrid>
      <w:tr w:rsidR="00343CFF" w:rsidTr="00343CFF">
        <w:tc>
          <w:tcPr>
            <w:tcW w:w="2480" w:type="dxa"/>
            <w:shd w:val="clear" w:color="auto" w:fill="F2F2F2" w:themeFill="background1" w:themeFillShade="F2"/>
          </w:tcPr>
          <w:p w:rsidR="00343CFF" w:rsidRDefault="00343CFF" w:rsidP="005F3A75">
            <w:r>
              <w:t>Notification Sent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:rsidR="00343CFF" w:rsidRDefault="00343CFF" w:rsidP="005F3A75">
            <w:r>
              <w:t>Destination Manager</w:t>
            </w:r>
          </w:p>
        </w:tc>
        <w:tc>
          <w:tcPr>
            <w:tcW w:w="3225" w:type="dxa"/>
            <w:shd w:val="clear" w:color="auto" w:fill="F2F2F2" w:themeFill="background1" w:themeFillShade="F2"/>
          </w:tcPr>
          <w:p w:rsidR="00343CFF" w:rsidRDefault="00343CFF" w:rsidP="005F3A75">
            <w:r>
              <w:t>Destination Manager Notification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343CFF" w:rsidRDefault="00343CFF" w:rsidP="005F3A75">
            <w:r>
              <w:t>Description</w:t>
            </w:r>
          </w:p>
        </w:tc>
      </w:tr>
      <w:tr w:rsidR="00343CFF" w:rsidRPr="009B1ACE" w:rsidTr="00343CFF">
        <w:tc>
          <w:tcPr>
            <w:tcW w:w="2480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  <w:tc>
          <w:tcPr>
            <w:tcW w:w="2228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  <w:tc>
          <w:tcPr>
            <w:tcW w:w="3225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  <w:tc>
          <w:tcPr>
            <w:tcW w:w="1695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</w:tr>
      <w:tr w:rsidR="00343CFF" w:rsidRPr="009B1ACE" w:rsidTr="00343CFF">
        <w:tc>
          <w:tcPr>
            <w:tcW w:w="2480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  <w:tc>
          <w:tcPr>
            <w:tcW w:w="2228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  <w:tc>
          <w:tcPr>
            <w:tcW w:w="3225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  <w:tc>
          <w:tcPr>
            <w:tcW w:w="1695" w:type="dxa"/>
          </w:tcPr>
          <w:p w:rsidR="00343CFF" w:rsidRPr="009B1ACE" w:rsidRDefault="00343CFF" w:rsidP="005F3A75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Default="00E07C36" w:rsidP="00E07C36">
      <w:r>
        <w:t>To UI:</w:t>
      </w:r>
    </w:p>
    <w:p w:rsidR="00FF07FB" w:rsidRDefault="00FF07FB" w:rsidP="00E07C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33"/>
        <w:gridCol w:w="2675"/>
        <w:gridCol w:w="3509"/>
        <w:gridCol w:w="1011"/>
      </w:tblGrid>
      <w:tr w:rsidR="004769D9" w:rsidTr="004769D9">
        <w:tc>
          <w:tcPr>
            <w:tcW w:w="2201" w:type="dxa"/>
            <w:shd w:val="clear" w:color="auto" w:fill="F2F2F2" w:themeFill="background1" w:themeFillShade="F2"/>
          </w:tcPr>
          <w:p w:rsidR="00FF07FB" w:rsidRDefault="00FF07FB" w:rsidP="005F3A75">
            <w:r>
              <w:t>Source Manager</w:t>
            </w:r>
          </w:p>
        </w:tc>
        <w:tc>
          <w:tcPr>
            <w:tcW w:w="3323" w:type="dxa"/>
            <w:shd w:val="clear" w:color="auto" w:fill="F2F2F2" w:themeFill="background1" w:themeFillShade="F2"/>
          </w:tcPr>
          <w:p w:rsidR="00FF07FB" w:rsidRDefault="00FF07FB" w:rsidP="005F3A75">
            <w:r>
              <w:t>Notification Sent From Source</w:t>
            </w:r>
          </w:p>
        </w:tc>
        <w:tc>
          <w:tcPr>
            <w:tcW w:w="3135" w:type="dxa"/>
            <w:shd w:val="clear" w:color="auto" w:fill="F2F2F2" w:themeFill="background1" w:themeFillShade="F2"/>
          </w:tcPr>
          <w:p w:rsidR="00FF07FB" w:rsidRDefault="00FF07FB" w:rsidP="005F3A75">
            <w:r>
              <w:t>Notification to UI</w:t>
            </w:r>
          </w:p>
        </w:tc>
        <w:tc>
          <w:tcPr>
            <w:tcW w:w="969" w:type="dxa"/>
            <w:shd w:val="clear" w:color="auto" w:fill="F2F2F2" w:themeFill="background1" w:themeFillShade="F2"/>
          </w:tcPr>
          <w:p w:rsidR="00FF07FB" w:rsidRDefault="00FF07FB" w:rsidP="005F3A75">
            <w:r>
              <w:t>Description</w:t>
            </w:r>
          </w:p>
        </w:tc>
      </w:tr>
      <w:tr w:rsidR="004769D9" w:rsidRPr="009B1ACE" w:rsidTr="004769D9">
        <w:tc>
          <w:tcPr>
            <w:tcW w:w="2201" w:type="dxa"/>
          </w:tcPr>
          <w:p w:rsidR="00FF07FB" w:rsidRPr="009B1ACE" w:rsidRDefault="00FF07F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3323" w:type="dxa"/>
          </w:tcPr>
          <w:p w:rsidR="00FF07FB" w:rsidRPr="009B1ACE" w:rsidRDefault="00FF07F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LP_NOTIFY_DIRECTOR_EXIT_IDLE_STATE</w:t>
            </w:r>
          </w:p>
        </w:tc>
        <w:tc>
          <w:tcPr>
            <w:tcW w:w="3135" w:type="dxa"/>
          </w:tcPr>
          <w:p w:rsidR="00FF07FB" w:rsidRPr="009B1ACE" w:rsidRDefault="00FF07F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LP_NOTIFY_STARTUP_EVENT</w:t>
            </w:r>
          </w:p>
        </w:tc>
        <w:tc>
          <w:tcPr>
            <w:tcW w:w="969" w:type="dxa"/>
          </w:tcPr>
          <w:p w:rsidR="00FF07FB" w:rsidRPr="009B1ACE" w:rsidRDefault="00FF07FB" w:rsidP="005F3A75">
            <w:pPr>
              <w:rPr>
                <w:sz w:val="14"/>
                <w:szCs w:val="14"/>
              </w:rPr>
            </w:pPr>
          </w:p>
        </w:tc>
      </w:tr>
      <w:tr w:rsidR="004769D9" w:rsidRPr="00635998" w:rsidTr="004769D9">
        <w:tc>
          <w:tcPr>
            <w:tcW w:w="2201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3323" w:type="dxa"/>
          </w:tcPr>
          <w:p w:rsidR="004769D9" w:rsidRPr="009B1ACE" w:rsidRDefault="004769D9" w:rsidP="005F3A75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3135" w:type="dxa"/>
          </w:tcPr>
          <w:p w:rsidR="004769D9" w:rsidRPr="009B1ACE" w:rsidRDefault="004769D9" w:rsidP="005F3A75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969" w:type="dxa"/>
          </w:tcPr>
          <w:p w:rsidR="004769D9" w:rsidRPr="009B1ACE" w:rsidRDefault="004769D9" w:rsidP="005F3A75">
            <w:pPr>
              <w:rPr>
                <w:sz w:val="14"/>
                <w:szCs w:val="14"/>
                <w:lang w:val="fr-FR"/>
              </w:rPr>
            </w:pPr>
          </w:p>
        </w:tc>
      </w:tr>
      <w:tr w:rsidR="004769D9" w:rsidRPr="00635998" w:rsidTr="004769D9">
        <w:tc>
          <w:tcPr>
            <w:tcW w:w="2201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3323" w:type="dxa"/>
          </w:tcPr>
          <w:p w:rsidR="004769D9" w:rsidRPr="009B1ACE" w:rsidRDefault="004769D9" w:rsidP="005F3A75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3135" w:type="dxa"/>
          </w:tcPr>
          <w:p w:rsidR="004769D9" w:rsidRPr="009B1ACE" w:rsidRDefault="004769D9" w:rsidP="005F3A75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969" w:type="dxa"/>
          </w:tcPr>
          <w:p w:rsidR="004769D9" w:rsidRPr="009B1ACE" w:rsidRDefault="004769D9" w:rsidP="005F3A75">
            <w:pPr>
              <w:rPr>
                <w:sz w:val="14"/>
                <w:szCs w:val="14"/>
                <w:lang w:val="fr-FR"/>
              </w:rPr>
            </w:pPr>
          </w:p>
        </w:tc>
      </w:tr>
      <w:tr w:rsidR="004769D9" w:rsidRPr="009B1ACE" w:rsidTr="004769D9">
        <w:tc>
          <w:tcPr>
            <w:tcW w:w="2201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3323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LP_NOTIFY_FILE_EXCHANGE_STARTED</w:t>
            </w:r>
          </w:p>
        </w:tc>
        <w:tc>
          <w:tcPr>
            <w:tcW w:w="3135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LP_NOTIFY_UI_GENERIC_PROCESSING_INDICATING_ENTER</w:t>
            </w:r>
          </w:p>
        </w:tc>
        <w:tc>
          <w:tcPr>
            <w:tcW w:w="969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</w:p>
        </w:tc>
      </w:tr>
      <w:tr w:rsidR="004769D9" w:rsidRPr="009B1ACE" w:rsidTr="004769D9">
        <w:tc>
          <w:tcPr>
            <w:tcW w:w="2201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3323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LP_NOTIFY_FILE_EXCHANGE_DONE</w:t>
            </w:r>
          </w:p>
        </w:tc>
        <w:tc>
          <w:tcPr>
            <w:tcW w:w="3135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969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</w:p>
        </w:tc>
      </w:tr>
      <w:tr w:rsidR="004769D9" w:rsidRPr="009B1ACE" w:rsidTr="004769D9">
        <w:tc>
          <w:tcPr>
            <w:tcW w:w="2201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323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3135" w:type="dxa"/>
          </w:tcPr>
          <w:p w:rsidR="004769D9" w:rsidRPr="009B1ACE" w:rsidRDefault="004769D9" w:rsidP="004769D9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969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</w:p>
        </w:tc>
      </w:tr>
      <w:tr w:rsidR="004769D9" w:rsidRPr="009B1ACE" w:rsidTr="004769D9">
        <w:tc>
          <w:tcPr>
            <w:tcW w:w="2201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323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3135" w:type="dxa"/>
          </w:tcPr>
          <w:p w:rsidR="004769D9" w:rsidRPr="009B1ACE" w:rsidRDefault="004769D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969" w:type="dxa"/>
          </w:tcPr>
          <w:p w:rsidR="004769D9" w:rsidRPr="009B1ACE" w:rsidRDefault="004769D9" w:rsidP="005F3A75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>
      <w:pPr>
        <w:rPr>
          <w:b/>
        </w:rPr>
      </w:pPr>
    </w:p>
    <w:p w:rsidR="00E07C36" w:rsidRPr="00EF009C" w:rsidRDefault="00E07C36" w:rsidP="00E07C36">
      <w:pPr>
        <w:rPr>
          <w:b/>
        </w:rPr>
      </w:pPr>
      <w:r>
        <w:rPr>
          <w:b/>
        </w:rPr>
        <w:t xml:space="preserve">LIMITED SCAN </w:t>
      </w:r>
      <w:r w:rsidRPr="00EF009C">
        <w:rPr>
          <w:b/>
        </w:rPr>
        <w:t>STATE</w:t>
      </w:r>
    </w:p>
    <w:p w:rsidR="00E07C36" w:rsidRDefault="00E07C36" w:rsidP="00E07C36">
      <w:r>
        <w:t>From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95"/>
        <w:gridCol w:w="3364"/>
        <w:gridCol w:w="2969"/>
      </w:tblGrid>
      <w:tr w:rsidR="00E07C36" w:rsidTr="005F3A75">
        <w:tc>
          <w:tcPr>
            <w:tcW w:w="3295" w:type="dxa"/>
            <w:shd w:val="clear" w:color="auto" w:fill="F2F2F2" w:themeFill="background1" w:themeFillShade="F2"/>
          </w:tcPr>
          <w:p w:rsidR="00E07C36" w:rsidRDefault="00E07C36" w:rsidP="005F3A75">
            <w:r>
              <w:t>OUTPUT Manager</w:t>
            </w:r>
          </w:p>
        </w:tc>
        <w:tc>
          <w:tcPr>
            <w:tcW w:w="3364" w:type="dxa"/>
            <w:shd w:val="clear" w:color="auto" w:fill="F2F2F2" w:themeFill="background1" w:themeFillShade="F2"/>
          </w:tcPr>
          <w:p w:rsidR="00E07C36" w:rsidRDefault="00E07C36" w:rsidP="005F3A75">
            <w:r>
              <w:t>Output Notification</w:t>
            </w:r>
          </w:p>
        </w:tc>
        <w:tc>
          <w:tcPr>
            <w:tcW w:w="2969" w:type="dxa"/>
            <w:shd w:val="clear" w:color="auto" w:fill="F2F2F2" w:themeFill="background1" w:themeFillShade="F2"/>
          </w:tcPr>
          <w:p w:rsidR="00E07C36" w:rsidRDefault="00E07C36" w:rsidP="005F3A75">
            <w:r>
              <w:t>Description</w:t>
            </w:r>
          </w:p>
        </w:tc>
      </w:tr>
      <w:tr w:rsidR="00E07C36" w:rsidRPr="009B1ACE" w:rsidTr="005F3A75">
        <w:tc>
          <w:tcPr>
            <w:tcW w:w="3295" w:type="dxa"/>
          </w:tcPr>
          <w:p w:rsidR="00E07C36" w:rsidRPr="009B1ACE" w:rsidRDefault="00E07C36" w:rsidP="005F3A75">
            <w:pPr>
              <w:rPr>
                <w:sz w:val="14"/>
                <w:szCs w:val="14"/>
              </w:rPr>
            </w:pPr>
          </w:p>
        </w:tc>
        <w:tc>
          <w:tcPr>
            <w:tcW w:w="3364" w:type="dxa"/>
          </w:tcPr>
          <w:p w:rsidR="00E07C36" w:rsidRPr="009B1ACE" w:rsidRDefault="00E07C36" w:rsidP="005F3A75">
            <w:pPr>
              <w:rPr>
                <w:sz w:val="14"/>
                <w:szCs w:val="14"/>
              </w:rPr>
            </w:pPr>
          </w:p>
        </w:tc>
        <w:tc>
          <w:tcPr>
            <w:tcW w:w="2969" w:type="dxa"/>
          </w:tcPr>
          <w:p w:rsidR="00E07C36" w:rsidRPr="009B1ACE" w:rsidRDefault="00E07C36" w:rsidP="005F3A75">
            <w:pPr>
              <w:rPr>
                <w:sz w:val="14"/>
                <w:szCs w:val="14"/>
              </w:rPr>
            </w:pPr>
          </w:p>
        </w:tc>
      </w:tr>
      <w:tr w:rsidR="00E07C36" w:rsidRPr="009B1ACE" w:rsidTr="005F3A75">
        <w:tc>
          <w:tcPr>
            <w:tcW w:w="3295" w:type="dxa"/>
          </w:tcPr>
          <w:p w:rsidR="00E07C36" w:rsidRPr="009B1ACE" w:rsidRDefault="00E07C36" w:rsidP="005F3A75">
            <w:pPr>
              <w:rPr>
                <w:sz w:val="14"/>
                <w:szCs w:val="14"/>
              </w:rPr>
            </w:pPr>
          </w:p>
        </w:tc>
        <w:tc>
          <w:tcPr>
            <w:tcW w:w="3364" w:type="dxa"/>
          </w:tcPr>
          <w:p w:rsidR="00E07C36" w:rsidRPr="009B1ACE" w:rsidRDefault="00E07C36" w:rsidP="005F3A75">
            <w:pPr>
              <w:rPr>
                <w:sz w:val="14"/>
                <w:szCs w:val="14"/>
              </w:rPr>
            </w:pPr>
          </w:p>
        </w:tc>
        <w:tc>
          <w:tcPr>
            <w:tcW w:w="2969" w:type="dxa"/>
          </w:tcPr>
          <w:p w:rsidR="00E07C36" w:rsidRPr="009B1ACE" w:rsidRDefault="00E07C36" w:rsidP="005F3A75">
            <w:pPr>
              <w:rPr>
                <w:sz w:val="14"/>
                <w:szCs w:val="14"/>
              </w:rPr>
            </w:pPr>
          </w:p>
        </w:tc>
      </w:tr>
    </w:tbl>
    <w:p w:rsidR="00E07C36" w:rsidRPr="0050382C" w:rsidRDefault="00E07C36" w:rsidP="00E07C36">
      <w:pPr>
        <w:rPr>
          <w:u w:val="single"/>
        </w:rPr>
      </w:pPr>
    </w:p>
    <w:p w:rsidR="00E07C36" w:rsidRDefault="00E07C36" w:rsidP="00E07C36">
      <w:r>
        <w:t>To UI: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3119"/>
        <w:gridCol w:w="1269"/>
      </w:tblGrid>
      <w:tr w:rsidR="00632E24" w:rsidTr="00717A19">
        <w:tc>
          <w:tcPr>
            <w:tcW w:w="2263" w:type="dxa"/>
            <w:shd w:val="clear" w:color="auto" w:fill="F2F2F2" w:themeFill="background1" w:themeFillShade="F2"/>
          </w:tcPr>
          <w:p w:rsidR="0050382C" w:rsidRDefault="0050382C" w:rsidP="005F3A75">
            <w:r>
              <w:t>Source Manager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50382C" w:rsidRDefault="0050382C" w:rsidP="005F3A75">
            <w:r>
              <w:t>Notification Sent From Source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50382C" w:rsidRDefault="0050382C" w:rsidP="005F3A75">
            <w:r>
              <w:t>Notification to UI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50382C" w:rsidRDefault="0050382C" w:rsidP="005F3A75">
            <w:r>
              <w:t>Description</w:t>
            </w:r>
          </w:p>
        </w:tc>
      </w:tr>
      <w:tr w:rsidR="00632E24" w:rsidRPr="006E133A" w:rsidTr="00717A19">
        <w:tc>
          <w:tcPr>
            <w:tcW w:w="2263" w:type="dxa"/>
          </w:tcPr>
          <w:p w:rsidR="0050382C" w:rsidRPr="009B1ACE" w:rsidRDefault="0050382C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2977" w:type="dxa"/>
          </w:tcPr>
          <w:p w:rsidR="0050382C" w:rsidRPr="009B1ACE" w:rsidRDefault="0050382C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LP_NOTIFY_DIRECTOR_EXIT_IDLE_STATE</w:t>
            </w:r>
          </w:p>
        </w:tc>
        <w:tc>
          <w:tcPr>
            <w:tcW w:w="3119" w:type="dxa"/>
          </w:tcPr>
          <w:p w:rsidR="0050382C" w:rsidRPr="009B1ACE" w:rsidRDefault="00632E24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LP_NOTIFY_STARTUP_EVENT</w:t>
            </w:r>
          </w:p>
        </w:tc>
        <w:tc>
          <w:tcPr>
            <w:tcW w:w="1269" w:type="dxa"/>
          </w:tcPr>
          <w:p w:rsidR="0050382C" w:rsidRPr="009B1ACE" w:rsidRDefault="0050382C" w:rsidP="005F3A75">
            <w:pPr>
              <w:rPr>
                <w:sz w:val="14"/>
                <w:szCs w:val="14"/>
              </w:rPr>
            </w:pPr>
          </w:p>
        </w:tc>
      </w:tr>
      <w:tr w:rsidR="00632E24" w:rsidRPr="006E133A" w:rsidTr="00717A19">
        <w:tc>
          <w:tcPr>
            <w:tcW w:w="2263" w:type="dxa"/>
          </w:tcPr>
          <w:p w:rsidR="00632E24" w:rsidRPr="009B1ACE" w:rsidRDefault="00632E24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2977" w:type="dxa"/>
          </w:tcPr>
          <w:p w:rsidR="00632E24" w:rsidRPr="009B1ACE" w:rsidRDefault="00632E24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3119" w:type="dxa"/>
          </w:tcPr>
          <w:p w:rsidR="00632E24" w:rsidRPr="009B1ACE" w:rsidRDefault="00632E24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1269" w:type="dxa"/>
          </w:tcPr>
          <w:p w:rsidR="00632E24" w:rsidRPr="009B1ACE" w:rsidRDefault="00632E24" w:rsidP="005F3A75">
            <w:pPr>
              <w:rPr>
                <w:sz w:val="14"/>
                <w:szCs w:val="14"/>
              </w:rPr>
            </w:pPr>
          </w:p>
        </w:tc>
      </w:tr>
      <w:tr w:rsidR="00632E24" w:rsidRPr="006E133A" w:rsidTr="00717A19">
        <w:tc>
          <w:tcPr>
            <w:tcW w:w="2263" w:type="dxa"/>
          </w:tcPr>
          <w:p w:rsidR="00632E24" w:rsidRPr="009B1ACE" w:rsidRDefault="00632E24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2977" w:type="dxa"/>
          </w:tcPr>
          <w:p w:rsidR="00632E24" w:rsidRPr="009B1ACE" w:rsidRDefault="00632E24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3119" w:type="dxa"/>
          </w:tcPr>
          <w:p w:rsidR="00632E24" w:rsidRPr="009B1ACE" w:rsidRDefault="00632E24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1269" w:type="dxa"/>
          </w:tcPr>
          <w:p w:rsidR="00632E24" w:rsidRPr="009B1ACE" w:rsidRDefault="00632E24" w:rsidP="005F3A75">
            <w:pPr>
              <w:rPr>
                <w:sz w:val="14"/>
                <w:szCs w:val="14"/>
              </w:rPr>
            </w:pPr>
          </w:p>
        </w:tc>
      </w:tr>
      <w:tr w:rsidR="00632E24" w:rsidRPr="00635998" w:rsidTr="00717A19">
        <w:tc>
          <w:tcPr>
            <w:tcW w:w="2263" w:type="dxa"/>
          </w:tcPr>
          <w:p w:rsidR="00632E24" w:rsidRPr="009B1ACE" w:rsidRDefault="00632E24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977" w:type="dxa"/>
          </w:tcPr>
          <w:p w:rsidR="00632E24" w:rsidRPr="009B1ACE" w:rsidRDefault="00632E24" w:rsidP="006E133A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3119" w:type="dxa"/>
          </w:tcPr>
          <w:p w:rsidR="00632E24" w:rsidRPr="009B1ACE" w:rsidRDefault="00632E24" w:rsidP="006E133A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LP_NOTIFY_ENTER_SW_SUPPORT_MODE</w:t>
            </w:r>
          </w:p>
        </w:tc>
        <w:tc>
          <w:tcPr>
            <w:tcW w:w="1269" w:type="dxa"/>
          </w:tcPr>
          <w:p w:rsidR="00632E24" w:rsidRPr="009B1ACE" w:rsidRDefault="00632E24" w:rsidP="005F3A75">
            <w:pPr>
              <w:rPr>
                <w:sz w:val="14"/>
                <w:szCs w:val="14"/>
                <w:lang w:val="fr-FR"/>
              </w:rPr>
            </w:pPr>
          </w:p>
        </w:tc>
      </w:tr>
      <w:tr w:rsidR="00632E24" w:rsidRPr="00635998" w:rsidTr="00717A19">
        <w:tc>
          <w:tcPr>
            <w:tcW w:w="2263" w:type="dxa"/>
          </w:tcPr>
          <w:p w:rsidR="00632E24" w:rsidRPr="009B1ACE" w:rsidRDefault="00632E24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2977" w:type="dxa"/>
          </w:tcPr>
          <w:p w:rsidR="00632E24" w:rsidRPr="009B1ACE" w:rsidRDefault="00717A19" w:rsidP="006E133A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3119" w:type="dxa"/>
          </w:tcPr>
          <w:p w:rsidR="00632E24" w:rsidRPr="009B1ACE" w:rsidRDefault="00717A19" w:rsidP="006E133A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1269" w:type="dxa"/>
          </w:tcPr>
          <w:p w:rsidR="00632E24" w:rsidRPr="009B1ACE" w:rsidRDefault="00632E24" w:rsidP="005F3A75">
            <w:pPr>
              <w:rPr>
                <w:sz w:val="14"/>
                <w:szCs w:val="14"/>
                <w:lang w:val="fr-FR"/>
              </w:rPr>
            </w:pPr>
          </w:p>
        </w:tc>
      </w:tr>
      <w:tr w:rsidR="00717A19" w:rsidRPr="006E133A" w:rsidTr="00717A19">
        <w:tc>
          <w:tcPr>
            <w:tcW w:w="2263" w:type="dxa"/>
          </w:tcPr>
          <w:p w:rsidR="00717A19" w:rsidRPr="009B1ACE" w:rsidRDefault="00717A1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2977" w:type="dxa"/>
          </w:tcPr>
          <w:p w:rsidR="00717A19" w:rsidRPr="009B1ACE" w:rsidRDefault="00717A1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LP_NOTIFY_FILE_EXCHANGE_STARTED</w:t>
            </w:r>
          </w:p>
        </w:tc>
        <w:tc>
          <w:tcPr>
            <w:tcW w:w="3119" w:type="dxa"/>
          </w:tcPr>
          <w:p w:rsidR="00717A19" w:rsidRPr="009B1ACE" w:rsidRDefault="00717A1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LP_NOTIFY_UI_GENERIC_PROCESSING_INDICATING_ENTER</w:t>
            </w:r>
          </w:p>
        </w:tc>
        <w:tc>
          <w:tcPr>
            <w:tcW w:w="1269" w:type="dxa"/>
          </w:tcPr>
          <w:p w:rsidR="00717A19" w:rsidRPr="009B1ACE" w:rsidRDefault="00717A19" w:rsidP="005F3A75">
            <w:pPr>
              <w:rPr>
                <w:sz w:val="14"/>
                <w:szCs w:val="14"/>
              </w:rPr>
            </w:pPr>
          </w:p>
        </w:tc>
      </w:tr>
      <w:tr w:rsidR="00717A19" w:rsidRPr="006E133A" w:rsidTr="00717A19">
        <w:tc>
          <w:tcPr>
            <w:tcW w:w="2263" w:type="dxa"/>
          </w:tcPr>
          <w:p w:rsidR="00717A19" w:rsidRPr="009B1ACE" w:rsidRDefault="00717A19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LEGO_PLUS_CONFIGSTATUS_MANAGER</w:t>
            </w:r>
          </w:p>
        </w:tc>
        <w:tc>
          <w:tcPr>
            <w:tcW w:w="2977" w:type="dxa"/>
          </w:tcPr>
          <w:p w:rsidR="00717A19" w:rsidRPr="009B1ACE" w:rsidRDefault="00717A1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LP_NOTIFY_FILE_EXCHANGE_DONE</w:t>
            </w:r>
          </w:p>
        </w:tc>
        <w:tc>
          <w:tcPr>
            <w:tcW w:w="3119" w:type="dxa"/>
          </w:tcPr>
          <w:p w:rsidR="00717A19" w:rsidRPr="009B1ACE" w:rsidRDefault="00717A19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1269" w:type="dxa"/>
          </w:tcPr>
          <w:p w:rsidR="00717A19" w:rsidRPr="009B1ACE" w:rsidRDefault="00717A19" w:rsidP="005F3A75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>
      <w:pPr>
        <w:rPr>
          <w:b/>
        </w:rPr>
      </w:pPr>
    </w:p>
    <w:p w:rsidR="00E07C36" w:rsidRPr="0050382C" w:rsidRDefault="00E07C36" w:rsidP="00E07C36">
      <w:pPr>
        <w:rPr>
          <w:b/>
          <w:u w:val="single"/>
        </w:rPr>
      </w:pPr>
      <w:r>
        <w:rPr>
          <w:b/>
        </w:rPr>
        <w:t xml:space="preserve">WAIT REINIT </w:t>
      </w:r>
      <w:r w:rsidRPr="00EF009C">
        <w:rPr>
          <w:b/>
        </w:rPr>
        <w:t>STATE</w:t>
      </w:r>
    </w:p>
    <w:p w:rsidR="00E07C36" w:rsidRDefault="00E07C36" w:rsidP="00E07C36">
      <w:r>
        <w:t>From UI: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660"/>
        <w:gridCol w:w="2446"/>
        <w:gridCol w:w="3404"/>
        <w:gridCol w:w="2118"/>
      </w:tblGrid>
      <w:tr w:rsidR="00375897" w:rsidTr="00375897">
        <w:tc>
          <w:tcPr>
            <w:tcW w:w="862" w:type="pct"/>
            <w:shd w:val="clear" w:color="auto" w:fill="F2F2F2" w:themeFill="background1" w:themeFillShade="F2"/>
          </w:tcPr>
          <w:p w:rsidR="00375897" w:rsidRDefault="00375897" w:rsidP="00375897">
            <w:r>
              <w:t>Notification Sent</w:t>
            </w:r>
          </w:p>
        </w:tc>
        <w:tc>
          <w:tcPr>
            <w:tcW w:w="1270" w:type="pct"/>
            <w:shd w:val="clear" w:color="auto" w:fill="F2F2F2" w:themeFill="background1" w:themeFillShade="F2"/>
          </w:tcPr>
          <w:p w:rsidR="00375897" w:rsidRDefault="00375897" w:rsidP="00375897">
            <w:r>
              <w:t>Destination Manager</w:t>
            </w:r>
          </w:p>
        </w:tc>
        <w:tc>
          <w:tcPr>
            <w:tcW w:w="1768" w:type="pct"/>
            <w:shd w:val="clear" w:color="auto" w:fill="F2F2F2" w:themeFill="background1" w:themeFillShade="F2"/>
          </w:tcPr>
          <w:p w:rsidR="00375897" w:rsidRDefault="00375897" w:rsidP="00375897">
            <w:r>
              <w:t>Destination Manager Notification</w:t>
            </w:r>
          </w:p>
        </w:tc>
        <w:tc>
          <w:tcPr>
            <w:tcW w:w="1100" w:type="pct"/>
            <w:shd w:val="clear" w:color="auto" w:fill="F2F2F2" w:themeFill="background1" w:themeFillShade="F2"/>
          </w:tcPr>
          <w:p w:rsidR="00375897" w:rsidRDefault="00375897" w:rsidP="00375897">
            <w:r>
              <w:t>Description</w:t>
            </w:r>
          </w:p>
        </w:tc>
      </w:tr>
      <w:tr w:rsidR="00375897" w:rsidRPr="009B1ACE" w:rsidTr="00375897">
        <w:tc>
          <w:tcPr>
            <w:tcW w:w="862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  <w:tc>
          <w:tcPr>
            <w:tcW w:w="1270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  <w:tc>
          <w:tcPr>
            <w:tcW w:w="1768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  <w:tc>
          <w:tcPr>
            <w:tcW w:w="1100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</w:tr>
      <w:tr w:rsidR="00375897" w:rsidRPr="009B1ACE" w:rsidTr="00375897">
        <w:tc>
          <w:tcPr>
            <w:tcW w:w="862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  <w:tc>
          <w:tcPr>
            <w:tcW w:w="1270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  <w:tc>
          <w:tcPr>
            <w:tcW w:w="1768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  <w:tc>
          <w:tcPr>
            <w:tcW w:w="1100" w:type="pct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Default="00E07C36" w:rsidP="00E07C36">
      <w:r>
        <w:t>To UI: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77"/>
        <w:gridCol w:w="3099"/>
        <w:gridCol w:w="2983"/>
        <w:gridCol w:w="1269"/>
      </w:tblGrid>
      <w:tr w:rsidR="00375897" w:rsidTr="00375897">
        <w:tc>
          <w:tcPr>
            <w:tcW w:w="2277" w:type="dxa"/>
            <w:shd w:val="clear" w:color="auto" w:fill="F2F2F2" w:themeFill="background1" w:themeFillShade="F2"/>
          </w:tcPr>
          <w:p w:rsidR="00375897" w:rsidRDefault="00375897" w:rsidP="005F3A75">
            <w:r>
              <w:t>Source Manager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375897" w:rsidRDefault="00375897" w:rsidP="005F3A75">
            <w:r>
              <w:t>Notification Sent From Source</w:t>
            </w:r>
          </w:p>
        </w:tc>
        <w:tc>
          <w:tcPr>
            <w:tcW w:w="2983" w:type="dxa"/>
            <w:shd w:val="clear" w:color="auto" w:fill="F2F2F2" w:themeFill="background1" w:themeFillShade="F2"/>
          </w:tcPr>
          <w:p w:rsidR="00375897" w:rsidRDefault="00375897" w:rsidP="005F3A75">
            <w:r>
              <w:t>Notification to UI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375897" w:rsidRDefault="00375897" w:rsidP="005F3A75">
            <w:r>
              <w:t>Description</w:t>
            </w:r>
          </w:p>
        </w:tc>
      </w:tr>
      <w:tr w:rsidR="00375897" w:rsidRPr="00635998" w:rsidTr="00375897">
        <w:tc>
          <w:tcPr>
            <w:tcW w:w="2277" w:type="dxa"/>
          </w:tcPr>
          <w:p w:rsidR="00375897" w:rsidRPr="009B1ACE" w:rsidRDefault="00375897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LEGO_PLUS_SERVICE_MANAGER</w:t>
            </w:r>
          </w:p>
        </w:tc>
        <w:tc>
          <w:tcPr>
            <w:tcW w:w="3099" w:type="dxa"/>
          </w:tcPr>
          <w:p w:rsidR="00375897" w:rsidRPr="009B1ACE" w:rsidRDefault="00375897" w:rsidP="005F3A75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2983" w:type="dxa"/>
          </w:tcPr>
          <w:p w:rsidR="00375897" w:rsidRPr="009B1ACE" w:rsidRDefault="00375897" w:rsidP="005F3A75">
            <w:pPr>
              <w:rPr>
                <w:sz w:val="14"/>
                <w:szCs w:val="14"/>
                <w:lang w:val="fr-FR"/>
              </w:rPr>
            </w:pPr>
            <w:r w:rsidRPr="009B1ACE">
              <w:rPr>
                <w:sz w:val="14"/>
                <w:szCs w:val="14"/>
                <w:lang w:val="fr-FR"/>
              </w:rPr>
              <w:t>LP_NOTIFY_EXIT_SUPPORT_MODE</w:t>
            </w:r>
          </w:p>
        </w:tc>
        <w:tc>
          <w:tcPr>
            <w:tcW w:w="1269" w:type="dxa"/>
          </w:tcPr>
          <w:p w:rsidR="00375897" w:rsidRPr="009B1ACE" w:rsidRDefault="00375897" w:rsidP="005F3A75">
            <w:pPr>
              <w:rPr>
                <w:sz w:val="14"/>
                <w:szCs w:val="14"/>
                <w:lang w:val="fr-FR"/>
              </w:rPr>
            </w:pPr>
          </w:p>
        </w:tc>
      </w:tr>
      <w:tr w:rsidR="00375897" w:rsidRPr="009B1ACE" w:rsidTr="00375897">
        <w:tc>
          <w:tcPr>
            <w:tcW w:w="2277" w:type="dxa"/>
          </w:tcPr>
          <w:p w:rsidR="00375897" w:rsidRPr="009B1ACE" w:rsidRDefault="00375897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099" w:type="dxa"/>
          </w:tcPr>
          <w:p w:rsidR="00375897" w:rsidRPr="009B1ACE" w:rsidRDefault="00375897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2983" w:type="dxa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1269" w:type="dxa"/>
          </w:tcPr>
          <w:p w:rsidR="00375897" w:rsidRPr="009B1ACE" w:rsidRDefault="00375897" w:rsidP="005F3A75">
            <w:pPr>
              <w:rPr>
                <w:sz w:val="14"/>
                <w:szCs w:val="14"/>
              </w:rPr>
            </w:pPr>
          </w:p>
        </w:tc>
      </w:tr>
      <w:tr w:rsidR="00375897" w:rsidRPr="009B1ACE" w:rsidTr="00375897">
        <w:tc>
          <w:tcPr>
            <w:tcW w:w="2277" w:type="dxa"/>
          </w:tcPr>
          <w:p w:rsidR="00375897" w:rsidRPr="009B1ACE" w:rsidRDefault="00375897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099" w:type="dxa"/>
          </w:tcPr>
          <w:p w:rsidR="00375897" w:rsidRPr="009B1ACE" w:rsidRDefault="00375897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2983" w:type="dxa"/>
          </w:tcPr>
          <w:p w:rsidR="00375897" w:rsidRPr="009B1ACE" w:rsidRDefault="00375897" w:rsidP="00375897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</w:t>
            </w:r>
          </w:p>
        </w:tc>
        <w:tc>
          <w:tcPr>
            <w:tcW w:w="1269" w:type="dxa"/>
          </w:tcPr>
          <w:p w:rsidR="00375897" w:rsidRPr="009B1ACE" w:rsidRDefault="00375897" w:rsidP="005F3A75">
            <w:pPr>
              <w:rPr>
                <w:sz w:val="14"/>
                <w:szCs w:val="14"/>
              </w:rPr>
            </w:pPr>
          </w:p>
        </w:tc>
      </w:tr>
    </w:tbl>
    <w:p w:rsidR="00E07C36" w:rsidRPr="00EF009C" w:rsidRDefault="00E07C36" w:rsidP="00E07C36">
      <w:pPr>
        <w:rPr>
          <w:b/>
        </w:rPr>
      </w:pPr>
    </w:p>
    <w:p w:rsidR="00E07C36" w:rsidRDefault="00E07C36" w:rsidP="00E07C36">
      <w:pPr>
        <w:rPr>
          <w:b/>
        </w:rPr>
      </w:pPr>
      <w:r>
        <w:rPr>
          <w:b/>
        </w:rPr>
        <w:t xml:space="preserve">COMMON </w:t>
      </w:r>
      <w:r w:rsidRPr="00EF009C">
        <w:rPr>
          <w:b/>
        </w:rPr>
        <w:t>STATE</w:t>
      </w:r>
    </w:p>
    <w:p w:rsidR="00E07C36" w:rsidRDefault="00E07C36" w:rsidP="00E07C36">
      <w:r>
        <w:t>From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5"/>
        <w:gridCol w:w="2358"/>
        <w:gridCol w:w="3164"/>
        <w:gridCol w:w="941"/>
      </w:tblGrid>
      <w:tr w:rsidR="00FC386E" w:rsidTr="00FC386E">
        <w:tc>
          <w:tcPr>
            <w:tcW w:w="2759" w:type="dxa"/>
            <w:shd w:val="clear" w:color="auto" w:fill="F2F2F2" w:themeFill="background1" w:themeFillShade="F2"/>
          </w:tcPr>
          <w:p w:rsidR="00375897" w:rsidRDefault="00375897" w:rsidP="00375897">
            <w:r>
              <w:lastRenderedPageBreak/>
              <w:t>Notification Sent</w:t>
            </w:r>
          </w:p>
        </w:tc>
        <w:tc>
          <w:tcPr>
            <w:tcW w:w="3151" w:type="dxa"/>
            <w:shd w:val="clear" w:color="auto" w:fill="F2F2F2" w:themeFill="background1" w:themeFillShade="F2"/>
          </w:tcPr>
          <w:p w:rsidR="00375897" w:rsidRDefault="00375897" w:rsidP="00375897">
            <w:r>
              <w:t>Destination Manager</w:t>
            </w:r>
          </w:p>
        </w:tc>
        <w:tc>
          <w:tcPr>
            <w:tcW w:w="2874" w:type="dxa"/>
            <w:shd w:val="clear" w:color="auto" w:fill="F2F2F2" w:themeFill="background1" w:themeFillShade="F2"/>
          </w:tcPr>
          <w:p w:rsidR="00375897" w:rsidRDefault="00375897" w:rsidP="00375897">
            <w:r>
              <w:t>Destination Manager Notification</w:t>
            </w:r>
          </w:p>
        </w:tc>
        <w:tc>
          <w:tcPr>
            <w:tcW w:w="844" w:type="dxa"/>
            <w:shd w:val="clear" w:color="auto" w:fill="F2F2F2" w:themeFill="background1" w:themeFillShade="F2"/>
          </w:tcPr>
          <w:p w:rsidR="00375897" w:rsidRDefault="00375897" w:rsidP="00375897">
            <w:r>
              <w:t>Description</w:t>
            </w:r>
          </w:p>
        </w:tc>
      </w:tr>
      <w:tr w:rsidR="00FC386E" w:rsidRPr="009B1ACE" w:rsidTr="00FC386E">
        <w:tc>
          <w:tcPr>
            <w:tcW w:w="2759" w:type="dxa"/>
          </w:tcPr>
          <w:p w:rsidR="00375897" w:rsidRPr="009B1ACE" w:rsidRDefault="00006C2B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LP_NOTIFY_TRIGGER_PULLED</w:t>
            </w:r>
          </w:p>
        </w:tc>
        <w:tc>
          <w:tcPr>
            <w:tcW w:w="3151" w:type="dxa"/>
          </w:tcPr>
          <w:p w:rsidR="00375897" w:rsidRPr="009B1ACE" w:rsidRDefault="00006C2B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874" w:type="dxa"/>
          </w:tcPr>
          <w:p w:rsidR="00375897" w:rsidRPr="009B1ACE" w:rsidRDefault="00006C2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LP_NOTIFY_TRIGGER_PULLED</w:t>
            </w:r>
          </w:p>
        </w:tc>
        <w:tc>
          <w:tcPr>
            <w:tcW w:w="844" w:type="dxa"/>
          </w:tcPr>
          <w:p w:rsidR="00375897" w:rsidRPr="009B1ACE" w:rsidRDefault="00375897" w:rsidP="005F3A75">
            <w:pPr>
              <w:rPr>
                <w:sz w:val="14"/>
                <w:szCs w:val="14"/>
              </w:rPr>
            </w:pPr>
          </w:p>
        </w:tc>
      </w:tr>
      <w:tr w:rsidR="00FC386E" w:rsidRPr="009B1ACE" w:rsidTr="00FC386E">
        <w:tc>
          <w:tcPr>
            <w:tcW w:w="2759" w:type="dxa"/>
          </w:tcPr>
          <w:p w:rsidR="00375897" w:rsidRPr="009B1ACE" w:rsidRDefault="00006C2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LP_NOTIFY_TRIGGER_PULLED</w:t>
            </w:r>
          </w:p>
        </w:tc>
        <w:tc>
          <w:tcPr>
            <w:tcW w:w="3151" w:type="dxa"/>
          </w:tcPr>
          <w:p w:rsidR="00375897" w:rsidRPr="009B1ACE" w:rsidRDefault="00006C2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LEGO_PLUS_USER_INTERFACE_MANAGER</w:t>
            </w:r>
          </w:p>
        </w:tc>
        <w:tc>
          <w:tcPr>
            <w:tcW w:w="2874" w:type="dxa"/>
          </w:tcPr>
          <w:p w:rsidR="00375897" w:rsidRPr="009B1ACE" w:rsidRDefault="00006C2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LP_NOTIFY_TRIGGER_PULLED</w:t>
            </w:r>
          </w:p>
        </w:tc>
        <w:tc>
          <w:tcPr>
            <w:tcW w:w="844" w:type="dxa"/>
          </w:tcPr>
          <w:p w:rsidR="00375897" w:rsidRPr="009B1ACE" w:rsidRDefault="00375897" w:rsidP="005F3A75">
            <w:pPr>
              <w:rPr>
                <w:sz w:val="14"/>
                <w:szCs w:val="14"/>
              </w:rPr>
            </w:pPr>
          </w:p>
        </w:tc>
      </w:tr>
      <w:tr w:rsidR="00006C2B" w:rsidRPr="009B1ACE" w:rsidTr="00FC386E">
        <w:tc>
          <w:tcPr>
            <w:tcW w:w="2759" w:type="dxa"/>
          </w:tcPr>
          <w:p w:rsidR="00006C2B" w:rsidRPr="009B1ACE" w:rsidRDefault="00006C2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LP_NOTIFY_TRIGGER_PULLED</w:t>
            </w:r>
          </w:p>
        </w:tc>
        <w:tc>
          <w:tcPr>
            <w:tcW w:w="3151" w:type="dxa"/>
          </w:tcPr>
          <w:p w:rsidR="00006C2B" w:rsidRPr="009B1ACE" w:rsidRDefault="00006C2B" w:rsidP="005F3A75">
            <w:pPr>
              <w:rPr>
                <w:sz w:val="14"/>
                <w:szCs w:val="14"/>
              </w:rPr>
            </w:pPr>
          </w:p>
          <w:p w:rsidR="00006C2B" w:rsidRPr="009B1ACE" w:rsidRDefault="00006C2B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2874" w:type="dxa"/>
          </w:tcPr>
          <w:p w:rsidR="00006C2B" w:rsidRPr="009B1ACE" w:rsidRDefault="00006C2B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LP_NOTIFY_TRIGGER_PULLED</w:t>
            </w:r>
          </w:p>
        </w:tc>
        <w:tc>
          <w:tcPr>
            <w:tcW w:w="844" w:type="dxa"/>
          </w:tcPr>
          <w:p w:rsidR="00006C2B" w:rsidRPr="009B1ACE" w:rsidRDefault="00006C2B" w:rsidP="005F3A75">
            <w:pPr>
              <w:rPr>
                <w:sz w:val="14"/>
                <w:szCs w:val="14"/>
              </w:rPr>
            </w:pPr>
          </w:p>
        </w:tc>
      </w:tr>
      <w:tr w:rsidR="00006C2B" w:rsidRPr="009B1ACE" w:rsidTr="00FC386E">
        <w:tc>
          <w:tcPr>
            <w:tcW w:w="2759" w:type="dxa"/>
          </w:tcPr>
          <w:p w:rsidR="00006C2B" w:rsidRPr="009B1ACE" w:rsidRDefault="00FC386E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LP_NOTIFY_TRIGGER_RELEASED</w:t>
            </w:r>
          </w:p>
        </w:tc>
        <w:tc>
          <w:tcPr>
            <w:tcW w:w="3151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  <w:p w:rsidR="00006C2B" w:rsidRPr="009B1ACE" w:rsidRDefault="00006C2B" w:rsidP="006E133A">
            <w:pPr>
              <w:rPr>
                <w:sz w:val="14"/>
                <w:szCs w:val="14"/>
              </w:rPr>
            </w:pPr>
          </w:p>
        </w:tc>
        <w:tc>
          <w:tcPr>
            <w:tcW w:w="2874" w:type="dxa"/>
          </w:tcPr>
          <w:p w:rsidR="00006C2B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LP_NOTIFY_TRIGGER_RELEASED</w:t>
            </w:r>
          </w:p>
        </w:tc>
        <w:tc>
          <w:tcPr>
            <w:tcW w:w="844" w:type="dxa"/>
          </w:tcPr>
          <w:p w:rsidR="00006C2B" w:rsidRPr="009B1ACE" w:rsidRDefault="00006C2B" w:rsidP="005F3A75">
            <w:pPr>
              <w:rPr>
                <w:sz w:val="14"/>
                <w:szCs w:val="14"/>
              </w:rPr>
            </w:pPr>
          </w:p>
        </w:tc>
      </w:tr>
      <w:tr w:rsidR="00006C2B" w:rsidRPr="009B1ACE" w:rsidTr="00FC386E">
        <w:tc>
          <w:tcPr>
            <w:tcW w:w="2759" w:type="dxa"/>
          </w:tcPr>
          <w:p w:rsidR="00006C2B" w:rsidRPr="009B1ACE" w:rsidRDefault="00FC386E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LP_NOTIFY_AIM_OFF_TIMEOUT</w:t>
            </w:r>
          </w:p>
        </w:tc>
        <w:tc>
          <w:tcPr>
            <w:tcW w:w="3151" w:type="dxa"/>
          </w:tcPr>
          <w:p w:rsidR="00006C2B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874" w:type="dxa"/>
          </w:tcPr>
          <w:p w:rsidR="00006C2B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LP_NOTIFY_AIM_OFF_TIMEOUT</w:t>
            </w:r>
          </w:p>
        </w:tc>
        <w:tc>
          <w:tcPr>
            <w:tcW w:w="844" w:type="dxa"/>
          </w:tcPr>
          <w:p w:rsidR="00006C2B" w:rsidRPr="009B1ACE" w:rsidRDefault="00006C2B" w:rsidP="005F3A75">
            <w:pPr>
              <w:rPr>
                <w:sz w:val="14"/>
                <w:szCs w:val="14"/>
              </w:rPr>
            </w:pPr>
          </w:p>
        </w:tc>
      </w:tr>
      <w:tr w:rsidR="00FC386E" w:rsidRPr="009B1ACE" w:rsidTr="00FC386E">
        <w:tc>
          <w:tcPr>
            <w:tcW w:w="2759" w:type="dxa"/>
          </w:tcPr>
          <w:p w:rsidR="00FC386E" w:rsidRPr="009B1ACE" w:rsidRDefault="00FC386E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LP_NOTIFY_STAND_DETECT_ON</w:t>
            </w:r>
          </w:p>
        </w:tc>
        <w:tc>
          <w:tcPr>
            <w:tcW w:w="3151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874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LP_NOTIFY_STAND_DETECT_ON</w:t>
            </w:r>
          </w:p>
        </w:tc>
        <w:tc>
          <w:tcPr>
            <w:tcW w:w="844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</w:p>
        </w:tc>
      </w:tr>
      <w:tr w:rsidR="00FC386E" w:rsidRPr="009B1ACE" w:rsidTr="00FC386E">
        <w:tc>
          <w:tcPr>
            <w:tcW w:w="2759" w:type="dxa"/>
          </w:tcPr>
          <w:p w:rsidR="00FC386E" w:rsidRPr="009B1ACE" w:rsidRDefault="00FC386E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LP_NOTIFY_STAND_DETECT_OFF</w:t>
            </w:r>
          </w:p>
        </w:tc>
        <w:tc>
          <w:tcPr>
            <w:tcW w:w="3151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LEGO_PLUS_READING_MODE_MANAGER</w:t>
            </w:r>
          </w:p>
        </w:tc>
        <w:tc>
          <w:tcPr>
            <w:tcW w:w="2874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LP_NOTIFY_STAND_DETECT_OFF</w:t>
            </w:r>
          </w:p>
          <w:p w:rsidR="00FC386E" w:rsidRPr="009B1ACE" w:rsidRDefault="00FC386E" w:rsidP="006E133A">
            <w:pPr>
              <w:rPr>
                <w:sz w:val="14"/>
                <w:szCs w:val="14"/>
              </w:rPr>
            </w:pPr>
          </w:p>
        </w:tc>
        <w:tc>
          <w:tcPr>
            <w:tcW w:w="844" w:type="dxa"/>
          </w:tcPr>
          <w:p w:rsidR="00FC386E" w:rsidRPr="009B1ACE" w:rsidRDefault="00FC386E" w:rsidP="005F3A75">
            <w:pPr>
              <w:rPr>
                <w:sz w:val="14"/>
                <w:szCs w:val="14"/>
              </w:rPr>
            </w:pPr>
          </w:p>
        </w:tc>
      </w:tr>
      <w:tr w:rsidR="002519B1" w:rsidRPr="009B1ACE" w:rsidTr="00FC386E">
        <w:tc>
          <w:tcPr>
            <w:tcW w:w="2759" w:type="dxa"/>
          </w:tcPr>
          <w:p w:rsidR="002519B1" w:rsidRPr="009B1ACE" w:rsidRDefault="002519B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LP_NOTIFY_RF_DATA_CHANNEL_OPEN_INDICATING_DONE</w:t>
            </w:r>
          </w:p>
        </w:tc>
        <w:tc>
          <w:tcPr>
            <w:tcW w:w="3151" w:type="dxa"/>
          </w:tcPr>
          <w:p w:rsidR="002519B1" w:rsidRPr="009B1ACE" w:rsidRDefault="002519B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2874" w:type="dxa"/>
          </w:tcPr>
          <w:p w:rsidR="002519B1" w:rsidRPr="009B1ACE" w:rsidRDefault="002519B1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LP_NOTIFY_RF_DATA_CHANNEL_OPEN_INDICATING_DONE</w:t>
            </w:r>
          </w:p>
        </w:tc>
        <w:tc>
          <w:tcPr>
            <w:tcW w:w="844" w:type="dxa"/>
          </w:tcPr>
          <w:p w:rsidR="002519B1" w:rsidRPr="009B1ACE" w:rsidRDefault="002519B1" w:rsidP="005F3A75">
            <w:pPr>
              <w:rPr>
                <w:sz w:val="14"/>
                <w:szCs w:val="14"/>
              </w:rPr>
            </w:pPr>
          </w:p>
        </w:tc>
      </w:tr>
      <w:tr w:rsidR="002519B1" w:rsidRPr="009B1ACE" w:rsidTr="00FC386E">
        <w:tc>
          <w:tcPr>
            <w:tcW w:w="2759" w:type="dxa"/>
          </w:tcPr>
          <w:p w:rsidR="002519B1" w:rsidRPr="009B1ACE" w:rsidRDefault="002519B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LP_NOTIFY_TRIGGER_RELEASED</w:t>
            </w:r>
          </w:p>
        </w:tc>
        <w:tc>
          <w:tcPr>
            <w:tcW w:w="3151" w:type="dxa"/>
          </w:tcPr>
          <w:p w:rsidR="002519B1" w:rsidRPr="009B1ACE" w:rsidRDefault="002519B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2874" w:type="dxa"/>
          </w:tcPr>
          <w:p w:rsidR="002519B1" w:rsidRPr="009B1ACE" w:rsidRDefault="002519B1" w:rsidP="006E133A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LP_NOTIFY_TRIGGER_RELEASED</w:t>
            </w:r>
          </w:p>
        </w:tc>
        <w:tc>
          <w:tcPr>
            <w:tcW w:w="844" w:type="dxa"/>
          </w:tcPr>
          <w:p w:rsidR="002519B1" w:rsidRPr="009B1ACE" w:rsidRDefault="002519B1" w:rsidP="005F3A75">
            <w:pPr>
              <w:rPr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Default="00E07C36" w:rsidP="00E07C36">
      <w:r>
        <w:t>To UI: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402"/>
        <w:gridCol w:w="2551"/>
        <w:gridCol w:w="986"/>
      </w:tblGrid>
      <w:tr w:rsidR="00375897" w:rsidTr="00FC386E">
        <w:tc>
          <w:tcPr>
            <w:tcW w:w="2689" w:type="dxa"/>
            <w:shd w:val="clear" w:color="auto" w:fill="F2F2F2" w:themeFill="background1" w:themeFillShade="F2"/>
          </w:tcPr>
          <w:p w:rsidR="00375897" w:rsidRDefault="00375897" w:rsidP="00375897">
            <w:r>
              <w:t>Source Manager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375897" w:rsidRDefault="00375897" w:rsidP="00375897">
            <w:r>
              <w:t>Notification Sent From Source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375897" w:rsidRDefault="00375897" w:rsidP="00375897">
            <w:r>
              <w:t>Notification to UI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375897" w:rsidRDefault="00375897" w:rsidP="00375897">
            <w:r>
              <w:t>Description</w:t>
            </w:r>
          </w:p>
        </w:tc>
      </w:tr>
      <w:tr w:rsidR="00375897" w:rsidRPr="006E133A" w:rsidTr="00FC386E">
        <w:tc>
          <w:tcPr>
            <w:tcW w:w="2689" w:type="dxa"/>
          </w:tcPr>
          <w:p w:rsidR="00375897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3402" w:type="dxa"/>
          </w:tcPr>
          <w:p w:rsidR="00375897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LP_NOTIFY_DIRECTOR_ENTER_LIMITED_STATE</w:t>
            </w:r>
          </w:p>
        </w:tc>
        <w:tc>
          <w:tcPr>
            <w:tcW w:w="2551" w:type="dxa"/>
          </w:tcPr>
          <w:p w:rsidR="00375897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LP_NOTIFY_ENTER_DEBUG_MODE</w:t>
            </w:r>
          </w:p>
        </w:tc>
        <w:tc>
          <w:tcPr>
            <w:tcW w:w="986" w:type="dxa"/>
          </w:tcPr>
          <w:p w:rsidR="00375897" w:rsidRPr="009B1ACE" w:rsidRDefault="00375897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006C2B" w:rsidRPr="006E133A" w:rsidTr="00FC386E">
        <w:tc>
          <w:tcPr>
            <w:tcW w:w="2689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3402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LP_NOTIFY_DIRECTOR_ENTER_WAIT_REINIT_STATE</w:t>
            </w:r>
          </w:p>
        </w:tc>
        <w:tc>
          <w:tcPr>
            <w:tcW w:w="2551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986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006C2B" w:rsidRPr="006E133A" w:rsidTr="00FC386E">
        <w:tc>
          <w:tcPr>
            <w:tcW w:w="2689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3402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LP_NOTIFY_EXIT_DEBUG_MODE</w:t>
            </w:r>
          </w:p>
        </w:tc>
        <w:tc>
          <w:tcPr>
            <w:tcW w:w="2551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LP_NOTIFY_EXIT_DEBUG_MODE</w:t>
            </w:r>
          </w:p>
        </w:tc>
        <w:tc>
          <w:tcPr>
            <w:tcW w:w="986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006C2B" w:rsidRPr="006E133A" w:rsidTr="00FC386E">
        <w:tc>
          <w:tcPr>
            <w:tcW w:w="2689" w:type="dxa"/>
          </w:tcPr>
          <w:p w:rsidR="00006C2B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006C2B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LP_NOTIFY_DO_WRONG_BEEP</w:t>
            </w:r>
          </w:p>
        </w:tc>
        <w:tc>
          <w:tcPr>
            <w:tcW w:w="2551" w:type="dxa"/>
          </w:tcPr>
          <w:p w:rsidR="00006C2B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LP_NOTIFY_DO_WRONG_BEEP</w:t>
            </w:r>
          </w:p>
        </w:tc>
        <w:tc>
          <w:tcPr>
            <w:tcW w:w="986" w:type="dxa"/>
          </w:tcPr>
          <w:p w:rsidR="00006C2B" w:rsidRPr="009B1ACE" w:rsidRDefault="00006C2B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LP_NOTIFY_DO_NOT_ON_FILE</w:t>
            </w:r>
          </w:p>
        </w:tc>
        <w:tc>
          <w:tcPr>
            <w:tcW w:w="2551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LP_NOTIFY_DO_NOT_ON_FILE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LP_NOTIFY_DO_LOW_TONE</w:t>
            </w:r>
            <w:r w:rsidRPr="009B1ACE">
              <w:rPr>
                <w:sz w:val="14"/>
                <w:szCs w:val="14"/>
              </w:rPr>
              <w:tab/>
            </w:r>
          </w:p>
        </w:tc>
        <w:tc>
          <w:tcPr>
            <w:tcW w:w="2551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LP_NOTIFY_DO_LOW_TONE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LP_NOTIFY_DO_HIGH_TONE</w:t>
            </w:r>
          </w:p>
        </w:tc>
        <w:tc>
          <w:tcPr>
            <w:tcW w:w="2551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LP_NOTIFY_DO_HIGH_TONE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LP_NOTIFY_INTERFACE_DISABLED_BY_HOST</w:t>
            </w:r>
          </w:p>
        </w:tc>
        <w:tc>
          <w:tcPr>
            <w:tcW w:w="2551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LP_NOTIFY_INTERFACE_DISABLED_BY_HOST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2551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LP_NOTIFY_INTERFACE_ENABLED_BY_HOST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LEGO_PLUS_INTERFACE_MANAGER</w:t>
            </w:r>
          </w:p>
        </w:tc>
        <w:tc>
          <w:tcPr>
            <w:tcW w:w="3402" w:type="dxa"/>
          </w:tcPr>
          <w:p w:rsidR="00FC386E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LP_NOTIFY_DO_GOOD_BEEP</w:t>
            </w:r>
          </w:p>
        </w:tc>
        <w:tc>
          <w:tcPr>
            <w:tcW w:w="2551" w:type="dxa"/>
          </w:tcPr>
          <w:p w:rsidR="00FC386E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LP_NOTIFY_DO_GOOD_BEEP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C386E" w:rsidRPr="006E133A" w:rsidTr="00FC386E">
        <w:tc>
          <w:tcPr>
            <w:tcW w:w="2689" w:type="dxa"/>
          </w:tcPr>
          <w:p w:rsidR="00FC386E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FC386E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ab/>
              <w:t>LP_NOTIFY_ITF_TX_START</w:t>
            </w:r>
          </w:p>
        </w:tc>
        <w:tc>
          <w:tcPr>
            <w:tcW w:w="2551" w:type="dxa"/>
          </w:tcPr>
          <w:p w:rsidR="00FC386E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LP_NOTIFY_ITF_TX_START</w:t>
            </w:r>
          </w:p>
        </w:tc>
        <w:tc>
          <w:tcPr>
            <w:tcW w:w="986" w:type="dxa"/>
          </w:tcPr>
          <w:p w:rsidR="00FC386E" w:rsidRPr="009B1ACE" w:rsidRDefault="00FC386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LP_NOTIFY_RF_TRANSMIT_OK</w:t>
            </w:r>
          </w:p>
        </w:tc>
        <w:tc>
          <w:tcPr>
            <w:tcW w:w="2551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LEGO_PLUS_USER_INTERFACE_MANAGER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LP_NOTIFY_RF_TRANSMIT_FAIL</w:t>
            </w:r>
          </w:p>
        </w:tc>
        <w:tc>
          <w:tcPr>
            <w:tcW w:w="2551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LP_NOTIFY_RF_TRANSMIT_FAIL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LP_NOTIFY_RF_ITF_CLOSED</w:t>
            </w:r>
          </w:p>
        </w:tc>
        <w:tc>
          <w:tcPr>
            <w:tcW w:w="2551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LP_NOTIFY_ITF_TX_ERROR_INDICATING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LP_NOTIFY_RF_ERROR</w:t>
            </w:r>
          </w:p>
        </w:tc>
        <w:tc>
          <w:tcPr>
            <w:tcW w:w="2551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LP_NOTIFY_RF_ERROR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LP_NOTIFY_BATCH_EVT_OUT_DUMPING_START</w:t>
            </w:r>
          </w:p>
        </w:tc>
        <w:tc>
          <w:tcPr>
            <w:tcW w:w="2551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LP_NOTIFY_BATCH_EVT_OUT_DUMPING_START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LP_NOTIFY_BATCH_EVT_OUT_DUMPING_START</w:t>
            </w:r>
          </w:p>
        </w:tc>
        <w:tc>
          <w:tcPr>
            <w:tcW w:w="2551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LP_NOTIFY_UI_GENERIC_PROCESSING_INDICATING_ENTER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LP_NOTIFY_BATCH_EVT_OUT_DUMPING_COMPLETE</w:t>
            </w:r>
          </w:p>
        </w:tc>
        <w:tc>
          <w:tcPr>
            <w:tcW w:w="2551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LP_NOTIFY_BATCH_EVT_OUT_DUMPING_COMPLETE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LP_NOTIFY_BATCH_EVT_OUT_DUMPING_COMPLETE</w:t>
            </w:r>
          </w:p>
        </w:tc>
        <w:tc>
          <w:tcPr>
            <w:tcW w:w="2551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2519B1" w:rsidRPr="006E133A" w:rsidTr="00FC386E">
        <w:tc>
          <w:tcPr>
            <w:tcW w:w="2689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LP_NOTIFY_BATCH_EVT_OUT_DUMP_FAILED</w:t>
            </w:r>
          </w:p>
        </w:tc>
        <w:tc>
          <w:tcPr>
            <w:tcW w:w="2551" w:type="dxa"/>
          </w:tcPr>
          <w:p w:rsidR="002519B1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986" w:type="dxa"/>
          </w:tcPr>
          <w:p w:rsidR="002519B1" w:rsidRPr="009B1ACE" w:rsidRDefault="002519B1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LP_NOTIFY_BATCH_EVT_OUT_DUMP_FINISHED</w:t>
            </w:r>
          </w:p>
        </w:tc>
        <w:tc>
          <w:tcPr>
            <w:tcW w:w="2551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LP_NOTIFY_RF_TRANSMIT_OK</w:t>
            </w: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LP_NOTIFY_DO_BATCH_ITEM_REMOVED_INDICATION</w:t>
            </w:r>
          </w:p>
        </w:tc>
        <w:tc>
          <w:tcPr>
            <w:tcW w:w="2551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LP_NOTIFY_DO_BATCH_ITEM_REMOVED_INDICATION</w:t>
            </w: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LP_NOTIFY_DO_BATCH_CLEAR_INDICATION</w:t>
            </w:r>
          </w:p>
        </w:tc>
        <w:tc>
          <w:tcPr>
            <w:tcW w:w="2551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ab/>
              <w:t>LP_NOTIFY_DO_BATCH_CLEAR_INDICATION</w:t>
            </w: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LEGO_PLUS_BATCH_MANAGER</w:t>
            </w:r>
          </w:p>
        </w:tc>
        <w:tc>
          <w:tcPr>
            <w:tcW w:w="3402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LP_NOTIFY_ACTION_LABEL_REJECT</w:t>
            </w:r>
          </w:p>
        </w:tc>
        <w:tc>
          <w:tcPr>
            <w:tcW w:w="2551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LP_NOTIFY_ACTION_LABEL_REJECT</w:t>
            </w:r>
          </w:p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LP_NOTIFY_INTERFACE_DISABLED_BY_HOST</w:t>
            </w:r>
          </w:p>
        </w:tc>
        <w:tc>
          <w:tcPr>
            <w:tcW w:w="2551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LP_NOTIFY_INTERFACE_DISABLED_BY_HOS</w:t>
            </w: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LP_NOTIFY_RF_DATA_CHANNEL_CLOSE</w:t>
            </w:r>
          </w:p>
        </w:tc>
        <w:tc>
          <w:tcPr>
            <w:tcW w:w="2551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LP_NOTIFY_RF_DATA_CHANNEL_CLOSE</w:t>
            </w: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78439E" w:rsidRPr="006E133A" w:rsidTr="00FC386E">
        <w:tc>
          <w:tcPr>
            <w:tcW w:w="2689" w:type="dxa"/>
          </w:tcPr>
          <w:p w:rsidR="0078439E" w:rsidRPr="009B1ACE" w:rsidRDefault="00DB708F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lastRenderedPageBreak/>
              <w:t>LEGO_PLUS_RF_MANAGER</w:t>
            </w:r>
          </w:p>
        </w:tc>
        <w:tc>
          <w:tcPr>
            <w:tcW w:w="3402" w:type="dxa"/>
          </w:tcPr>
          <w:p w:rsidR="0078439E" w:rsidRPr="009B1ACE" w:rsidRDefault="00DB708F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LP_NOTIFY_RF_LINK_STATUS_UNLINKED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LP_NOTIFY_RF_LINK_STATUS_UNLINKED</w:t>
            </w:r>
          </w:p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  <w:tc>
          <w:tcPr>
            <w:tcW w:w="986" w:type="dxa"/>
          </w:tcPr>
          <w:p w:rsidR="0078439E" w:rsidRPr="009B1ACE" w:rsidRDefault="0078439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LP_NOTIFY_RF_LINK_STATUS_CONNECTION_ATTEMPT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LP_NOTIFY_RF_LINK_STATUS_CONNECTION_ATTEMPT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LP_NOTIFY_RF_LINK_STATUS_CONNECTED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LP_NOTIFY_RF_LINK_STATUS_CONNECTED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LP_NOTIFY_RF_PAGING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LP_NOTIFY_RF_PAGING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LP_NOTIFY_UNLINK_BEEP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ab/>
              <w:t>LP_NOTIFY_UNLINK_BEEP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LP_NOTIFY_LEASH_BEEP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LP_NOTIFY_LEASH_BEEP</w:t>
            </w:r>
          </w:p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LP_NOTIFY_DO_NOT_ON_FILE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LP_NOTIFY_DO_NOT_ON_FILE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LP_NOTIFY_DO_LOW_TONE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LP_NOTIFY_DO_LOW_TONE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LP_NOTIFY_DO_HIGH_TONE</w:t>
            </w:r>
          </w:p>
        </w:tc>
        <w:tc>
          <w:tcPr>
            <w:tcW w:w="2551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LP_NOTIFY_DO_HIGH_TONE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961D28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LP_NOTIFY_DO_BELL_BEEP</w:t>
            </w:r>
          </w:p>
        </w:tc>
        <w:tc>
          <w:tcPr>
            <w:tcW w:w="2551" w:type="dxa"/>
          </w:tcPr>
          <w:p w:rsidR="00F535CE" w:rsidRPr="009B1ACE" w:rsidRDefault="00961D28" w:rsidP="009B1ACE">
            <w:pPr>
              <w:jc w:val="left"/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LP_NOTIFY_DO_GOOD_BEEP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961D28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961D28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sz w:val="14"/>
                <w:szCs w:val="14"/>
              </w:rPr>
              <w:t>LP_NOTIFY_DO_WRONG_BEEP</w:t>
            </w:r>
          </w:p>
        </w:tc>
        <w:tc>
          <w:tcPr>
            <w:tcW w:w="2551" w:type="dxa"/>
          </w:tcPr>
          <w:p w:rsidR="00F535CE" w:rsidRPr="009B1ACE" w:rsidRDefault="00961D28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sz w:val="14"/>
                <w:szCs w:val="14"/>
              </w:rPr>
              <w:t>LP_NOTIFY_DO_WRONG_BEEP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F535CE" w:rsidRPr="006E133A" w:rsidTr="00FC386E">
        <w:tc>
          <w:tcPr>
            <w:tcW w:w="2689" w:type="dxa"/>
          </w:tcPr>
          <w:p w:rsidR="00F535CE" w:rsidRPr="009B1ACE" w:rsidRDefault="00961D28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sz w:val="14"/>
                <w:szCs w:val="14"/>
              </w:rPr>
              <w:t>LEGO_PLUS_RF_MANAGER</w:t>
            </w:r>
          </w:p>
        </w:tc>
        <w:tc>
          <w:tcPr>
            <w:tcW w:w="3402" w:type="dxa"/>
          </w:tcPr>
          <w:p w:rsidR="00F535CE" w:rsidRPr="009B1ACE" w:rsidRDefault="00961D28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sz w:val="14"/>
                <w:szCs w:val="14"/>
              </w:rPr>
              <w:t>LP_NOTIFY_DO_GOOD_BEEP_OVERRIDE</w:t>
            </w:r>
          </w:p>
        </w:tc>
        <w:tc>
          <w:tcPr>
            <w:tcW w:w="2551" w:type="dxa"/>
          </w:tcPr>
          <w:p w:rsidR="00F535CE" w:rsidRPr="009B1ACE" w:rsidRDefault="00961D28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sz w:val="14"/>
                <w:szCs w:val="14"/>
              </w:rPr>
              <w:t>LP_NOTIFY_DO_GOOD_BEEP</w:t>
            </w:r>
          </w:p>
        </w:tc>
        <w:tc>
          <w:tcPr>
            <w:tcW w:w="986" w:type="dxa"/>
          </w:tcPr>
          <w:p w:rsidR="00F535CE" w:rsidRPr="009B1ACE" w:rsidRDefault="00F535CE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LEGO_PLUS_BATTERY_MANAGER</w:t>
            </w:r>
          </w:p>
        </w:tc>
        <w:tc>
          <w:tcPr>
            <w:tcW w:w="3402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LP_NOTIFY_BATTERY_LEVEL_MED</w:t>
            </w:r>
          </w:p>
        </w:tc>
        <w:tc>
          <w:tcPr>
            <w:tcW w:w="2551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LP_NOTIFY_BATTERY_LEVEL_MED</w:t>
            </w:r>
          </w:p>
        </w:tc>
        <w:tc>
          <w:tcPr>
            <w:tcW w:w="986" w:type="dxa"/>
          </w:tcPr>
          <w:p w:rsidR="00F92F08" w:rsidRPr="009B1ACE" w:rsidRDefault="00F92F08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LEGO_PLUS_BATTERY_MANAGER</w:t>
            </w:r>
          </w:p>
        </w:tc>
        <w:tc>
          <w:tcPr>
            <w:tcW w:w="3402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LP_NOTIFY_BATTERY_LEVEL_HIGH</w:t>
            </w:r>
          </w:p>
        </w:tc>
        <w:tc>
          <w:tcPr>
            <w:tcW w:w="2551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LP_NOTIFY_BATTERY_LEVEL_HIGH</w:t>
            </w:r>
          </w:p>
        </w:tc>
        <w:tc>
          <w:tcPr>
            <w:tcW w:w="986" w:type="dxa"/>
          </w:tcPr>
          <w:p w:rsidR="00F92F08" w:rsidRPr="009B1ACE" w:rsidRDefault="00F92F08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F92F08" w:rsidRPr="009B1ACE" w:rsidRDefault="00420AC6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LEGO_PLUS_BATTERY_MANAGER</w:t>
            </w:r>
          </w:p>
        </w:tc>
        <w:tc>
          <w:tcPr>
            <w:tcW w:w="3402" w:type="dxa"/>
          </w:tcPr>
          <w:p w:rsidR="00F92F08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LP_NOTIFY_BATTERY_LEVEL_FULL</w:t>
            </w:r>
          </w:p>
        </w:tc>
        <w:tc>
          <w:tcPr>
            <w:tcW w:w="2551" w:type="dxa"/>
          </w:tcPr>
          <w:p w:rsidR="00F92F08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LP_NOTIFY_BATTERY_LEVEL_FULL</w:t>
            </w:r>
          </w:p>
        </w:tc>
        <w:tc>
          <w:tcPr>
            <w:tcW w:w="986" w:type="dxa"/>
          </w:tcPr>
          <w:p w:rsidR="00F92F08" w:rsidRPr="009B1ACE" w:rsidRDefault="00F92F08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F92F08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LEGO_PLUS_RF_MANAGER</w:t>
            </w:r>
          </w:p>
        </w:tc>
        <w:tc>
          <w:tcPr>
            <w:tcW w:w="3402" w:type="dxa"/>
          </w:tcPr>
          <w:p w:rsidR="00F92F08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LP_NOTIFY_DO_GOOD_BEEP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LP_NOTIFY_DO_GOOD_BEEP</w:t>
            </w:r>
          </w:p>
          <w:p w:rsidR="00F92F08" w:rsidRPr="009B1ACE" w:rsidRDefault="00F92F08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986" w:type="dxa"/>
          </w:tcPr>
          <w:p w:rsidR="00F92F08" w:rsidRPr="009B1ACE" w:rsidRDefault="00F92F08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F92F08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3402" w:type="dxa"/>
          </w:tcPr>
          <w:p w:rsidR="00F92F08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LP_NOTIFY_PROG_LABEL_SINGLE_ITEM_OK</w:t>
            </w:r>
          </w:p>
        </w:tc>
        <w:tc>
          <w:tcPr>
            <w:tcW w:w="2551" w:type="dxa"/>
          </w:tcPr>
          <w:p w:rsidR="00F92F08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LP_NOTIFY_PROG_LABEL_SINGLE_ITEM_OK</w:t>
            </w:r>
          </w:p>
        </w:tc>
        <w:tc>
          <w:tcPr>
            <w:tcW w:w="986" w:type="dxa"/>
          </w:tcPr>
          <w:p w:rsidR="00F92F08" w:rsidRPr="009B1ACE" w:rsidRDefault="00F92F08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LP_NOTIFY_PROG_ERROR_SINGLE_ITEM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LP_NOTIFY_PROG_ERROR_SINGLE_ITEM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LP_NOTIFY_REQUEST_BATTERY_STATUS</w:t>
            </w:r>
          </w:p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LP_NOTIFY_REQUEST_BATTERY_STATUS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LP_NOTIFY_REQUEST_POWER_OFF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LP_NOTIFY_PREPARE_POWER_OFF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tabs>
                <w:tab w:val="left" w:pos="638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LEGO_PLUS_UNDEFINED_MANAGER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LP_NOTIFY_POWER_DOWN_TIMER_EXPIRED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LP_NOTIFY_PREPARE_POWER_OFF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tabs>
                <w:tab w:val="left" w:pos="1780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LEGO_PLUS_BATTERY_MANAGER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LP_NOTIFY_BATTERY_LEVEL_EMPTY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LP_NOTIFY_PREPARE_POWER_OFF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LEGO_PLUS_RF_MANAGER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4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LP_NOTIFY_RF_DATA_CHANNEL_OPEN_WITHOUT_CFG_EXCHANGE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LP_NOTIFY_RF_DATA_CHANNEL_OPEN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LP_NOTIFY_EXIT_DEBUG_MODE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LP_NOTIFY_EXIT_DEBUG_MODE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472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LP_NOTIFY_ENTER_DEBUG_MODE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LP_NOTIFY_ENTER_DEBUG_MODE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635998" w:rsidTr="00FC386E">
        <w:tc>
          <w:tcPr>
            <w:tcW w:w="2689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3402" w:type="dxa"/>
          </w:tcPr>
          <w:p w:rsidR="00DA4A25" w:rsidRPr="009B1ACE" w:rsidRDefault="00DA4A25" w:rsidP="009B1ACE">
            <w:pPr>
              <w:tabs>
                <w:tab w:val="left" w:pos="2228"/>
              </w:tabs>
              <w:jc w:val="left"/>
              <w:rPr>
                <w:rFonts w:cs="Arial"/>
                <w:i/>
                <w:iCs/>
                <w:sz w:val="14"/>
                <w:szCs w:val="14"/>
                <w:lang w:val="fr-FR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fr-FR"/>
              </w:rPr>
              <w:t>LP_NOTIFY_CM_ENTER_SUPPORT_MODE</w:t>
            </w:r>
          </w:p>
        </w:tc>
        <w:tc>
          <w:tcPr>
            <w:tcW w:w="2551" w:type="dxa"/>
          </w:tcPr>
          <w:p w:rsidR="00DA4A25" w:rsidRPr="009B1ACE" w:rsidRDefault="00DA4A25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fr-FR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fr-FR"/>
              </w:rPr>
              <w:t>LP_NOTIFY_CM_ENTER_SUPPORT_MODE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  <w:lang w:val="fr-FR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DA4A25" w:rsidRPr="009B1ACE" w:rsidRDefault="006779CF" w:rsidP="009B1ACE">
            <w:pPr>
              <w:tabs>
                <w:tab w:val="left" w:pos="2228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LP_NOTIFY_ENTER_PROGRAMMING_LABEL</w:t>
            </w:r>
          </w:p>
        </w:tc>
        <w:tc>
          <w:tcPr>
            <w:tcW w:w="2551" w:type="dxa"/>
          </w:tcPr>
          <w:p w:rsidR="00DA4A25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LP_NOTIFY_ENTER_PROGRAMMING_LABEL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DA4A25" w:rsidRPr="009B1ACE" w:rsidRDefault="006779CF" w:rsidP="009B1ACE">
            <w:pPr>
              <w:tabs>
                <w:tab w:val="left" w:pos="2228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LP_NOTIFY_EXIT_PROGRAMMING_LABEL</w:t>
            </w:r>
          </w:p>
        </w:tc>
        <w:tc>
          <w:tcPr>
            <w:tcW w:w="2551" w:type="dxa"/>
          </w:tcPr>
          <w:p w:rsidR="00DA4A25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LP_NOTIFY_EXIT_PROGRAMMING_LABEL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DA4A25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DA4A25" w:rsidRPr="009B1ACE" w:rsidRDefault="006779CF" w:rsidP="009B1ACE">
            <w:pPr>
              <w:tabs>
                <w:tab w:val="left" w:pos="2228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LP_NOTIFY_PROG_ERROR_NO_PROG_LABEL</w:t>
            </w:r>
          </w:p>
        </w:tc>
        <w:tc>
          <w:tcPr>
            <w:tcW w:w="2551" w:type="dxa"/>
          </w:tcPr>
          <w:p w:rsidR="00DA4A25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LP_NOTIFY_PROG_ERROR_NO_PROG_LABEL</w:t>
            </w:r>
          </w:p>
        </w:tc>
        <w:tc>
          <w:tcPr>
            <w:tcW w:w="986" w:type="dxa"/>
          </w:tcPr>
          <w:p w:rsidR="00DA4A25" w:rsidRPr="009B1ACE" w:rsidRDefault="00DA4A25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LP_NOTIFY_PROG_ERROR_IN_SER_MODE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tabs>
                <w:tab w:val="left" w:pos="1046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LP_NOTIFY_PROG_ERROR_IN_SER_MODE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LP_NOTIFY_PROG_ERROR_NOT_IN_PROG_SESSION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LP_NOTIFY_PROG_ERROR_NOT_IN_PROG_SESSION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LP_NOTIFY_LABEL_PROGRAMMING_TIMEOUT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LP_NOTIFY_LABEL_PROGRAMMING_TIMEOUT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LP_NOTIFY_PROG_LABEL_ENTER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LP_NOTIFY_PROG_LABEL_ENTER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LP_NOTIFY_PROG_LABEL_SINGLE_ITEM_OK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LP_NOTIFY_PROG_LABEL_SINGLE_ITEM_OK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LP_NOTIFY_PROG_ERROR_SINGLE_ITEM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LP_NOTIFY_PROG_ERROR_SINGLE_ITEM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LP_NOTIFY_PROG_LABEL_PARTIAL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LP_NOTIFY_PROG_LABEL_PARTIAL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LP_NOTIFY_PROG_LABEL_CANCEL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LP_NOTIFY_PROG_LABEL_CANCEL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LP_NOTIFY_PROG_LABEL_EXIT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LP_NOTIFY_PROG_LABEL_EXIT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LP_NOTIFY_PROG_ALL_IN_ONE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LP_NOTIFY_PROG_ALL_IN_ONE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LP_NOTIFY_PROG_ERROR_ALL_IN_ONE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LP_NOTIFY_PROG_ERROR_ALL_IN_ONE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6779CF" w:rsidRPr="009B1ACE" w:rsidRDefault="006779CF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LP_NOTIFY_DO_GOOD_BEEP</w:t>
            </w:r>
          </w:p>
        </w:tc>
        <w:tc>
          <w:tcPr>
            <w:tcW w:w="2551" w:type="dxa"/>
          </w:tcPr>
          <w:p w:rsidR="006779CF" w:rsidRPr="009B1ACE" w:rsidRDefault="006779C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LP_NOTIFY_DO_GOOD_BEEP</w:t>
            </w:r>
          </w:p>
        </w:tc>
        <w:tc>
          <w:tcPr>
            <w:tcW w:w="986" w:type="dxa"/>
          </w:tcPr>
          <w:p w:rsidR="006779CF" w:rsidRPr="009B1ACE" w:rsidRDefault="006779CF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LEGO_PLUS_SERVICE_MANAGER</w:t>
            </w:r>
          </w:p>
        </w:tc>
        <w:tc>
          <w:tcPr>
            <w:tcW w:w="3402" w:type="dxa"/>
          </w:tcPr>
          <w:p w:rsidR="00892D1E" w:rsidRPr="009B1ACE" w:rsidRDefault="00892D1E" w:rsidP="009B1ACE">
            <w:pPr>
              <w:tabs>
                <w:tab w:val="left" w:pos="2228"/>
                <w:tab w:val="left" w:pos="2323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LP_NOTIFY_ACTION_LABEL_REJECT</w:t>
            </w:r>
          </w:p>
        </w:tc>
        <w:tc>
          <w:tcPr>
            <w:tcW w:w="2551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LP_NOTIFY_PROG_ERROR_NO_PROG_LABEL</w:t>
            </w:r>
          </w:p>
        </w:tc>
        <w:tc>
          <w:tcPr>
            <w:tcW w:w="986" w:type="dxa"/>
          </w:tcPr>
          <w:p w:rsidR="00892D1E" w:rsidRPr="009B1ACE" w:rsidRDefault="00892D1E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LEGO_PLUS_IMAGE_CAPTURE_MANAGER</w:t>
            </w:r>
          </w:p>
        </w:tc>
        <w:tc>
          <w:tcPr>
            <w:tcW w:w="3402" w:type="dxa"/>
          </w:tcPr>
          <w:p w:rsidR="00892D1E" w:rsidRPr="009B1ACE" w:rsidRDefault="00892D1E" w:rsidP="009B1ACE">
            <w:pPr>
              <w:tabs>
                <w:tab w:val="left" w:pos="2228"/>
                <w:tab w:val="left" w:pos="2405"/>
                <w:tab w:val="left" w:pos="2500"/>
              </w:tabs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LP_NOTIFY_TRIGGER_PICTURE_MULTIPLE</w:t>
            </w:r>
            <w:r w:rsidRPr="009B1ACE">
              <w:rPr>
                <w:rFonts w:cs="Arial"/>
                <w:i/>
                <w:iCs/>
                <w:sz w:val="14"/>
                <w:szCs w:val="14"/>
              </w:rPr>
              <w:tab/>
            </w:r>
          </w:p>
        </w:tc>
        <w:tc>
          <w:tcPr>
            <w:tcW w:w="2551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LP_NOTIFY_START_IMG_CAPTURE_INDICATE</w:t>
            </w:r>
          </w:p>
        </w:tc>
        <w:tc>
          <w:tcPr>
            <w:tcW w:w="986" w:type="dxa"/>
          </w:tcPr>
          <w:p w:rsidR="00892D1E" w:rsidRPr="009B1ACE" w:rsidRDefault="00892D1E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FC386E">
        <w:tc>
          <w:tcPr>
            <w:tcW w:w="2689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LEGO_PLUS_IMAGE_CAPTURE_MANAGER</w:t>
            </w:r>
          </w:p>
        </w:tc>
        <w:tc>
          <w:tcPr>
            <w:tcW w:w="3402" w:type="dxa"/>
          </w:tcPr>
          <w:p w:rsidR="00892D1E" w:rsidRPr="009B1ACE" w:rsidRDefault="00892D1E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LP_NOTIFY_CAPTURE_DECODE_MULTIPLE</w:t>
            </w:r>
          </w:p>
        </w:tc>
        <w:tc>
          <w:tcPr>
            <w:tcW w:w="2551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LP_NOTIFY_START_IMG_CAPTURE_INDICATE</w:t>
            </w:r>
          </w:p>
        </w:tc>
        <w:tc>
          <w:tcPr>
            <w:tcW w:w="986" w:type="dxa"/>
          </w:tcPr>
          <w:p w:rsidR="00892D1E" w:rsidRPr="009B1ACE" w:rsidRDefault="00892D1E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892D1E" w:rsidRPr="00892D1E" w:rsidTr="00892D1E">
        <w:tc>
          <w:tcPr>
            <w:tcW w:w="2689" w:type="dxa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lastRenderedPageBreak/>
              <w:t>LEGO_PLUS_IMAGE_CAPTURE_MANAGER</w:t>
            </w:r>
          </w:p>
        </w:tc>
        <w:tc>
          <w:tcPr>
            <w:tcW w:w="3402" w:type="dxa"/>
          </w:tcPr>
          <w:p w:rsidR="00892D1E" w:rsidRPr="009B1ACE" w:rsidRDefault="00892D1E" w:rsidP="009B1ACE">
            <w:pPr>
              <w:tabs>
                <w:tab w:val="left" w:pos="2228"/>
                <w:tab w:val="left" w:pos="2405"/>
              </w:tabs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LP_NOTIFY_EXIT_IMAGE_CAPTURE</w:t>
            </w:r>
          </w:p>
        </w:tc>
        <w:tc>
          <w:tcPr>
            <w:tcW w:w="2551" w:type="dxa"/>
            <w:shd w:val="clear" w:color="auto" w:fill="auto"/>
          </w:tcPr>
          <w:p w:rsidR="00892D1E" w:rsidRPr="009B1ACE" w:rsidRDefault="00892D1E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</w:rPr>
              <w:t>LP_NOTIFY_END_IMG_CAPTURE_INDICATE</w:t>
            </w:r>
          </w:p>
        </w:tc>
        <w:tc>
          <w:tcPr>
            <w:tcW w:w="986" w:type="dxa"/>
          </w:tcPr>
          <w:p w:rsidR="00892D1E" w:rsidRPr="009B1ACE" w:rsidRDefault="00892D1E" w:rsidP="009B1ACE">
            <w:pPr>
              <w:jc w:val="left"/>
              <w:rPr>
                <w:rFonts w:cs="Arial"/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Pr="00EF009C" w:rsidRDefault="00E07C36" w:rsidP="00F92F08">
      <w:pPr>
        <w:rPr>
          <w:b/>
        </w:rPr>
      </w:pPr>
      <w:r>
        <w:rPr>
          <w:b/>
        </w:rPr>
        <w:t xml:space="preserve">SERVICE MODE HARDWARE IDLE </w:t>
      </w:r>
      <w:r w:rsidRPr="00EF009C">
        <w:rPr>
          <w:b/>
        </w:rPr>
        <w:t>STATE</w:t>
      </w:r>
    </w:p>
    <w:p w:rsidR="00E07C36" w:rsidRDefault="00E07C36" w:rsidP="00E07C36">
      <w:r>
        <w:t>From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0"/>
        <w:gridCol w:w="3391"/>
        <w:gridCol w:w="2518"/>
        <w:gridCol w:w="1379"/>
      </w:tblGrid>
      <w:tr w:rsidR="00E83549" w:rsidTr="00E83549">
        <w:trPr>
          <w:trHeight w:val="64"/>
        </w:trPr>
        <w:tc>
          <w:tcPr>
            <w:tcW w:w="2200" w:type="dxa"/>
            <w:shd w:val="clear" w:color="auto" w:fill="F2F2F2" w:themeFill="background1" w:themeFillShade="F2"/>
          </w:tcPr>
          <w:p w:rsidR="00E83549" w:rsidRDefault="00E83549" w:rsidP="00E83549">
            <w:r>
              <w:t>Notification Sent</w:t>
            </w:r>
          </w:p>
        </w:tc>
        <w:tc>
          <w:tcPr>
            <w:tcW w:w="3465" w:type="dxa"/>
            <w:shd w:val="clear" w:color="auto" w:fill="F2F2F2" w:themeFill="background1" w:themeFillShade="F2"/>
          </w:tcPr>
          <w:p w:rsidR="00E83549" w:rsidRDefault="00E83549" w:rsidP="00E83549">
            <w:r>
              <w:t>Destination Manager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83549" w:rsidRDefault="00E83549" w:rsidP="00E83549">
            <w:r>
              <w:t>Destination Manager Notification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:rsidR="00E83549" w:rsidRDefault="00E83549" w:rsidP="00E83549">
            <w:r>
              <w:t>Description</w:t>
            </w:r>
          </w:p>
        </w:tc>
      </w:tr>
      <w:tr w:rsidR="00B3730F" w:rsidRPr="009B1ACE" w:rsidTr="00E83549">
        <w:tc>
          <w:tcPr>
            <w:tcW w:w="2200" w:type="dxa"/>
          </w:tcPr>
          <w:p w:rsidR="00E83549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635998">
              <w:rPr>
                <w:rFonts w:cs="Arial"/>
                <w:i/>
                <w:iCs/>
                <w:sz w:val="14"/>
                <w:szCs w:val="14"/>
              </w:rPr>
              <w:t>LP_NOTIFY_REGISTER_TO_CM</w:t>
            </w:r>
          </w:p>
        </w:tc>
        <w:tc>
          <w:tcPr>
            <w:tcW w:w="3465" w:type="dxa"/>
          </w:tcPr>
          <w:p w:rsidR="00E83549" w:rsidRPr="009B1ACE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2552" w:type="dxa"/>
          </w:tcPr>
          <w:p w:rsidR="00E83549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635998">
              <w:rPr>
                <w:rFonts w:cs="Arial"/>
                <w:i/>
                <w:iCs/>
                <w:sz w:val="14"/>
                <w:szCs w:val="14"/>
              </w:rPr>
              <w:t>LP_NOTIFY_REGISTER_TO_CM</w:t>
            </w:r>
          </w:p>
        </w:tc>
        <w:tc>
          <w:tcPr>
            <w:tcW w:w="1411" w:type="dxa"/>
          </w:tcPr>
          <w:p w:rsidR="00E83549" w:rsidRPr="00635998" w:rsidRDefault="00E83549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</w:tr>
      <w:tr w:rsidR="00B3730F" w:rsidRPr="009B1ACE" w:rsidTr="00E83549">
        <w:tc>
          <w:tcPr>
            <w:tcW w:w="2200" w:type="dxa"/>
          </w:tcPr>
          <w:p w:rsidR="00E83549" w:rsidRPr="00635998" w:rsidRDefault="00E83549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  <w:tc>
          <w:tcPr>
            <w:tcW w:w="3465" w:type="dxa"/>
          </w:tcPr>
          <w:p w:rsidR="00E83549" w:rsidRPr="00635998" w:rsidRDefault="00E83549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  <w:tc>
          <w:tcPr>
            <w:tcW w:w="2552" w:type="dxa"/>
          </w:tcPr>
          <w:p w:rsidR="00E83549" w:rsidRPr="00635998" w:rsidRDefault="00E83549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  <w:tc>
          <w:tcPr>
            <w:tcW w:w="1411" w:type="dxa"/>
          </w:tcPr>
          <w:p w:rsidR="00E83549" w:rsidRPr="00635998" w:rsidRDefault="00E83549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</w:tr>
    </w:tbl>
    <w:p w:rsidR="00E07C36" w:rsidRPr="00B3730F" w:rsidRDefault="00E07C36" w:rsidP="00E07C36">
      <w:pPr>
        <w:rPr>
          <w:rFonts w:cs="Arial"/>
          <w:color w:val="000000" w:themeColor="text1"/>
          <w:sz w:val="16"/>
          <w:szCs w:val="16"/>
        </w:rPr>
      </w:pPr>
    </w:p>
    <w:p w:rsidR="00E07C36" w:rsidRPr="00B3730F" w:rsidRDefault="00E07C36" w:rsidP="00E07C36">
      <w:pPr>
        <w:rPr>
          <w:rFonts w:cs="Arial"/>
          <w:color w:val="000000" w:themeColor="text1"/>
          <w:sz w:val="16"/>
          <w:szCs w:val="16"/>
        </w:rPr>
      </w:pPr>
      <w:r w:rsidRPr="00B3730F">
        <w:rPr>
          <w:rFonts w:cs="Arial"/>
          <w:color w:val="000000" w:themeColor="text1"/>
          <w:sz w:val="16"/>
          <w:szCs w:val="16"/>
        </w:rPr>
        <w:t>To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53"/>
        <w:gridCol w:w="2502"/>
        <w:gridCol w:w="3687"/>
        <w:gridCol w:w="886"/>
      </w:tblGrid>
      <w:tr w:rsidR="00B3730F" w:rsidRPr="00B3730F" w:rsidTr="00E83549">
        <w:tc>
          <w:tcPr>
            <w:tcW w:w="2162" w:type="dxa"/>
            <w:shd w:val="clear" w:color="auto" w:fill="F2F2F2" w:themeFill="background1" w:themeFillShade="F2"/>
          </w:tcPr>
          <w:p w:rsidR="00E83549" w:rsidRPr="00B3730F" w:rsidRDefault="00E83549" w:rsidP="00E8354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B3730F">
              <w:rPr>
                <w:rFonts w:cs="Arial"/>
                <w:color w:val="000000" w:themeColor="text1"/>
                <w:sz w:val="16"/>
                <w:szCs w:val="16"/>
              </w:rPr>
              <w:t>Source Manager</w:t>
            </w:r>
          </w:p>
        </w:tc>
        <w:tc>
          <w:tcPr>
            <w:tcW w:w="4212" w:type="dxa"/>
            <w:shd w:val="clear" w:color="auto" w:fill="F2F2F2" w:themeFill="background1" w:themeFillShade="F2"/>
          </w:tcPr>
          <w:p w:rsidR="00E83549" w:rsidRPr="00B3730F" w:rsidRDefault="00E83549" w:rsidP="00E8354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B3730F">
              <w:rPr>
                <w:rFonts w:cs="Arial"/>
                <w:color w:val="000000" w:themeColor="text1"/>
                <w:sz w:val="16"/>
                <w:szCs w:val="16"/>
              </w:rPr>
              <w:t>Notification Sent From Source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E83549" w:rsidRPr="00B3730F" w:rsidRDefault="00E83549" w:rsidP="00E8354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B3730F">
              <w:rPr>
                <w:rFonts w:cs="Arial"/>
                <w:color w:val="000000" w:themeColor="text1"/>
                <w:sz w:val="16"/>
                <w:szCs w:val="16"/>
              </w:rPr>
              <w:t>Notification to UI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E83549" w:rsidRPr="00B3730F" w:rsidRDefault="00E83549" w:rsidP="00E8354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B3730F">
              <w:rPr>
                <w:rFonts w:cs="Arial"/>
                <w:color w:val="000000" w:themeColor="text1"/>
                <w:sz w:val="16"/>
                <w:szCs w:val="16"/>
              </w:rPr>
              <w:t>Description</w:t>
            </w:r>
          </w:p>
        </w:tc>
      </w:tr>
      <w:tr w:rsidR="00B3730F" w:rsidRPr="009B1ACE" w:rsidTr="00E83549">
        <w:tc>
          <w:tcPr>
            <w:tcW w:w="2162" w:type="dxa"/>
          </w:tcPr>
          <w:p w:rsidR="00E83549" w:rsidRPr="009B1ACE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4212" w:type="dxa"/>
          </w:tcPr>
          <w:p w:rsidR="00E83549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635998">
              <w:rPr>
                <w:rFonts w:cs="Arial"/>
                <w:i/>
                <w:iCs/>
                <w:sz w:val="14"/>
                <w:szCs w:val="14"/>
              </w:rPr>
              <w:t>LP_NOTIFY_FILE_EXCHANGE_STARTED</w:t>
            </w:r>
          </w:p>
        </w:tc>
        <w:tc>
          <w:tcPr>
            <w:tcW w:w="1985" w:type="dxa"/>
          </w:tcPr>
          <w:p w:rsidR="00E83549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635998">
              <w:rPr>
                <w:rFonts w:cs="Arial"/>
                <w:i/>
                <w:iCs/>
                <w:sz w:val="14"/>
                <w:szCs w:val="14"/>
              </w:rPr>
              <w:t>LP_NOTIFY_UI_GENERIC_PROCESSING_INDICATING_ENTER</w:t>
            </w:r>
          </w:p>
        </w:tc>
        <w:tc>
          <w:tcPr>
            <w:tcW w:w="1269" w:type="dxa"/>
          </w:tcPr>
          <w:p w:rsidR="00E83549" w:rsidRPr="00635998" w:rsidRDefault="00E83549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</w:tr>
      <w:tr w:rsidR="00B3730F" w:rsidRPr="009B1ACE" w:rsidTr="00E83549">
        <w:tc>
          <w:tcPr>
            <w:tcW w:w="2162" w:type="dxa"/>
          </w:tcPr>
          <w:p w:rsidR="00B3730F" w:rsidRPr="009B1ACE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  <w:lang w:val="it-IT"/>
              </w:rPr>
            </w:pPr>
            <w:r w:rsidRPr="009B1ACE">
              <w:rPr>
                <w:rFonts w:cs="Arial"/>
                <w:i/>
                <w:iCs/>
                <w:sz w:val="14"/>
                <w:szCs w:val="14"/>
                <w:lang w:val="it-IT"/>
              </w:rPr>
              <w:t>LEGO_PLUS_CONFIGSTATUS_MANAGER</w:t>
            </w:r>
          </w:p>
        </w:tc>
        <w:tc>
          <w:tcPr>
            <w:tcW w:w="4212" w:type="dxa"/>
          </w:tcPr>
          <w:p w:rsidR="00B3730F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635998">
              <w:rPr>
                <w:rFonts w:cs="Arial"/>
                <w:i/>
                <w:iCs/>
                <w:sz w:val="14"/>
                <w:szCs w:val="14"/>
              </w:rPr>
              <w:t>LP_NOTIFY_FILE_EXCHANGE_DONE</w:t>
            </w:r>
          </w:p>
        </w:tc>
        <w:tc>
          <w:tcPr>
            <w:tcW w:w="1985" w:type="dxa"/>
          </w:tcPr>
          <w:p w:rsidR="00B3730F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  <w:r w:rsidRPr="00635998">
              <w:rPr>
                <w:rFonts w:cs="Arial"/>
                <w:i/>
                <w:iCs/>
                <w:sz w:val="14"/>
                <w:szCs w:val="14"/>
              </w:rPr>
              <w:t>LP_NOTIFY_UI_GENERIC_PROCESSING_INDICATING_EXIT</w:t>
            </w:r>
          </w:p>
        </w:tc>
        <w:tc>
          <w:tcPr>
            <w:tcW w:w="1269" w:type="dxa"/>
          </w:tcPr>
          <w:p w:rsidR="00B3730F" w:rsidRPr="00635998" w:rsidRDefault="00B3730F" w:rsidP="009B1ACE">
            <w:pPr>
              <w:jc w:val="left"/>
              <w:rPr>
                <w:rFonts w:cs="Arial"/>
                <w:i/>
                <w:iCs/>
                <w:sz w:val="14"/>
                <w:szCs w:val="14"/>
              </w:rPr>
            </w:pPr>
          </w:p>
        </w:tc>
      </w:tr>
    </w:tbl>
    <w:p w:rsidR="00E07C36" w:rsidRDefault="00E07C36" w:rsidP="00E07C36"/>
    <w:p w:rsidR="00E07C36" w:rsidRPr="00EF009C" w:rsidRDefault="00E07C36" w:rsidP="00E07C36">
      <w:pPr>
        <w:rPr>
          <w:b/>
        </w:rPr>
      </w:pPr>
      <w:r>
        <w:rPr>
          <w:b/>
        </w:rPr>
        <w:t xml:space="preserve">SERVICE MODE HARDWARE </w:t>
      </w:r>
      <w:r w:rsidRPr="00EF009C">
        <w:rPr>
          <w:b/>
        </w:rPr>
        <w:t>STATE</w:t>
      </w:r>
    </w:p>
    <w:p w:rsidR="00E07C36" w:rsidRDefault="00E07C36" w:rsidP="00E07C36"/>
    <w:p w:rsidR="00E07C36" w:rsidRDefault="00E07C36" w:rsidP="00E07C36">
      <w:r>
        <w:t>From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00"/>
        <w:gridCol w:w="2490"/>
        <w:gridCol w:w="3243"/>
        <w:gridCol w:w="1695"/>
      </w:tblGrid>
      <w:tr w:rsidR="00B3730F" w:rsidTr="00B3730F">
        <w:tc>
          <w:tcPr>
            <w:tcW w:w="2200" w:type="dxa"/>
            <w:shd w:val="clear" w:color="auto" w:fill="F2F2F2" w:themeFill="background1" w:themeFillShade="F2"/>
          </w:tcPr>
          <w:p w:rsidR="00B3730F" w:rsidRDefault="00B3730F" w:rsidP="00B3730F">
            <w:r>
              <w:t>Notification Sent</w:t>
            </w:r>
          </w:p>
        </w:tc>
        <w:tc>
          <w:tcPr>
            <w:tcW w:w="2490" w:type="dxa"/>
            <w:shd w:val="clear" w:color="auto" w:fill="F2F2F2" w:themeFill="background1" w:themeFillShade="F2"/>
          </w:tcPr>
          <w:p w:rsidR="00B3730F" w:rsidRDefault="00B3730F" w:rsidP="00B3730F">
            <w:r>
              <w:t>Destination Manager</w:t>
            </w:r>
          </w:p>
        </w:tc>
        <w:tc>
          <w:tcPr>
            <w:tcW w:w="3243" w:type="dxa"/>
            <w:shd w:val="clear" w:color="auto" w:fill="F2F2F2" w:themeFill="background1" w:themeFillShade="F2"/>
          </w:tcPr>
          <w:p w:rsidR="00B3730F" w:rsidRDefault="00B3730F" w:rsidP="00B3730F">
            <w:r>
              <w:t>Destination Manager Notification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B3730F" w:rsidRDefault="00B3730F" w:rsidP="00B3730F">
            <w:r>
              <w:t>Description</w:t>
            </w:r>
          </w:p>
        </w:tc>
      </w:tr>
      <w:tr w:rsidR="00B3730F" w:rsidTr="00B3730F">
        <w:tc>
          <w:tcPr>
            <w:tcW w:w="2200" w:type="dxa"/>
          </w:tcPr>
          <w:p w:rsidR="00B3730F" w:rsidRPr="00352869" w:rsidRDefault="00B3730F" w:rsidP="005F3A75"/>
        </w:tc>
        <w:tc>
          <w:tcPr>
            <w:tcW w:w="2490" w:type="dxa"/>
          </w:tcPr>
          <w:p w:rsidR="00B3730F" w:rsidRPr="00352869" w:rsidRDefault="00B3730F" w:rsidP="005F3A75"/>
        </w:tc>
        <w:tc>
          <w:tcPr>
            <w:tcW w:w="3243" w:type="dxa"/>
          </w:tcPr>
          <w:p w:rsidR="00B3730F" w:rsidRPr="00853249" w:rsidRDefault="00B3730F" w:rsidP="005F3A75"/>
        </w:tc>
        <w:tc>
          <w:tcPr>
            <w:tcW w:w="1695" w:type="dxa"/>
          </w:tcPr>
          <w:p w:rsidR="00B3730F" w:rsidRPr="00853249" w:rsidRDefault="00B3730F" w:rsidP="005F3A75"/>
        </w:tc>
      </w:tr>
      <w:tr w:rsidR="00B3730F" w:rsidTr="00B3730F">
        <w:trPr>
          <w:trHeight w:val="64"/>
        </w:trPr>
        <w:tc>
          <w:tcPr>
            <w:tcW w:w="2200" w:type="dxa"/>
          </w:tcPr>
          <w:p w:rsidR="00B3730F" w:rsidRDefault="00B3730F" w:rsidP="005F3A75"/>
        </w:tc>
        <w:tc>
          <w:tcPr>
            <w:tcW w:w="2490" w:type="dxa"/>
          </w:tcPr>
          <w:p w:rsidR="00B3730F" w:rsidRDefault="00B3730F" w:rsidP="005F3A75"/>
        </w:tc>
        <w:tc>
          <w:tcPr>
            <w:tcW w:w="3243" w:type="dxa"/>
          </w:tcPr>
          <w:p w:rsidR="00B3730F" w:rsidRDefault="00B3730F" w:rsidP="005F3A75"/>
        </w:tc>
        <w:tc>
          <w:tcPr>
            <w:tcW w:w="1695" w:type="dxa"/>
          </w:tcPr>
          <w:p w:rsidR="00B3730F" w:rsidRDefault="00B3730F" w:rsidP="005F3A75"/>
        </w:tc>
      </w:tr>
    </w:tbl>
    <w:p w:rsidR="00E07C36" w:rsidRDefault="00E07C36" w:rsidP="00E07C36"/>
    <w:p w:rsidR="00E07C36" w:rsidRDefault="00E07C36" w:rsidP="00E07C36">
      <w:r>
        <w:t>To 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29"/>
        <w:gridCol w:w="2873"/>
        <w:gridCol w:w="2255"/>
        <w:gridCol w:w="1771"/>
      </w:tblGrid>
      <w:tr w:rsidR="00B3730F" w:rsidTr="00B3730F">
        <w:tc>
          <w:tcPr>
            <w:tcW w:w="2162" w:type="dxa"/>
            <w:shd w:val="clear" w:color="auto" w:fill="F2F2F2" w:themeFill="background1" w:themeFillShade="F2"/>
          </w:tcPr>
          <w:p w:rsidR="00B3730F" w:rsidRDefault="00B3730F" w:rsidP="00B3730F">
            <w:r>
              <w:t>Source Manager</w:t>
            </w:r>
          </w:p>
        </w:tc>
        <w:tc>
          <w:tcPr>
            <w:tcW w:w="3362" w:type="dxa"/>
            <w:shd w:val="clear" w:color="auto" w:fill="F2F2F2" w:themeFill="background1" w:themeFillShade="F2"/>
          </w:tcPr>
          <w:p w:rsidR="00B3730F" w:rsidRDefault="00B3730F" w:rsidP="00B3730F">
            <w:r>
              <w:t>Notification Sent From Source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:rsidR="00B3730F" w:rsidRDefault="00B3730F" w:rsidP="00B3730F">
            <w:r>
              <w:t>Notification to UI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:rsidR="00B3730F" w:rsidRDefault="00B3730F" w:rsidP="00B3730F">
            <w:r>
              <w:t>Description</w:t>
            </w:r>
          </w:p>
        </w:tc>
      </w:tr>
      <w:tr w:rsidR="00B3730F" w:rsidRPr="009B1ACE" w:rsidTr="00B3730F">
        <w:tc>
          <w:tcPr>
            <w:tcW w:w="2162" w:type="dxa"/>
          </w:tcPr>
          <w:p w:rsidR="00B3730F" w:rsidRPr="009B1ACE" w:rsidRDefault="00B3730F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LEGO_PLUS_UNDEFINED_MANAGER</w:t>
            </w:r>
          </w:p>
        </w:tc>
        <w:tc>
          <w:tcPr>
            <w:tcW w:w="3362" w:type="dxa"/>
          </w:tcPr>
          <w:p w:rsidR="00B3730F" w:rsidRPr="009B1ACE" w:rsidRDefault="00B3730F" w:rsidP="009B1ACE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LP_NOTIFY_INTERFACE_READY</w:t>
            </w:r>
          </w:p>
        </w:tc>
        <w:tc>
          <w:tcPr>
            <w:tcW w:w="1749" w:type="dxa"/>
          </w:tcPr>
          <w:p w:rsidR="00B3730F" w:rsidRPr="009B1ACE" w:rsidRDefault="00B3730F" w:rsidP="005F3A75">
            <w:pPr>
              <w:rPr>
                <w:sz w:val="14"/>
                <w:szCs w:val="14"/>
              </w:rPr>
            </w:pPr>
            <w:r w:rsidRPr="009B1ACE">
              <w:rPr>
                <w:sz w:val="14"/>
                <w:szCs w:val="14"/>
              </w:rPr>
              <w:t>LP_NOTIFY_STARTUP_EVENT</w:t>
            </w:r>
          </w:p>
        </w:tc>
        <w:tc>
          <w:tcPr>
            <w:tcW w:w="2355" w:type="dxa"/>
          </w:tcPr>
          <w:p w:rsidR="00B3730F" w:rsidRPr="009B1ACE" w:rsidRDefault="00B3730F" w:rsidP="005F3A75">
            <w:pPr>
              <w:rPr>
                <w:sz w:val="14"/>
                <w:szCs w:val="14"/>
              </w:rPr>
            </w:pPr>
          </w:p>
        </w:tc>
      </w:tr>
    </w:tbl>
    <w:p w:rsidR="00E07C36" w:rsidRPr="00E07C36" w:rsidRDefault="00E07C36" w:rsidP="00E07C36"/>
    <w:p w:rsidR="00A37D13" w:rsidRDefault="00A37D13">
      <w:pPr>
        <w:jc w:val="left"/>
      </w:pPr>
      <w:r>
        <w:br w:type="page"/>
      </w:r>
    </w:p>
    <w:p w:rsidR="00E07C36" w:rsidRPr="00E07C36" w:rsidRDefault="00E07C36" w:rsidP="00E07C36"/>
    <w:p w:rsidR="00E07C36" w:rsidRPr="00B3730F" w:rsidRDefault="00E07C36" w:rsidP="00E07C36">
      <w:pPr>
        <w:rPr>
          <w:u w:val="single"/>
          <w:lang w:eastAsia="ar-SA"/>
        </w:rPr>
      </w:pPr>
    </w:p>
    <w:p w:rsidR="003B4A06" w:rsidRDefault="003B4A06" w:rsidP="00E07C36">
      <w:pPr>
        <w:rPr>
          <w:lang w:eastAsia="ar-SA"/>
        </w:rPr>
      </w:pPr>
    </w:p>
    <w:p w:rsidR="003B4A06" w:rsidRDefault="003B4A06" w:rsidP="00CC707C">
      <w:pPr>
        <w:pStyle w:val="Titolo1"/>
        <w:numPr>
          <w:ilvl w:val="0"/>
          <w:numId w:val="7"/>
        </w:numPr>
      </w:pPr>
      <w:bookmarkStart w:id="14" w:name="_Toc533084939"/>
      <w:r>
        <w:t>Anomal</w:t>
      </w:r>
      <w:r w:rsidR="006E133A">
        <w:t>ies</w:t>
      </w:r>
      <w:bookmarkEnd w:id="14"/>
    </w:p>
    <w:p w:rsidR="00220C45" w:rsidRDefault="00220C45" w:rsidP="00CC707C">
      <w:pPr>
        <w:pStyle w:val="Titolo1"/>
        <w:numPr>
          <w:ilvl w:val="1"/>
          <w:numId w:val="7"/>
        </w:numPr>
      </w:pPr>
      <w:bookmarkStart w:id="15" w:name="_Toc533084940"/>
      <w:r>
        <w:t>Architecture</w:t>
      </w:r>
      <w:bookmarkEnd w:id="15"/>
    </w:p>
    <w:p w:rsidR="002A270B" w:rsidRDefault="002A270B" w:rsidP="002A270B"/>
    <w:p w:rsidR="002A270B" w:rsidRPr="002A270B" w:rsidRDefault="002A270B" w:rsidP="002A270B"/>
    <w:tbl>
      <w:tblPr>
        <w:tblW w:w="10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565"/>
        <w:gridCol w:w="3118"/>
        <w:gridCol w:w="3681"/>
      </w:tblGrid>
      <w:tr w:rsidR="002A270B" w:rsidRPr="00B854B2" w:rsidTr="00B854B2">
        <w:tc>
          <w:tcPr>
            <w:tcW w:w="169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E6614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Rule ID</w:t>
            </w:r>
          </w:p>
        </w:tc>
        <w:tc>
          <w:tcPr>
            <w:tcW w:w="156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8"/>
                <w:szCs w:val="18"/>
              </w:rPr>
            </w:pPr>
            <w:r w:rsidRPr="00B854B2">
              <w:rPr>
                <w:rFonts w:cs="Arial"/>
                <w:b/>
                <w:bCs/>
                <w:sz w:val="18"/>
                <w:szCs w:val="18"/>
              </w:rPr>
              <w:t>Review Result</w:t>
            </w:r>
          </w:p>
        </w:tc>
        <w:tc>
          <w:tcPr>
            <w:tcW w:w="311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8"/>
                <w:szCs w:val="18"/>
              </w:rPr>
            </w:pPr>
            <w:r w:rsidRPr="00B854B2">
              <w:rPr>
                <w:rFonts w:cs="Arial"/>
                <w:b/>
                <w:bCs/>
                <w:sz w:val="18"/>
                <w:szCs w:val="18"/>
              </w:rPr>
              <w:t> Source Code</w:t>
            </w:r>
          </w:p>
        </w:tc>
        <w:tc>
          <w:tcPr>
            <w:tcW w:w="368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8"/>
                <w:szCs w:val="18"/>
              </w:rPr>
            </w:pPr>
            <w:r w:rsidRPr="00B854B2">
              <w:rPr>
                <w:rFonts w:cs="Arial"/>
                <w:b/>
                <w:bCs/>
                <w:sz w:val="18"/>
                <w:szCs w:val="18"/>
              </w:rPr>
              <w:t xml:space="preserve">Actions </w:t>
            </w:r>
            <w:proofErr w:type="spellStart"/>
            <w:r w:rsidRPr="00B854B2">
              <w:rPr>
                <w:rFonts w:cs="Arial"/>
                <w:b/>
                <w:bCs/>
                <w:sz w:val="18"/>
                <w:szCs w:val="18"/>
              </w:rPr>
              <w:t>todo</w:t>
            </w:r>
            <w:proofErr w:type="spellEnd"/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</w:t>
            </w:r>
            <w:r w:rsidR="00B854B2">
              <w:rPr>
                <w:rFonts w:cs="Arial"/>
                <w:sz w:val="16"/>
                <w:szCs w:val="16"/>
              </w:rPr>
              <w:t>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-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[ARC_2]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legoplus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>-target}/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ui_prehandlerfactorytarget.h</w:t>
            </w:r>
            <w:proofErr w:type="spellEnd"/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Additional review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[ARC_3]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</w:t>
            </w:r>
            <w:r w:rsidR="00B854B2">
              <w:rPr>
                <w:rFonts w:cs="Arial"/>
                <w:sz w:val="16"/>
                <w:szCs w:val="16"/>
              </w:rPr>
              <w:t>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-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[ARC_4]               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pStyle w:val="Paragrafoelenco"/>
              <w:ind w:left="284" w:hanging="284"/>
              <w:jc w:val="center"/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2A270B">
            <w:pPr>
              <w:pStyle w:val="Paragrafoelenco"/>
              <w:ind w:left="284" w:hanging="284"/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pStyle w:val="Paragrafoelenco"/>
              <w:ind w:left="37" w:hanging="1"/>
              <w:jc w:val="left"/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Need review on topology of the UI subsystem</w:t>
            </w:r>
            <w:r w:rsidR="00B854B2">
              <w:rPr>
                <w:sz w:val="16"/>
                <w:szCs w:val="16"/>
              </w:rPr>
              <w:t xml:space="preserve"> </w:t>
            </w:r>
            <w:r w:rsidRPr="00B854B2">
              <w:rPr>
                <w:sz w:val="16"/>
                <w:szCs w:val="16"/>
              </w:rPr>
              <w:t xml:space="preserve">managed by </w:t>
            </w:r>
            <w:proofErr w:type="spellStart"/>
            <w:r w:rsidRPr="00B854B2">
              <w:rPr>
                <w:sz w:val="16"/>
                <w:szCs w:val="16"/>
              </w:rPr>
              <w:t>CComponentNodeCollector</w:t>
            </w:r>
            <w:proofErr w:type="spellEnd"/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[ARC_5]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[ARC_6]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{legoplus_</w:t>
            </w:r>
            <w:proofErr w:type="gramStart"/>
            <w:r w:rsidRPr="00B854B2">
              <w:rPr>
                <w:rFonts w:cs="Arial"/>
                <w:sz w:val="16"/>
                <w:szCs w:val="16"/>
              </w:rPr>
              <w:t>src}ui_manager.cpp</w:t>
            </w:r>
            <w:proofErr w:type="gramEnd"/>
            <w:r w:rsidRPr="00B854B2">
              <w:rPr>
                <w:rFonts w:cs="Arial"/>
                <w:sz w:val="16"/>
                <w:szCs w:val="16"/>
              </w:rPr>
              <w:t xml:space="preserve"> </w:t>
            </w:r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{legoplus</w:t>
            </w:r>
            <w:r w:rsidR="001E213D">
              <w:rPr>
                <w:rFonts w:cs="Arial"/>
                <w:sz w:val="16"/>
                <w:szCs w:val="16"/>
              </w:rPr>
              <w:t>-</w:t>
            </w:r>
            <w:proofErr w:type="gramStart"/>
            <w:r w:rsidRPr="00B854B2">
              <w:rPr>
                <w:rFonts w:cs="Arial"/>
                <w:sz w:val="16"/>
                <w:szCs w:val="16"/>
              </w:rPr>
              <w:t>target}ui_managertarget.cpp</w:t>
            </w:r>
            <w:proofErr w:type="gramEnd"/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 xml:space="preserve">The LEGOPLUS UI manager is empty and </w:t>
            </w:r>
            <w:proofErr w:type="gramStart"/>
            <w:r w:rsidRPr="00B854B2">
              <w:rPr>
                <w:rFonts w:cs="Arial"/>
                <w:sz w:val="16"/>
                <w:szCs w:val="16"/>
              </w:rPr>
              <w:t>actually does</w:t>
            </w:r>
            <w:proofErr w:type="gramEnd"/>
            <w:r w:rsidRPr="00B854B2">
              <w:rPr>
                <w:rFonts w:cs="Arial"/>
                <w:sz w:val="16"/>
                <w:szCs w:val="16"/>
              </w:rPr>
              <w:t xml:space="preserve"> not perform any action and does not manage notifications directly.</w:t>
            </w:r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 xml:space="preserve">The UI control is taken from a 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targetized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ui_manager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 xml:space="preserve"> which inherits from a non-standard manager class. </w:t>
            </w:r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Need investigations on porting some logic in LEGOPLUS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[ARC_7]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 xml:space="preserve">Need more investigation on use of 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CComponentNodeCollector</w:t>
            </w:r>
            <w:proofErr w:type="spellEnd"/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[ARC_8]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[ARC_9]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[ARC_10]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{legoplus_</w:t>
            </w:r>
            <w:proofErr w:type="gramStart"/>
            <w:r w:rsidRPr="00B854B2">
              <w:rPr>
                <w:rFonts w:cs="Arial"/>
                <w:sz w:val="16"/>
                <w:szCs w:val="16"/>
              </w:rPr>
              <w:t>src}ui_manager.cpp</w:t>
            </w:r>
            <w:proofErr w:type="gramEnd"/>
            <w:r w:rsidRPr="00B854B2">
              <w:rPr>
                <w:rFonts w:cs="Arial"/>
                <w:sz w:val="16"/>
                <w:szCs w:val="16"/>
              </w:rPr>
              <w:t xml:space="preserve"> </w:t>
            </w:r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Empty LEGO manager.</w:t>
            </w:r>
          </w:p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 xml:space="preserve">Need investigations on porting some logic in LEGOPLUS 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[ARC_11]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[ARC_12]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[ARC_13]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[ARC_14]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[ARC_15]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[ARC_16]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2A270B" w:rsidRPr="00B854B2" w:rsidTr="00B854B2"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pStyle w:val="Paragrafoelenco"/>
              <w:ind w:left="284" w:hanging="284"/>
              <w:rPr>
                <w:rFonts w:cs="Arial"/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[ARC_17]</w:t>
            </w:r>
            <w:r w:rsidRPr="00B854B2">
              <w:rPr>
                <w:rFonts w:ascii="Times New Roman" w:hAnsi="Times New Roman"/>
                <w:sz w:val="16"/>
                <w:szCs w:val="16"/>
              </w:rPr>
              <w:t xml:space="preserve">            </w:t>
            </w:r>
            <w:r w:rsidRPr="00B854B2">
              <w:rPr>
                <w:sz w:val="16"/>
                <w:szCs w:val="16"/>
              </w:rPr>
              <w:t> 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 w:rsidP="00B854B2">
            <w:pPr>
              <w:jc w:val="center"/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0B" w:rsidRPr="00B854B2" w:rsidRDefault="002A270B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 </w:t>
            </w:r>
          </w:p>
        </w:tc>
      </w:tr>
    </w:tbl>
    <w:p w:rsidR="002A270B" w:rsidRDefault="002A270B" w:rsidP="002A270B">
      <w:pPr>
        <w:rPr>
          <w:rFonts w:cs="Arial"/>
          <w:lang w:val="fr-FR"/>
        </w:rPr>
      </w:pPr>
      <w:r>
        <w:rPr>
          <w:rFonts w:cs="Arial"/>
        </w:rPr>
        <w:t> </w:t>
      </w:r>
    </w:p>
    <w:p w:rsidR="00AB1989" w:rsidRDefault="00AB1989" w:rsidP="00B854B2"/>
    <w:p w:rsidR="00A37D13" w:rsidRDefault="00A37D13" w:rsidP="00B854B2"/>
    <w:p w:rsidR="00A37D13" w:rsidRDefault="00A37D13" w:rsidP="00B854B2"/>
    <w:p w:rsidR="00AB1989" w:rsidRDefault="00AB1989" w:rsidP="00AB1989">
      <w:pPr>
        <w:pStyle w:val="Titolo1"/>
        <w:numPr>
          <w:ilvl w:val="1"/>
          <w:numId w:val="7"/>
        </w:numPr>
      </w:pPr>
      <w:bookmarkStart w:id="16" w:name="_Toc533084941"/>
      <w:r>
        <w:t>File Name and Directory</w:t>
      </w:r>
      <w:bookmarkEnd w:id="16"/>
      <w:r>
        <w:t xml:space="preserve">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327"/>
        <w:gridCol w:w="2754"/>
      </w:tblGrid>
      <w:tr w:rsidR="008F58D0" w:rsidRPr="00B854B2" w:rsidTr="00B90E2C">
        <w:tc>
          <w:tcPr>
            <w:tcW w:w="1129" w:type="dxa"/>
            <w:shd w:val="clear" w:color="auto" w:fill="D9D9D9" w:themeFill="background1" w:themeFillShade="D9"/>
          </w:tcPr>
          <w:p w:rsidR="008F58D0" w:rsidRPr="00B854B2" w:rsidRDefault="008F58D0" w:rsidP="0063599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Rule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8D0" w:rsidRPr="00B854B2" w:rsidRDefault="008F58D0" w:rsidP="0063599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Review Result</w:t>
            </w:r>
          </w:p>
        </w:tc>
        <w:tc>
          <w:tcPr>
            <w:tcW w:w="4327" w:type="dxa"/>
            <w:shd w:val="clear" w:color="auto" w:fill="D9D9D9" w:themeFill="background1" w:themeFillShade="D9"/>
          </w:tcPr>
          <w:p w:rsidR="008F58D0" w:rsidRPr="00B854B2" w:rsidRDefault="008F58D0" w:rsidP="0063599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File Name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:rsidR="008F58D0" w:rsidRPr="00B854B2" w:rsidRDefault="008F58D0" w:rsidP="0063599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Action to do</w:t>
            </w:r>
          </w:p>
        </w:tc>
      </w:tr>
      <w:tr w:rsidR="008F58D0" w:rsidRPr="00B854B2" w:rsidTr="00B90E2C">
        <w:tc>
          <w:tcPr>
            <w:tcW w:w="1129" w:type="dxa"/>
          </w:tcPr>
          <w:p w:rsidR="008F58D0" w:rsidRPr="00B854B2" w:rsidRDefault="008F58D0" w:rsidP="008F58D0">
            <w:pPr>
              <w:pStyle w:val="Paragrafoelenco"/>
              <w:numPr>
                <w:ilvl w:val="0"/>
                <w:numId w:val="10"/>
              </w:numPr>
              <w:ind w:left="1018" w:hanging="992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4327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  <w:tc>
          <w:tcPr>
            <w:tcW w:w="2754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</w:tr>
      <w:tr w:rsidR="008F58D0" w:rsidRPr="00B854B2" w:rsidTr="00B90E2C">
        <w:tc>
          <w:tcPr>
            <w:tcW w:w="1129" w:type="dxa"/>
          </w:tcPr>
          <w:p w:rsidR="008F58D0" w:rsidRPr="00B854B2" w:rsidRDefault="008F58D0" w:rsidP="008F58D0">
            <w:pPr>
              <w:pStyle w:val="Paragrafoelenco"/>
              <w:numPr>
                <w:ilvl w:val="0"/>
                <w:numId w:val="10"/>
              </w:numPr>
              <w:ind w:left="1018" w:hanging="992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8F58D0" w:rsidRPr="00B854B2" w:rsidRDefault="00092865" w:rsidP="00635998">
            <w:pPr>
              <w:rPr>
                <w:kern w:val="28"/>
                <w:sz w:val="16"/>
                <w:szCs w:val="16"/>
              </w:rPr>
            </w:pPr>
            <w:r w:rsidRPr="00B854B2">
              <w:rPr>
                <w:kern w:val="28"/>
                <w:sz w:val="16"/>
                <w:szCs w:val="16"/>
              </w:rPr>
              <w:t>OK</w:t>
            </w:r>
          </w:p>
        </w:tc>
        <w:tc>
          <w:tcPr>
            <w:tcW w:w="4327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  <w:tc>
          <w:tcPr>
            <w:tcW w:w="2754" w:type="dxa"/>
          </w:tcPr>
          <w:p w:rsidR="008F58D0" w:rsidRPr="00B854B2" w:rsidRDefault="00092865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S</w:t>
            </w:r>
            <w:r w:rsidR="00B90E2C" w:rsidRPr="00B854B2">
              <w:rPr>
                <w:sz w:val="16"/>
                <w:szCs w:val="16"/>
              </w:rPr>
              <w:t>ome files satisfy</w:t>
            </w:r>
            <w:r w:rsidRPr="00B854B2">
              <w:rPr>
                <w:sz w:val="16"/>
                <w:szCs w:val="16"/>
              </w:rPr>
              <w:t xml:space="preserve"> the rule using “#pragma once”</w:t>
            </w:r>
          </w:p>
        </w:tc>
      </w:tr>
      <w:tr w:rsidR="008F58D0" w:rsidRPr="00B854B2" w:rsidTr="00B90E2C">
        <w:tc>
          <w:tcPr>
            <w:tcW w:w="1129" w:type="dxa"/>
          </w:tcPr>
          <w:p w:rsidR="008F58D0" w:rsidRPr="00B854B2" w:rsidRDefault="008F58D0" w:rsidP="008F58D0">
            <w:pPr>
              <w:pStyle w:val="Paragrafoelenco"/>
              <w:numPr>
                <w:ilvl w:val="0"/>
                <w:numId w:val="10"/>
              </w:numPr>
              <w:ind w:left="1018" w:hanging="992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8F58D0" w:rsidRPr="00B854B2" w:rsidRDefault="008F58D0" w:rsidP="00635998">
            <w:pPr>
              <w:rPr>
                <w:kern w:val="28"/>
                <w:sz w:val="16"/>
                <w:szCs w:val="16"/>
              </w:rPr>
            </w:pPr>
            <w:r w:rsidRPr="00B854B2">
              <w:rPr>
                <w:kern w:val="28"/>
                <w:sz w:val="16"/>
                <w:szCs w:val="16"/>
              </w:rPr>
              <w:t>OK</w:t>
            </w:r>
          </w:p>
        </w:tc>
        <w:tc>
          <w:tcPr>
            <w:tcW w:w="4327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  <w:tc>
          <w:tcPr>
            <w:tcW w:w="2754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</w:tr>
      <w:tr w:rsidR="008F58D0" w:rsidRPr="00B854B2" w:rsidTr="00B90E2C">
        <w:tc>
          <w:tcPr>
            <w:tcW w:w="1129" w:type="dxa"/>
          </w:tcPr>
          <w:p w:rsidR="008F58D0" w:rsidRPr="00B854B2" w:rsidRDefault="008F58D0" w:rsidP="008F58D0">
            <w:pPr>
              <w:pStyle w:val="Paragrafoelenco"/>
              <w:numPr>
                <w:ilvl w:val="0"/>
                <w:numId w:val="10"/>
              </w:numPr>
              <w:ind w:left="1018" w:hanging="992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8F58D0" w:rsidRPr="00B854B2" w:rsidRDefault="008F58D0" w:rsidP="00635998">
            <w:pPr>
              <w:rPr>
                <w:rFonts w:cs="Arial"/>
                <w:kern w:val="28"/>
                <w:sz w:val="16"/>
                <w:szCs w:val="16"/>
              </w:rPr>
            </w:pPr>
            <w:r w:rsidRPr="00B854B2">
              <w:rPr>
                <w:rFonts w:cs="Arial"/>
                <w:kern w:val="28"/>
                <w:sz w:val="16"/>
                <w:szCs w:val="16"/>
              </w:rPr>
              <w:t>OK</w:t>
            </w:r>
          </w:p>
        </w:tc>
        <w:tc>
          <w:tcPr>
            <w:tcW w:w="4327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  <w:tc>
          <w:tcPr>
            <w:tcW w:w="2754" w:type="dxa"/>
          </w:tcPr>
          <w:p w:rsidR="008F58D0" w:rsidRPr="00B854B2" w:rsidRDefault="008F58D0" w:rsidP="00635998">
            <w:pPr>
              <w:rPr>
                <w:sz w:val="16"/>
                <w:szCs w:val="16"/>
              </w:rPr>
            </w:pPr>
          </w:p>
        </w:tc>
      </w:tr>
    </w:tbl>
    <w:p w:rsidR="00A37D13" w:rsidRDefault="00A37D13" w:rsidP="00A37D13">
      <w:pPr>
        <w:pStyle w:val="Titolo1"/>
      </w:pPr>
    </w:p>
    <w:p w:rsidR="00A37D13" w:rsidRDefault="00A37D13" w:rsidP="00A37D13"/>
    <w:p w:rsidR="00A37D13" w:rsidRPr="00A37D13" w:rsidRDefault="00A37D13" w:rsidP="00A37D13"/>
    <w:p w:rsidR="00220C45" w:rsidRDefault="00220C45" w:rsidP="00CC707C">
      <w:pPr>
        <w:pStyle w:val="Titolo1"/>
        <w:numPr>
          <w:ilvl w:val="1"/>
          <w:numId w:val="7"/>
        </w:numPr>
      </w:pPr>
      <w:bookmarkStart w:id="17" w:name="_Toc533084942"/>
      <w:r>
        <w:lastRenderedPageBreak/>
        <w:t>Source code</w:t>
      </w:r>
      <w:bookmarkEnd w:id="17"/>
    </w:p>
    <w:p w:rsidR="005B384B" w:rsidRDefault="005B384B" w:rsidP="005B384B">
      <w:pPr>
        <w:pStyle w:val="Paragrafoelenco"/>
        <w:ind w:left="72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2"/>
        <w:gridCol w:w="1644"/>
        <w:gridCol w:w="3828"/>
        <w:gridCol w:w="2624"/>
      </w:tblGrid>
      <w:tr w:rsidR="005B384B" w:rsidRPr="00B854B2" w:rsidTr="00DB19C5">
        <w:tc>
          <w:tcPr>
            <w:tcW w:w="1571" w:type="dxa"/>
            <w:shd w:val="clear" w:color="auto" w:fill="D9D9D9" w:themeFill="background1" w:themeFillShade="D9"/>
          </w:tcPr>
          <w:p w:rsidR="005B384B" w:rsidRPr="00B854B2" w:rsidRDefault="005B384B" w:rsidP="00635998">
            <w:pPr>
              <w:jc w:val="left"/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Rule ID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:rsidR="005B384B" w:rsidRPr="00B854B2" w:rsidRDefault="005B384B" w:rsidP="0063599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Rule State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5B384B" w:rsidRPr="00B854B2" w:rsidRDefault="005B384B" w:rsidP="00635998">
            <w:pPr>
              <w:rPr>
                <w:b/>
                <w:sz w:val="18"/>
                <w:szCs w:val="18"/>
              </w:rPr>
            </w:pPr>
          </w:p>
        </w:tc>
        <w:tc>
          <w:tcPr>
            <w:tcW w:w="2687" w:type="dxa"/>
            <w:shd w:val="clear" w:color="auto" w:fill="D9D9D9" w:themeFill="background1" w:themeFillShade="D9"/>
          </w:tcPr>
          <w:p w:rsidR="005B384B" w:rsidRPr="00B854B2" w:rsidRDefault="005B384B" w:rsidP="00635998">
            <w:pPr>
              <w:rPr>
                <w:b/>
                <w:sz w:val="18"/>
                <w:szCs w:val="18"/>
              </w:rPr>
            </w:pPr>
            <w:r w:rsidRPr="00B854B2">
              <w:rPr>
                <w:b/>
                <w:sz w:val="18"/>
                <w:szCs w:val="18"/>
              </w:rPr>
              <w:t>Action to do</w:t>
            </w: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8F58D0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8F58D0" w:rsidP="00635998">
            <w:pPr>
              <w:rPr>
                <w:rFonts w:ascii="Courier New" w:hAnsi="Courier New"/>
                <w:noProof/>
                <w:sz w:val="16"/>
                <w:szCs w:val="16"/>
                <w:lang w:val="it-IT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8F58D0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8F58D0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8F58D0" w:rsidP="00635998">
            <w:pPr>
              <w:rPr>
                <w:sz w:val="16"/>
                <w:szCs w:val="16"/>
              </w:rPr>
            </w:pPr>
            <w:r w:rsidRPr="00B854B2">
              <w:rPr>
                <w:color w:val="FF0000"/>
                <w:sz w:val="16"/>
                <w:szCs w:val="16"/>
              </w:rPr>
              <w:t>NOK</w:t>
            </w:r>
          </w:p>
        </w:tc>
        <w:tc>
          <w:tcPr>
            <w:tcW w:w="3685" w:type="dxa"/>
          </w:tcPr>
          <w:p w:rsidR="00E110D9" w:rsidRPr="00B854B2" w:rsidRDefault="00E110D9" w:rsidP="00635998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legoplus_src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>}/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ui_beeper.h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>, {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legoplus_src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 xml:space="preserve">}/ 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ui_led.h</w:t>
            </w:r>
            <w:proofErr w:type="spellEnd"/>
          </w:p>
        </w:tc>
        <w:tc>
          <w:tcPr>
            <w:tcW w:w="2687" w:type="dxa"/>
          </w:tcPr>
          <w:p w:rsidR="005B384B" w:rsidRPr="00B854B2" w:rsidRDefault="00E110D9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Need more investigation on using template</w:t>
            </w: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AB1989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AB1989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E110D9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AB1989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635998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05060A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E110D9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5B384B" w:rsidRPr="00B854B2" w:rsidRDefault="005B384B" w:rsidP="00635998">
            <w:pPr>
              <w:rPr>
                <w:sz w:val="16"/>
                <w:szCs w:val="16"/>
              </w:rPr>
            </w:pPr>
          </w:p>
        </w:tc>
      </w:tr>
      <w:tr w:rsidR="005B384B" w:rsidTr="00DB19C5">
        <w:tc>
          <w:tcPr>
            <w:tcW w:w="1571" w:type="dxa"/>
          </w:tcPr>
          <w:p w:rsidR="005B384B" w:rsidRPr="00B854B2" w:rsidRDefault="005B384B" w:rsidP="0005060A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DB19C5" w:rsidP="00635998">
            <w:pPr>
              <w:rPr>
                <w:rFonts w:cs="Arial"/>
                <w:color w:val="FF0000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</w:p>
        </w:tc>
        <w:tc>
          <w:tcPr>
            <w:tcW w:w="3685" w:type="dxa"/>
          </w:tcPr>
          <w:p w:rsidR="005B384B" w:rsidRPr="00B854B2" w:rsidRDefault="00DB19C5" w:rsidP="00635998">
            <w:pPr>
              <w:rPr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legoplus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>}/</w:t>
            </w:r>
            <w:r w:rsidR="0066201D">
              <w:rPr>
                <w:rFonts w:cs="Arial"/>
                <w:sz w:val="16"/>
                <w:szCs w:val="16"/>
              </w:rPr>
              <w:t>framework</w:t>
            </w:r>
            <w:r w:rsidR="001E213D">
              <w:rPr>
                <w:rFonts w:cs="Arial"/>
                <w:sz w:val="16"/>
                <w:szCs w:val="16"/>
              </w:rPr>
              <w:t>/</w:t>
            </w:r>
            <w:r w:rsidR="0066201D">
              <w:rPr>
                <w:rFonts w:cs="Arial"/>
                <w:sz w:val="16"/>
                <w:szCs w:val="16"/>
              </w:rPr>
              <w:t>include/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fw_api</w:t>
            </w:r>
            <w:r w:rsidR="002A270B" w:rsidRPr="00B854B2">
              <w:rPr>
                <w:rFonts w:cs="Arial"/>
                <w:sz w:val="16"/>
                <w:szCs w:val="16"/>
              </w:rPr>
              <w:t>_comp_node.h</w:t>
            </w:r>
            <w:proofErr w:type="spellEnd"/>
          </w:p>
        </w:tc>
        <w:tc>
          <w:tcPr>
            <w:tcW w:w="2687" w:type="dxa"/>
          </w:tcPr>
          <w:p w:rsidR="005B384B" w:rsidRPr="00B854B2" w:rsidRDefault="002A270B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Need more investigation</w:t>
            </w:r>
          </w:p>
        </w:tc>
      </w:tr>
      <w:tr w:rsidR="005B384B" w:rsidRPr="008F43CA" w:rsidTr="00DB19C5">
        <w:tc>
          <w:tcPr>
            <w:tcW w:w="1571" w:type="dxa"/>
          </w:tcPr>
          <w:p w:rsidR="005B384B" w:rsidRPr="00B854B2" w:rsidRDefault="005B384B" w:rsidP="0005060A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5B384B" w:rsidRPr="00B854B2" w:rsidRDefault="0005060A" w:rsidP="00635998">
            <w:pPr>
              <w:rPr>
                <w:rFonts w:cs="Arial"/>
                <w:color w:val="FF0000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  <w:r w:rsidR="00DB19C5" w:rsidRPr="00B854B2">
              <w:rPr>
                <w:rFonts w:cs="Arial"/>
                <w:color w:val="FF0000"/>
                <w:sz w:val="16"/>
                <w:szCs w:val="16"/>
              </w:rPr>
              <w:t xml:space="preserve">  </w:t>
            </w:r>
          </w:p>
        </w:tc>
        <w:tc>
          <w:tcPr>
            <w:tcW w:w="3685" w:type="dxa"/>
          </w:tcPr>
          <w:p w:rsidR="005B384B" w:rsidRPr="00B854B2" w:rsidRDefault="00DB19C5" w:rsidP="00635998">
            <w:pPr>
              <w:rPr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legoplus_src</w:t>
            </w:r>
            <w:proofErr w:type="spellEnd"/>
            <w:r w:rsidRPr="00B854B2">
              <w:rPr>
                <w:rFonts w:cs="Arial"/>
                <w:sz w:val="16"/>
                <w:szCs w:val="16"/>
              </w:rPr>
              <w:t>}/</w:t>
            </w:r>
            <w:proofErr w:type="spellStart"/>
            <w:r w:rsidRPr="00B854B2">
              <w:rPr>
                <w:rFonts w:cs="Arial"/>
                <w:sz w:val="16"/>
                <w:szCs w:val="16"/>
              </w:rPr>
              <w:t>ui_rgb.h</w:t>
            </w:r>
            <w:proofErr w:type="spellEnd"/>
          </w:p>
        </w:tc>
        <w:tc>
          <w:tcPr>
            <w:tcW w:w="2687" w:type="dxa"/>
          </w:tcPr>
          <w:p w:rsidR="005B384B" w:rsidRPr="00B854B2" w:rsidRDefault="00DB19C5" w:rsidP="00635998">
            <w:pPr>
              <w:rPr>
                <w:sz w:val="16"/>
                <w:szCs w:val="16"/>
              </w:rPr>
            </w:pPr>
            <w:r w:rsidRPr="00B854B2">
              <w:rPr>
                <w:sz w:val="16"/>
                <w:szCs w:val="16"/>
              </w:rPr>
              <w:t>Need more investigation</w:t>
            </w:r>
          </w:p>
        </w:tc>
      </w:tr>
      <w:tr w:rsidR="00E110D9" w:rsidRPr="008F43CA" w:rsidTr="00DB19C5">
        <w:tc>
          <w:tcPr>
            <w:tcW w:w="1571" w:type="dxa"/>
          </w:tcPr>
          <w:p w:rsidR="00E110D9" w:rsidRPr="00B854B2" w:rsidRDefault="00E110D9" w:rsidP="00E110D9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E110D9" w:rsidRPr="00B854B2" w:rsidRDefault="00E110D9" w:rsidP="00E110D9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E110D9" w:rsidRPr="00B854B2" w:rsidRDefault="00E110D9" w:rsidP="00E110D9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E110D9" w:rsidRPr="00B854B2" w:rsidRDefault="00E110D9" w:rsidP="00E110D9">
            <w:pPr>
              <w:rPr>
                <w:sz w:val="16"/>
                <w:szCs w:val="16"/>
              </w:rPr>
            </w:pPr>
          </w:p>
        </w:tc>
      </w:tr>
      <w:tr w:rsidR="00E110D9" w:rsidRPr="008F43CA" w:rsidTr="00DB19C5">
        <w:tc>
          <w:tcPr>
            <w:tcW w:w="1571" w:type="dxa"/>
          </w:tcPr>
          <w:p w:rsidR="00E110D9" w:rsidRPr="00B854B2" w:rsidRDefault="00E110D9" w:rsidP="00E110D9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E110D9" w:rsidRPr="00B854B2" w:rsidRDefault="00E110D9" w:rsidP="00E110D9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E110D9" w:rsidRPr="00B854B2" w:rsidRDefault="00E110D9" w:rsidP="00E110D9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E110D9" w:rsidRPr="00B854B2" w:rsidRDefault="00E110D9" w:rsidP="00E110D9">
            <w:pPr>
              <w:rPr>
                <w:sz w:val="16"/>
                <w:szCs w:val="16"/>
              </w:rPr>
            </w:pPr>
          </w:p>
        </w:tc>
      </w:tr>
      <w:tr w:rsidR="00092865" w:rsidRPr="008F43CA" w:rsidTr="00DB19C5">
        <w:tc>
          <w:tcPr>
            <w:tcW w:w="1571" w:type="dxa"/>
          </w:tcPr>
          <w:p w:rsidR="00092865" w:rsidRPr="00B854B2" w:rsidRDefault="00092865" w:rsidP="00092865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092865" w:rsidRPr="00B854B2" w:rsidRDefault="00092865" w:rsidP="00092865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092865" w:rsidRPr="00B854B2" w:rsidRDefault="00092865" w:rsidP="00092865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092865" w:rsidRPr="00B854B2" w:rsidRDefault="00092865" w:rsidP="00092865">
            <w:pPr>
              <w:rPr>
                <w:sz w:val="16"/>
                <w:szCs w:val="16"/>
              </w:rPr>
            </w:pPr>
          </w:p>
        </w:tc>
      </w:tr>
      <w:tr w:rsidR="00092865" w:rsidRPr="008F43CA" w:rsidTr="00DB19C5">
        <w:tc>
          <w:tcPr>
            <w:tcW w:w="1571" w:type="dxa"/>
          </w:tcPr>
          <w:p w:rsidR="00092865" w:rsidRPr="00B854B2" w:rsidRDefault="00092865" w:rsidP="00092865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092865" w:rsidRPr="00B854B2" w:rsidRDefault="00092865" w:rsidP="00092865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092865" w:rsidRPr="00B854B2" w:rsidRDefault="00092865" w:rsidP="00092865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092865" w:rsidRPr="00B854B2" w:rsidRDefault="00092865" w:rsidP="00092865">
            <w:pPr>
              <w:rPr>
                <w:sz w:val="16"/>
                <w:szCs w:val="16"/>
              </w:rPr>
            </w:pPr>
          </w:p>
        </w:tc>
      </w:tr>
      <w:tr w:rsidR="00092865" w:rsidRPr="008F43CA" w:rsidTr="00DB19C5">
        <w:tc>
          <w:tcPr>
            <w:tcW w:w="1571" w:type="dxa"/>
          </w:tcPr>
          <w:p w:rsidR="00092865" w:rsidRPr="00B854B2" w:rsidRDefault="00092865" w:rsidP="00092865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092865" w:rsidRPr="00B854B2" w:rsidRDefault="00092865" w:rsidP="00092865">
            <w:pPr>
              <w:rPr>
                <w:rFonts w:cs="Arial"/>
                <w:sz w:val="16"/>
                <w:szCs w:val="16"/>
              </w:rPr>
            </w:pPr>
            <w:r w:rsidRPr="00B854B2"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3685" w:type="dxa"/>
          </w:tcPr>
          <w:p w:rsidR="00092865" w:rsidRPr="00B854B2" w:rsidRDefault="00092865" w:rsidP="00092865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092865" w:rsidRPr="00B854B2" w:rsidRDefault="00092865" w:rsidP="00092865">
            <w:pPr>
              <w:rPr>
                <w:sz w:val="16"/>
                <w:szCs w:val="16"/>
              </w:rPr>
            </w:pPr>
          </w:p>
        </w:tc>
      </w:tr>
      <w:tr w:rsidR="007D2D90" w:rsidRPr="008F43CA" w:rsidTr="00DB19C5">
        <w:tc>
          <w:tcPr>
            <w:tcW w:w="1571" w:type="dxa"/>
          </w:tcPr>
          <w:p w:rsidR="007D2D90" w:rsidRPr="00B854B2" w:rsidRDefault="007D2D90" w:rsidP="007D2D90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7D2D90" w:rsidRPr="00B854B2" w:rsidRDefault="007D2D90" w:rsidP="007D2D90">
            <w:pPr>
              <w:rPr>
                <w:rFonts w:cs="Arial"/>
                <w:color w:val="FF0000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>NOK</w:t>
            </w:r>
          </w:p>
        </w:tc>
        <w:tc>
          <w:tcPr>
            <w:tcW w:w="3685" w:type="dxa"/>
          </w:tcPr>
          <w:p w:rsidR="007D2D90" w:rsidRPr="00B854B2" w:rsidRDefault="007D2D90" w:rsidP="007D2D90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7D2D90" w:rsidRPr="00B854B2" w:rsidRDefault="007D2D90" w:rsidP="007D2D90">
            <w:pPr>
              <w:rPr>
                <w:sz w:val="16"/>
                <w:szCs w:val="16"/>
              </w:rPr>
            </w:pPr>
          </w:p>
        </w:tc>
        <w:bookmarkStart w:id="18" w:name="_GoBack"/>
        <w:bookmarkEnd w:id="18"/>
      </w:tr>
      <w:tr w:rsidR="007D2D90" w:rsidRPr="008F43CA" w:rsidTr="00DB19C5">
        <w:tc>
          <w:tcPr>
            <w:tcW w:w="1571" w:type="dxa"/>
          </w:tcPr>
          <w:p w:rsidR="007D2D90" w:rsidRPr="00B854B2" w:rsidRDefault="007D2D90" w:rsidP="007D2D90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:rsidR="007D2D90" w:rsidRPr="00B854B2" w:rsidRDefault="007D2D90" w:rsidP="007D2D90">
            <w:pPr>
              <w:rPr>
                <w:rFonts w:cs="Arial"/>
                <w:color w:val="FF0000"/>
                <w:sz w:val="16"/>
                <w:szCs w:val="16"/>
              </w:rPr>
            </w:pPr>
            <w:r w:rsidRPr="00B854B2">
              <w:rPr>
                <w:rFonts w:cs="Arial"/>
                <w:color w:val="FF0000"/>
                <w:sz w:val="16"/>
                <w:szCs w:val="16"/>
              </w:rPr>
              <w:t xml:space="preserve">NOK  </w:t>
            </w:r>
          </w:p>
        </w:tc>
        <w:tc>
          <w:tcPr>
            <w:tcW w:w="3685" w:type="dxa"/>
          </w:tcPr>
          <w:p w:rsidR="007D2D90" w:rsidRPr="00B854B2" w:rsidRDefault="007D2D90" w:rsidP="007D2D90">
            <w:pPr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:rsidR="007D2D90" w:rsidRPr="00B854B2" w:rsidRDefault="007D2D90" w:rsidP="007D2D90">
            <w:pPr>
              <w:rPr>
                <w:sz w:val="16"/>
                <w:szCs w:val="16"/>
              </w:rPr>
            </w:pPr>
          </w:p>
        </w:tc>
      </w:tr>
    </w:tbl>
    <w:p w:rsidR="005B384B" w:rsidRDefault="005B384B" w:rsidP="00AB1989"/>
    <w:p w:rsidR="00AB1989" w:rsidRDefault="00AB1989" w:rsidP="00AB1989">
      <w:r>
        <w:t xml:space="preserve">  </w:t>
      </w:r>
    </w:p>
    <w:p w:rsidR="00AB1989" w:rsidRPr="00AB1989" w:rsidRDefault="00220C45" w:rsidP="00AB1989">
      <w:pPr>
        <w:pStyle w:val="Titolo1"/>
        <w:numPr>
          <w:ilvl w:val="1"/>
          <w:numId w:val="7"/>
        </w:numPr>
      </w:pPr>
      <w:bookmarkStart w:id="19" w:name="_Toc533084943"/>
      <w:r>
        <w:t>Other anomalies</w:t>
      </w:r>
      <w:bookmarkEnd w:id="19"/>
    </w:p>
    <w:p w:rsidR="00B854B2" w:rsidRDefault="00B854B2" w:rsidP="00B854B2">
      <w:pPr>
        <w:pStyle w:val="Paragrafoelenco"/>
        <w:ind w:left="360"/>
      </w:pPr>
      <w:r>
        <w:t>No coding standard followed.</w:t>
      </w:r>
    </w:p>
    <w:p w:rsidR="00220C45" w:rsidRDefault="00220C45" w:rsidP="00220C45"/>
    <w:p w:rsidR="00220C45" w:rsidRPr="00220C45" w:rsidRDefault="00220C45" w:rsidP="00220C45"/>
    <w:p w:rsidR="003B4A06" w:rsidRPr="003B4A06" w:rsidRDefault="003B4A06" w:rsidP="003B4A06"/>
    <w:p w:rsidR="003B4A06" w:rsidRPr="00E07C36" w:rsidRDefault="003B4A06" w:rsidP="00E07C36">
      <w:pPr>
        <w:rPr>
          <w:lang w:eastAsia="ar-SA"/>
        </w:rPr>
      </w:pPr>
    </w:p>
    <w:sectPr w:rsidR="003B4A06" w:rsidRPr="00E07C36" w:rsidSect="0045186F">
      <w:headerReference w:type="default" r:id="rId21"/>
      <w:footerReference w:type="default" r:id="rId22"/>
      <w:pgSz w:w="11906" w:h="16838"/>
      <w:pgMar w:top="1417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A0E" w:rsidRDefault="007C7A0E">
      <w:r>
        <w:separator/>
      </w:r>
    </w:p>
  </w:endnote>
  <w:endnote w:type="continuationSeparator" w:id="0">
    <w:p w:rsidR="007C7A0E" w:rsidRDefault="007C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998" w:rsidRDefault="00635998">
    <w:pPr>
      <w:pStyle w:val="Intestazione"/>
      <w:tabs>
        <w:tab w:val="clear" w:pos="4819"/>
        <w:tab w:val="clear" w:pos="9638"/>
        <w:tab w:val="left" w:leader="underscore" w:pos="9639"/>
      </w:tabs>
    </w:pPr>
    <w:r>
      <w:tab/>
    </w:r>
    <w:r>
      <w:tab/>
    </w:r>
  </w:p>
  <w:p w:rsidR="00635998" w:rsidRDefault="00635998">
    <w:pPr>
      <w:pStyle w:val="Pidipagina"/>
      <w:rPr>
        <w:i/>
        <w:iCs/>
        <w:sz w:val="16"/>
      </w:rPr>
    </w:pPr>
  </w:p>
  <w:p w:rsidR="00635998" w:rsidRDefault="00635998">
    <w:pPr>
      <w:pStyle w:val="Pidipagina"/>
      <w:rPr>
        <w:b/>
        <w:bCs/>
        <w:i/>
        <w:iCs/>
        <w:sz w:val="16"/>
      </w:rPr>
    </w:pPr>
    <w:r>
      <w:rPr>
        <w:i/>
        <w:iCs/>
        <w:sz w:val="16"/>
      </w:rPr>
      <w:tab/>
    </w:r>
    <w:r>
      <w:rPr>
        <w:rFonts w:cs="Arial"/>
        <w:b/>
        <w:bCs/>
        <w:i/>
        <w:iCs/>
        <w:sz w:val="18"/>
        <w:szCs w:val="22"/>
        <w:lang w:val="en-GB"/>
      </w:rPr>
      <w:t>Datalogic Proprietary &amp; Confidential Information</w:t>
    </w:r>
    <w:r>
      <w:rPr>
        <w:i/>
        <w:iCs/>
        <w:sz w:val="16"/>
      </w:rPr>
      <w:tab/>
    </w:r>
    <w:r>
      <w:rPr>
        <w:sz w:val="16"/>
      </w:rPr>
      <w:t xml:space="preserve">PAGE  </w:t>
    </w:r>
    <w:r>
      <w:rPr>
        <w:rStyle w:val="Numeropagina"/>
        <w:sz w:val="16"/>
      </w:rPr>
      <w:fldChar w:fldCharType="begin"/>
    </w:r>
    <w:r>
      <w:rPr>
        <w:rStyle w:val="Numeropagina"/>
        <w:sz w:val="16"/>
      </w:rPr>
      <w:instrText xml:space="preserve"> PAGE </w:instrText>
    </w:r>
    <w:r>
      <w:rPr>
        <w:rStyle w:val="Numeropagina"/>
        <w:sz w:val="16"/>
      </w:rPr>
      <w:fldChar w:fldCharType="separate"/>
    </w:r>
    <w:r>
      <w:rPr>
        <w:rStyle w:val="Numeropagina"/>
        <w:noProof/>
        <w:sz w:val="16"/>
      </w:rPr>
      <w:t>10</w:t>
    </w:r>
    <w:r>
      <w:rPr>
        <w:rStyle w:val="Numeropagina"/>
        <w:sz w:val="16"/>
      </w:rPr>
      <w:fldChar w:fldCharType="end"/>
    </w:r>
    <w:r>
      <w:rPr>
        <w:rStyle w:val="Numeropagina"/>
        <w:sz w:val="16"/>
      </w:rPr>
      <w:t xml:space="preserve"> OF </w:t>
    </w:r>
    <w:r>
      <w:rPr>
        <w:rStyle w:val="Numeropagina"/>
        <w:sz w:val="16"/>
      </w:rPr>
      <w:fldChar w:fldCharType="begin"/>
    </w:r>
    <w:r>
      <w:rPr>
        <w:rStyle w:val="Numeropagina"/>
        <w:sz w:val="16"/>
      </w:rPr>
      <w:instrText xml:space="preserve"> NUMPAGES </w:instrText>
    </w:r>
    <w:r>
      <w:rPr>
        <w:rStyle w:val="Numeropagina"/>
        <w:sz w:val="16"/>
      </w:rPr>
      <w:fldChar w:fldCharType="separate"/>
    </w:r>
    <w:r>
      <w:rPr>
        <w:rStyle w:val="Numeropagina"/>
        <w:noProof/>
        <w:sz w:val="16"/>
      </w:rPr>
      <w:t>16</w:t>
    </w:r>
    <w:r>
      <w:rPr>
        <w:rStyle w:val="Numeropagina"/>
        <w:sz w:val="16"/>
      </w:rPr>
      <w:fldChar w:fldCharType="end"/>
    </w:r>
    <w:r>
      <w:rPr>
        <w:b/>
        <w:bCs/>
        <w:i/>
        <w:iCs/>
        <w:sz w:val="16"/>
      </w:rPr>
      <w:tab/>
    </w:r>
  </w:p>
  <w:p w:rsidR="00635998" w:rsidRDefault="00635998">
    <w:pPr>
      <w:pStyle w:val="Pidipagina"/>
      <w:rPr>
        <w:b/>
        <w:bCs/>
        <w:i/>
        <w:iCs/>
        <w:sz w:val="18"/>
      </w:rPr>
    </w:pPr>
  </w:p>
  <w:p w:rsidR="00635998" w:rsidRDefault="00635998">
    <w:pPr>
      <w:pStyle w:val="Pidipagina"/>
      <w:jc w:val="center"/>
      <w:rPr>
        <w:b/>
        <w:bCs/>
        <w:i/>
        <w:iCs/>
        <w:sz w:val="16"/>
      </w:rPr>
    </w:pPr>
    <w:r>
      <w:rPr>
        <w:noProof/>
        <w:lang w:val="it-IT"/>
      </w:rPr>
      <w:drawing>
        <wp:anchor distT="0" distB="0" distL="114300" distR="114300" simplePos="0" relativeHeight="251657728" behindDoc="1" locked="0" layoutInCell="1" allowOverlap="0" wp14:anchorId="201A337C" wp14:editId="2835D585">
          <wp:simplePos x="0" y="0"/>
          <wp:positionH relativeFrom="column">
            <wp:posOffset>2784475</wp:posOffset>
          </wp:positionH>
          <wp:positionV relativeFrom="paragraph">
            <wp:posOffset>-83185</wp:posOffset>
          </wp:positionV>
          <wp:extent cx="600075" cy="600075"/>
          <wp:effectExtent l="0" t="0" r="9525" b="9525"/>
          <wp:wrapNone/>
          <wp:docPr id="8" name="Immagine 8" descr="2007_company_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007_company_confident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16"/>
      </w:rPr>
      <w:tab/>
    </w:r>
  </w:p>
  <w:p w:rsidR="00635998" w:rsidRDefault="00635998">
    <w:pPr>
      <w:pStyle w:val="Pidipagina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A0E" w:rsidRDefault="007C7A0E">
      <w:r>
        <w:separator/>
      </w:r>
    </w:p>
  </w:footnote>
  <w:footnote w:type="continuationSeparator" w:id="0">
    <w:p w:rsidR="007C7A0E" w:rsidRDefault="007C7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47"/>
      <w:gridCol w:w="3991"/>
    </w:tblGrid>
    <w:tr w:rsidR="00635998">
      <w:tc>
        <w:tcPr>
          <w:tcW w:w="5708" w:type="dxa"/>
        </w:tcPr>
        <w:p w:rsidR="00635998" w:rsidRDefault="00635998">
          <w:pPr>
            <w:pStyle w:val="Intestazione"/>
            <w:tabs>
              <w:tab w:val="clear" w:pos="4819"/>
              <w:tab w:val="clear" w:pos="9638"/>
              <w:tab w:val="left" w:pos="8835"/>
            </w:tabs>
            <w:jc w:val="left"/>
            <w:rPr>
              <w:sz w:val="18"/>
            </w:rPr>
          </w:pPr>
          <w:r>
            <w:rPr>
              <w:noProof/>
              <w:lang w:val="it-IT"/>
            </w:rPr>
            <w:drawing>
              <wp:inline distT="0" distB="0" distL="0" distR="0" wp14:anchorId="7F5A405B" wp14:editId="4463E416">
                <wp:extent cx="1981200" cy="219075"/>
                <wp:effectExtent l="0" t="0" r="0" b="9525"/>
                <wp:docPr id="7" name="Immagine 7" descr="DL logo_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L logo_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>
            <w:rPr>
              <w:b/>
              <w:bCs/>
              <w:i/>
              <w:iCs/>
              <w:sz w:val="18"/>
            </w:rPr>
            <w:t xml:space="preserve"> </w:t>
          </w:r>
        </w:p>
      </w:tc>
      <w:tc>
        <w:tcPr>
          <w:tcW w:w="4070" w:type="dxa"/>
        </w:tcPr>
        <w:p w:rsidR="00635998" w:rsidRDefault="00635998">
          <w:pPr>
            <w:pStyle w:val="Intestazione"/>
            <w:tabs>
              <w:tab w:val="clear" w:pos="4819"/>
              <w:tab w:val="clear" w:pos="9638"/>
              <w:tab w:val="left" w:pos="8835"/>
            </w:tabs>
            <w:jc w:val="right"/>
            <w:rPr>
              <w:b/>
              <w:bCs/>
              <w:i/>
              <w:iCs/>
              <w:sz w:val="16"/>
            </w:rPr>
          </w:pPr>
        </w:p>
        <w:p w:rsidR="00635998" w:rsidRDefault="00635998" w:rsidP="00756065">
          <w:pPr>
            <w:pStyle w:val="Intestazione"/>
            <w:tabs>
              <w:tab w:val="clear" w:pos="4819"/>
              <w:tab w:val="clear" w:pos="9638"/>
              <w:tab w:val="left" w:pos="8835"/>
            </w:tabs>
            <w:jc w:val="right"/>
          </w:pPr>
          <w:r>
            <w:rPr>
              <w:b/>
              <w:bCs/>
              <w:i/>
              <w:iCs/>
              <w:sz w:val="16"/>
            </w:rPr>
            <w:t xml:space="preserve">Datalogic S.p.A. </w:t>
          </w:r>
        </w:p>
      </w:tc>
    </w:tr>
  </w:tbl>
  <w:p w:rsidR="00635998" w:rsidRDefault="00635998">
    <w:pPr>
      <w:pStyle w:val="Intestazione"/>
      <w:tabs>
        <w:tab w:val="clear" w:pos="4819"/>
        <w:tab w:val="clear" w:pos="9638"/>
        <w:tab w:val="left" w:leader="underscore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893"/>
    <w:multiLevelType w:val="multilevel"/>
    <w:tmpl w:val="9CCCC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DF56E1"/>
    <w:multiLevelType w:val="hybridMultilevel"/>
    <w:tmpl w:val="F3B61524"/>
    <w:lvl w:ilvl="0" w:tplc="EF08C8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3A9F"/>
    <w:multiLevelType w:val="hybridMultilevel"/>
    <w:tmpl w:val="3ABC868A"/>
    <w:lvl w:ilvl="0" w:tplc="F18ACAE4">
      <w:start w:val="1"/>
      <w:numFmt w:val="decimalZero"/>
      <w:lvlText w:val="[SC_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259E1"/>
    <w:multiLevelType w:val="hybridMultilevel"/>
    <w:tmpl w:val="0C1C0A48"/>
    <w:lvl w:ilvl="0" w:tplc="07769DFA">
      <w:start w:val="1"/>
      <w:numFmt w:val="decimalZero"/>
      <w:lvlText w:val="[DIR_%1]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B1A0C"/>
    <w:multiLevelType w:val="hybridMultilevel"/>
    <w:tmpl w:val="D6FC44AA"/>
    <w:lvl w:ilvl="0" w:tplc="03EAAB58">
      <w:start w:val="1"/>
      <w:numFmt w:val="decimalZero"/>
      <w:lvlText w:val="[A_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1082"/>
    <w:multiLevelType w:val="hybridMultilevel"/>
    <w:tmpl w:val="E1A402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D687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9F4020"/>
    <w:multiLevelType w:val="multilevel"/>
    <w:tmpl w:val="9CCCC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374928"/>
    <w:multiLevelType w:val="hybridMultilevel"/>
    <w:tmpl w:val="49F49C06"/>
    <w:lvl w:ilvl="0" w:tplc="4D3A25CA">
      <w:start w:val="1"/>
      <w:numFmt w:val="decimalZero"/>
      <w:lvlText w:val="[COD_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509F"/>
    <w:multiLevelType w:val="hybridMultilevel"/>
    <w:tmpl w:val="1068B574"/>
    <w:lvl w:ilvl="0" w:tplc="03EAAB58">
      <w:start w:val="1"/>
      <w:numFmt w:val="decimalZero"/>
      <w:lvlText w:val="[A_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57"/>
    <w:rsid w:val="0000064F"/>
    <w:rsid w:val="00000EB9"/>
    <w:rsid w:val="00002E9D"/>
    <w:rsid w:val="00006C2B"/>
    <w:rsid w:val="0000748E"/>
    <w:rsid w:val="00007C02"/>
    <w:rsid w:val="00011232"/>
    <w:rsid w:val="00012451"/>
    <w:rsid w:val="00014407"/>
    <w:rsid w:val="000167F7"/>
    <w:rsid w:val="00017153"/>
    <w:rsid w:val="00026E69"/>
    <w:rsid w:val="00031960"/>
    <w:rsid w:val="000320BB"/>
    <w:rsid w:val="00033306"/>
    <w:rsid w:val="000345C4"/>
    <w:rsid w:val="00037DED"/>
    <w:rsid w:val="0005060A"/>
    <w:rsid w:val="00053841"/>
    <w:rsid w:val="00056797"/>
    <w:rsid w:val="00061258"/>
    <w:rsid w:val="00061B58"/>
    <w:rsid w:val="00062525"/>
    <w:rsid w:val="00062E3D"/>
    <w:rsid w:val="00065D29"/>
    <w:rsid w:val="00065FB8"/>
    <w:rsid w:val="00067793"/>
    <w:rsid w:val="00071453"/>
    <w:rsid w:val="00071843"/>
    <w:rsid w:val="00073285"/>
    <w:rsid w:val="00074581"/>
    <w:rsid w:val="0007500B"/>
    <w:rsid w:val="00076614"/>
    <w:rsid w:val="00077009"/>
    <w:rsid w:val="00080B97"/>
    <w:rsid w:val="00084F05"/>
    <w:rsid w:val="00092865"/>
    <w:rsid w:val="0009314C"/>
    <w:rsid w:val="00094693"/>
    <w:rsid w:val="000961F3"/>
    <w:rsid w:val="00096AA0"/>
    <w:rsid w:val="000A45DC"/>
    <w:rsid w:val="000B3335"/>
    <w:rsid w:val="000B4BFE"/>
    <w:rsid w:val="000B635F"/>
    <w:rsid w:val="000B752D"/>
    <w:rsid w:val="000C23CF"/>
    <w:rsid w:val="000C2A54"/>
    <w:rsid w:val="000E536C"/>
    <w:rsid w:val="000F410F"/>
    <w:rsid w:val="000F45F6"/>
    <w:rsid w:val="000F5E48"/>
    <w:rsid w:val="000F66B3"/>
    <w:rsid w:val="000F79C3"/>
    <w:rsid w:val="001017BE"/>
    <w:rsid w:val="00102CC5"/>
    <w:rsid w:val="00104CD4"/>
    <w:rsid w:val="00105384"/>
    <w:rsid w:val="0012313A"/>
    <w:rsid w:val="00123ACF"/>
    <w:rsid w:val="00123C66"/>
    <w:rsid w:val="00125815"/>
    <w:rsid w:val="00127962"/>
    <w:rsid w:val="001303A7"/>
    <w:rsid w:val="00130EE8"/>
    <w:rsid w:val="001356DE"/>
    <w:rsid w:val="00137592"/>
    <w:rsid w:val="00145D6D"/>
    <w:rsid w:val="00146C34"/>
    <w:rsid w:val="00150230"/>
    <w:rsid w:val="00151454"/>
    <w:rsid w:val="00152616"/>
    <w:rsid w:val="001568FD"/>
    <w:rsid w:val="00160763"/>
    <w:rsid w:val="001732D1"/>
    <w:rsid w:val="00175AA7"/>
    <w:rsid w:val="00175BB6"/>
    <w:rsid w:val="0018513E"/>
    <w:rsid w:val="00185522"/>
    <w:rsid w:val="001912A5"/>
    <w:rsid w:val="00194BE7"/>
    <w:rsid w:val="001A051A"/>
    <w:rsid w:val="001A09B3"/>
    <w:rsid w:val="001A1D4F"/>
    <w:rsid w:val="001A7AEA"/>
    <w:rsid w:val="001B1E29"/>
    <w:rsid w:val="001B20F2"/>
    <w:rsid w:val="001D136F"/>
    <w:rsid w:val="001D3182"/>
    <w:rsid w:val="001D5836"/>
    <w:rsid w:val="001D6F61"/>
    <w:rsid w:val="001E14E4"/>
    <w:rsid w:val="001E1FBD"/>
    <w:rsid w:val="001E213D"/>
    <w:rsid w:val="001E3C07"/>
    <w:rsid w:val="001E65FC"/>
    <w:rsid w:val="001F0433"/>
    <w:rsid w:val="001F3254"/>
    <w:rsid w:val="002004FC"/>
    <w:rsid w:val="00201A01"/>
    <w:rsid w:val="002126B8"/>
    <w:rsid w:val="00214E8A"/>
    <w:rsid w:val="00220411"/>
    <w:rsid w:val="002206F8"/>
    <w:rsid w:val="00220850"/>
    <w:rsid w:val="00220C45"/>
    <w:rsid w:val="00226DC3"/>
    <w:rsid w:val="0023180E"/>
    <w:rsid w:val="002345AD"/>
    <w:rsid w:val="00241E24"/>
    <w:rsid w:val="0024316B"/>
    <w:rsid w:val="0025057E"/>
    <w:rsid w:val="002519B1"/>
    <w:rsid w:val="002535A3"/>
    <w:rsid w:val="0025612C"/>
    <w:rsid w:val="00262ECF"/>
    <w:rsid w:val="0026434C"/>
    <w:rsid w:val="0026617E"/>
    <w:rsid w:val="00274186"/>
    <w:rsid w:val="0028071E"/>
    <w:rsid w:val="00281290"/>
    <w:rsid w:val="00281C51"/>
    <w:rsid w:val="0028222F"/>
    <w:rsid w:val="00283CBA"/>
    <w:rsid w:val="002863D8"/>
    <w:rsid w:val="00286B9D"/>
    <w:rsid w:val="00293F55"/>
    <w:rsid w:val="00297E91"/>
    <w:rsid w:val="002A270B"/>
    <w:rsid w:val="002A68E1"/>
    <w:rsid w:val="002B0350"/>
    <w:rsid w:val="002B04A9"/>
    <w:rsid w:val="002B05C2"/>
    <w:rsid w:val="002B1256"/>
    <w:rsid w:val="002B78E2"/>
    <w:rsid w:val="002B7F43"/>
    <w:rsid w:val="002C2C0F"/>
    <w:rsid w:val="002C4B3B"/>
    <w:rsid w:val="002E1737"/>
    <w:rsid w:val="002E5E41"/>
    <w:rsid w:val="002F29DD"/>
    <w:rsid w:val="002F2D96"/>
    <w:rsid w:val="002F7BCA"/>
    <w:rsid w:val="00311A86"/>
    <w:rsid w:val="00315D89"/>
    <w:rsid w:val="00324B5C"/>
    <w:rsid w:val="00331A36"/>
    <w:rsid w:val="00331C13"/>
    <w:rsid w:val="00333DF8"/>
    <w:rsid w:val="00334929"/>
    <w:rsid w:val="00337C2E"/>
    <w:rsid w:val="00337EB4"/>
    <w:rsid w:val="003407A6"/>
    <w:rsid w:val="00340BA2"/>
    <w:rsid w:val="0034101D"/>
    <w:rsid w:val="00343234"/>
    <w:rsid w:val="00343CFF"/>
    <w:rsid w:val="00345752"/>
    <w:rsid w:val="003463CA"/>
    <w:rsid w:val="003478AF"/>
    <w:rsid w:val="00350418"/>
    <w:rsid w:val="003523DB"/>
    <w:rsid w:val="00357B0D"/>
    <w:rsid w:val="00365319"/>
    <w:rsid w:val="003674BA"/>
    <w:rsid w:val="003732D3"/>
    <w:rsid w:val="00375810"/>
    <w:rsid w:val="00375897"/>
    <w:rsid w:val="00385C95"/>
    <w:rsid w:val="00390464"/>
    <w:rsid w:val="00391574"/>
    <w:rsid w:val="0039160E"/>
    <w:rsid w:val="003A0E10"/>
    <w:rsid w:val="003A1615"/>
    <w:rsid w:val="003A24F4"/>
    <w:rsid w:val="003A262B"/>
    <w:rsid w:val="003A2A87"/>
    <w:rsid w:val="003A4A9F"/>
    <w:rsid w:val="003B2357"/>
    <w:rsid w:val="003B4A06"/>
    <w:rsid w:val="003C085B"/>
    <w:rsid w:val="003C1909"/>
    <w:rsid w:val="003C25DB"/>
    <w:rsid w:val="003C6E2F"/>
    <w:rsid w:val="003D1D26"/>
    <w:rsid w:val="003D3AF2"/>
    <w:rsid w:val="003D3CA8"/>
    <w:rsid w:val="003D7712"/>
    <w:rsid w:val="003F40D5"/>
    <w:rsid w:val="0040058D"/>
    <w:rsid w:val="00400666"/>
    <w:rsid w:val="00401BA8"/>
    <w:rsid w:val="004031D9"/>
    <w:rsid w:val="00404B51"/>
    <w:rsid w:val="004149E0"/>
    <w:rsid w:val="0041520D"/>
    <w:rsid w:val="00417385"/>
    <w:rsid w:val="00417FE5"/>
    <w:rsid w:val="00420AC6"/>
    <w:rsid w:val="00421BDF"/>
    <w:rsid w:val="004260FD"/>
    <w:rsid w:val="004341F6"/>
    <w:rsid w:val="00441739"/>
    <w:rsid w:val="00442000"/>
    <w:rsid w:val="0045186F"/>
    <w:rsid w:val="00451CDE"/>
    <w:rsid w:val="0045433E"/>
    <w:rsid w:val="00454B52"/>
    <w:rsid w:val="00460236"/>
    <w:rsid w:val="00464FC9"/>
    <w:rsid w:val="00475214"/>
    <w:rsid w:val="0047568D"/>
    <w:rsid w:val="00475A79"/>
    <w:rsid w:val="004769D9"/>
    <w:rsid w:val="00484950"/>
    <w:rsid w:val="004858BB"/>
    <w:rsid w:val="00490293"/>
    <w:rsid w:val="00495A85"/>
    <w:rsid w:val="004A05F2"/>
    <w:rsid w:val="004A14BE"/>
    <w:rsid w:val="004A2983"/>
    <w:rsid w:val="004A6DAF"/>
    <w:rsid w:val="004B03DA"/>
    <w:rsid w:val="004B0485"/>
    <w:rsid w:val="004B0F3A"/>
    <w:rsid w:val="004B5125"/>
    <w:rsid w:val="004B6256"/>
    <w:rsid w:val="004D35C4"/>
    <w:rsid w:val="004D45DD"/>
    <w:rsid w:val="004D7280"/>
    <w:rsid w:val="004E26E4"/>
    <w:rsid w:val="004E5FBF"/>
    <w:rsid w:val="004E70A5"/>
    <w:rsid w:val="004E748D"/>
    <w:rsid w:val="004F1439"/>
    <w:rsid w:val="004F6303"/>
    <w:rsid w:val="005009AC"/>
    <w:rsid w:val="0050382C"/>
    <w:rsid w:val="00504041"/>
    <w:rsid w:val="005052EE"/>
    <w:rsid w:val="0051257A"/>
    <w:rsid w:val="00513633"/>
    <w:rsid w:val="00514007"/>
    <w:rsid w:val="00516471"/>
    <w:rsid w:val="005166B9"/>
    <w:rsid w:val="00523DC2"/>
    <w:rsid w:val="00530491"/>
    <w:rsid w:val="00536EDD"/>
    <w:rsid w:val="00546A15"/>
    <w:rsid w:val="005518CD"/>
    <w:rsid w:val="00554879"/>
    <w:rsid w:val="00554A4E"/>
    <w:rsid w:val="00554C1D"/>
    <w:rsid w:val="00563D16"/>
    <w:rsid w:val="00565151"/>
    <w:rsid w:val="00565EA8"/>
    <w:rsid w:val="00571B98"/>
    <w:rsid w:val="005727D4"/>
    <w:rsid w:val="005730F2"/>
    <w:rsid w:val="0057600E"/>
    <w:rsid w:val="00576AE4"/>
    <w:rsid w:val="00577B63"/>
    <w:rsid w:val="005839EA"/>
    <w:rsid w:val="00586B18"/>
    <w:rsid w:val="00594B39"/>
    <w:rsid w:val="005954DE"/>
    <w:rsid w:val="005A2E4C"/>
    <w:rsid w:val="005A4C06"/>
    <w:rsid w:val="005A56EC"/>
    <w:rsid w:val="005A66BA"/>
    <w:rsid w:val="005B0EFE"/>
    <w:rsid w:val="005B384B"/>
    <w:rsid w:val="005C00BB"/>
    <w:rsid w:val="005C0FAC"/>
    <w:rsid w:val="005C7AD6"/>
    <w:rsid w:val="005C7F17"/>
    <w:rsid w:val="005D7EA3"/>
    <w:rsid w:val="005F32F9"/>
    <w:rsid w:val="005F3A75"/>
    <w:rsid w:val="00600B13"/>
    <w:rsid w:val="006028DB"/>
    <w:rsid w:val="006102F3"/>
    <w:rsid w:val="0061115A"/>
    <w:rsid w:val="0061121E"/>
    <w:rsid w:val="00613478"/>
    <w:rsid w:val="00614A51"/>
    <w:rsid w:val="0062580A"/>
    <w:rsid w:val="006261E5"/>
    <w:rsid w:val="00631EF9"/>
    <w:rsid w:val="00631F76"/>
    <w:rsid w:val="00632E24"/>
    <w:rsid w:val="00635998"/>
    <w:rsid w:val="00635BA6"/>
    <w:rsid w:val="00636D8F"/>
    <w:rsid w:val="00637552"/>
    <w:rsid w:val="0064195D"/>
    <w:rsid w:val="00641F23"/>
    <w:rsid w:val="00646665"/>
    <w:rsid w:val="00651A02"/>
    <w:rsid w:val="00655CF7"/>
    <w:rsid w:val="00656381"/>
    <w:rsid w:val="00656C9F"/>
    <w:rsid w:val="00661952"/>
    <w:rsid w:val="0066201D"/>
    <w:rsid w:val="00664B5B"/>
    <w:rsid w:val="00665420"/>
    <w:rsid w:val="0066694C"/>
    <w:rsid w:val="006769D5"/>
    <w:rsid w:val="006779CF"/>
    <w:rsid w:val="006809BB"/>
    <w:rsid w:val="006827A6"/>
    <w:rsid w:val="00682B63"/>
    <w:rsid w:val="00686C81"/>
    <w:rsid w:val="00691CD7"/>
    <w:rsid w:val="006A6EA2"/>
    <w:rsid w:val="006A78F6"/>
    <w:rsid w:val="006B19A4"/>
    <w:rsid w:val="006B664D"/>
    <w:rsid w:val="006C12FC"/>
    <w:rsid w:val="006C1EAD"/>
    <w:rsid w:val="006C4B14"/>
    <w:rsid w:val="006C52C0"/>
    <w:rsid w:val="006C7DAC"/>
    <w:rsid w:val="006D281C"/>
    <w:rsid w:val="006D2C4E"/>
    <w:rsid w:val="006D5725"/>
    <w:rsid w:val="006D780A"/>
    <w:rsid w:val="006D7B7B"/>
    <w:rsid w:val="006E133A"/>
    <w:rsid w:val="006E4B95"/>
    <w:rsid w:val="006E61B3"/>
    <w:rsid w:val="006F096C"/>
    <w:rsid w:val="006F2B06"/>
    <w:rsid w:val="006F3963"/>
    <w:rsid w:val="00705169"/>
    <w:rsid w:val="007116CB"/>
    <w:rsid w:val="00714917"/>
    <w:rsid w:val="00715F0F"/>
    <w:rsid w:val="00717A19"/>
    <w:rsid w:val="00720348"/>
    <w:rsid w:val="00722B9F"/>
    <w:rsid w:val="0072680A"/>
    <w:rsid w:val="00734217"/>
    <w:rsid w:val="00737654"/>
    <w:rsid w:val="00742AD1"/>
    <w:rsid w:val="00742B55"/>
    <w:rsid w:val="00745DC1"/>
    <w:rsid w:val="007475DB"/>
    <w:rsid w:val="00750551"/>
    <w:rsid w:val="00756065"/>
    <w:rsid w:val="00757752"/>
    <w:rsid w:val="00773BC3"/>
    <w:rsid w:val="007800F9"/>
    <w:rsid w:val="007828DC"/>
    <w:rsid w:val="0078374F"/>
    <w:rsid w:val="007842CB"/>
    <w:rsid w:val="0078439E"/>
    <w:rsid w:val="00786AD3"/>
    <w:rsid w:val="007904A1"/>
    <w:rsid w:val="00792246"/>
    <w:rsid w:val="0079424D"/>
    <w:rsid w:val="007A434F"/>
    <w:rsid w:val="007A5D48"/>
    <w:rsid w:val="007B06DF"/>
    <w:rsid w:val="007B2615"/>
    <w:rsid w:val="007B30EE"/>
    <w:rsid w:val="007B3C17"/>
    <w:rsid w:val="007C09A7"/>
    <w:rsid w:val="007C48B1"/>
    <w:rsid w:val="007C762D"/>
    <w:rsid w:val="007C7A0E"/>
    <w:rsid w:val="007D2D90"/>
    <w:rsid w:val="007D33BD"/>
    <w:rsid w:val="007E119B"/>
    <w:rsid w:val="007E29FF"/>
    <w:rsid w:val="007E3F7E"/>
    <w:rsid w:val="007E4B6C"/>
    <w:rsid w:val="007F210D"/>
    <w:rsid w:val="007F35F8"/>
    <w:rsid w:val="007F3B32"/>
    <w:rsid w:val="007F7053"/>
    <w:rsid w:val="00800CC1"/>
    <w:rsid w:val="00801E60"/>
    <w:rsid w:val="008060AD"/>
    <w:rsid w:val="0081201B"/>
    <w:rsid w:val="00822007"/>
    <w:rsid w:val="0082231E"/>
    <w:rsid w:val="00825CD7"/>
    <w:rsid w:val="00826701"/>
    <w:rsid w:val="00837508"/>
    <w:rsid w:val="0083774E"/>
    <w:rsid w:val="00840671"/>
    <w:rsid w:val="008430FD"/>
    <w:rsid w:val="00844973"/>
    <w:rsid w:val="00845B91"/>
    <w:rsid w:val="008479A9"/>
    <w:rsid w:val="00850169"/>
    <w:rsid w:val="00853D76"/>
    <w:rsid w:val="008552B2"/>
    <w:rsid w:val="00856EBF"/>
    <w:rsid w:val="008613F6"/>
    <w:rsid w:val="00864660"/>
    <w:rsid w:val="00866F31"/>
    <w:rsid w:val="00885F99"/>
    <w:rsid w:val="00892D1E"/>
    <w:rsid w:val="00893F38"/>
    <w:rsid w:val="008958A6"/>
    <w:rsid w:val="0089607F"/>
    <w:rsid w:val="00896860"/>
    <w:rsid w:val="008A2210"/>
    <w:rsid w:val="008A5918"/>
    <w:rsid w:val="008A69EF"/>
    <w:rsid w:val="008B0984"/>
    <w:rsid w:val="008B0F9E"/>
    <w:rsid w:val="008B4B79"/>
    <w:rsid w:val="008B52CE"/>
    <w:rsid w:val="008B5B4B"/>
    <w:rsid w:val="008C08B8"/>
    <w:rsid w:val="008C0D58"/>
    <w:rsid w:val="008C3919"/>
    <w:rsid w:val="008C5164"/>
    <w:rsid w:val="008D0E75"/>
    <w:rsid w:val="008D312D"/>
    <w:rsid w:val="008D723A"/>
    <w:rsid w:val="008D7567"/>
    <w:rsid w:val="008E05FF"/>
    <w:rsid w:val="008E0E5B"/>
    <w:rsid w:val="008E2230"/>
    <w:rsid w:val="008E2E5C"/>
    <w:rsid w:val="008E30DF"/>
    <w:rsid w:val="008E3178"/>
    <w:rsid w:val="008E5354"/>
    <w:rsid w:val="008E5449"/>
    <w:rsid w:val="008E63FE"/>
    <w:rsid w:val="008E7775"/>
    <w:rsid w:val="008F1C5C"/>
    <w:rsid w:val="008F1CB3"/>
    <w:rsid w:val="008F24B1"/>
    <w:rsid w:val="008F33CF"/>
    <w:rsid w:val="008F58D0"/>
    <w:rsid w:val="008F73F5"/>
    <w:rsid w:val="008F7BFF"/>
    <w:rsid w:val="009027FE"/>
    <w:rsid w:val="00902856"/>
    <w:rsid w:val="0091389B"/>
    <w:rsid w:val="0091401C"/>
    <w:rsid w:val="00916ACD"/>
    <w:rsid w:val="009214AF"/>
    <w:rsid w:val="00925CAB"/>
    <w:rsid w:val="00932FD9"/>
    <w:rsid w:val="00934ABC"/>
    <w:rsid w:val="00935485"/>
    <w:rsid w:val="00935634"/>
    <w:rsid w:val="0094197D"/>
    <w:rsid w:val="00947790"/>
    <w:rsid w:val="00956DBE"/>
    <w:rsid w:val="00957D36"/>
    <w:rsid w:val="00961D28"/>
    <w:rsid w:val="00963AA5"/>
    <w:rsid w:val="009701F1"/>
    <w:rsid w:val="009709D5"/>
    <w:rsid w:val="0097139F"/>
    <w:rsid w:val="00973DF9"/>
    <w:rsid w:val="00976478"/>
    <w:rsid w:val="00977FF0"/>
    <w:rsid w:val="0098001E"/>
    <w:rsid w:val="0098207E"/>
    <w:rsid w:val="00983965"/>
    <w:rsid w:val="00986FBE"/>
    <w:rsid w:val="00992C23"/>
    <w:rsid w:val="00995FBA"/>
    <w:rsid w:val="009974E3"/>
    <w:rsid w:val="00997E94"/>
    <w:rsid w:val="009A1EE6"/>
    <w:rsid w:val="009A297A"/>
    <w:rsid w:val="009A5861"/>
    <w:rsid w:val="009A68C6"/>
    <w:rsid w:val="009B0FB4"/>
    <w:rsid w:val="009B1ACE"/>
    <w:rsid w:val="009B22F5"/>
    <w:rsid w:val="009B4158"/>
    <w:rsid w:val="009B7D67"/>
    <w:rsid w:val="009C13C9"/>
    <w:rsid w:val="009C33EC"/>
    <w:rsid w:val="009C7786"/>
    <w:rsid w:val="009D029A"/>
    <w:rsid w:val="009D0AC2"/>
    <w:rsid w:val="009D1243"/>
    <w:rsid w:val="009D3298"/>
    <w:rsid w:val="009D3FC1"/>
    <w:rsid w:val="009E1197"/>
    <w:rsid w:val="009E35FC"/>
    <w:rsid w:val="009E5A1C"/>
    <w:rsid w:val="009E6308"/>
    <w:rsid w:val="009E6B77"/>
    <w:rsid w:val="009F0B05"/>
    <w:rsid w:val="009F557F"/>
    <w:rsid w:val="009F613B"/>
    <w:rsid w:val="00A000F1"/>
    <w:rsid w:val="00A13EE2"/>
    <w:rsid w:val="00A145AA"/>
    <w:rsid w:val="00A17DF1"/>
    <w:rsid w:val="00A20EED"/>
    <w:rsid w:val="00A2538E"/>
    <w:rsid w:val="00A3188D"/>
    <w:rsid w:val="00A32CD5"/>
    <w:rsid w:val="00A32D2E"/>
    <w:rsid w:val="00A339F7"/>
    <w:rsid w:val="00A34ADC"/>
    <w:rsid w:val="00A34EC0"/>
    <w:rsid w:val="00A36065"/>
    <w:rsid w:val="00A37068"/>
    <w:rsid w:val="00A37D13"/>
    <w:rsid w:val="00A41F01"/>
    <w:rsid w:val="00A439EC"/>
    <w:rsid w:val="00A46310"/>
    <w:rsid w:val="00A47197"/>
    <w:rsid w:val="00A512B8"/>
    <w:rsid w:val="00A52F91"/>
    <w:rsid w:val="00A5331A"/>
    <w:rsid w:val="00A554EF"/>
    <w:rsid w:val="00A61AE3"/>
    <w:rsid w:val="00A65CC3"/>
    <w:rsid w:val="00A72492"/>
    <w:rsid w:val="00A75058"/>
    <w:rsid w:val="00A763F9"/>
    <w:rsid w:val="00A8050A"/>
    <w:rsid w:val="00A826A3"/>
    <w:rsid w:val="00A87027"/>
    <w:rsid w:val="00A8751E"/>
    <w:rsid w:val="00A92451"/>
    <w:rsid w:val="00A9571C"/>
    <w:rsid w:val="00A95C4A"/>
    <w:rsid w:val="00AA09B1"/>
    <w:rsid w:val="00AA0F9C"/>
    <w:rsid w:val="00AA10C5"/>
    <w:rsid w:val="00AA1EA3"/>
    <w:rsid w:val="00AB1989"/>
    <w:rsid w:val="00AB4CB0"/>
    <w:rsid w:val="00AB6EB4"/>
    <w:rsid w:val="00AC2C31"/>
    <w:rsid w:val="00AC368C"/>
    <w:rsid w:val="00AC6155"/>
    <w:rsid w:val="00AD0C8B"/>
    <w:rsid w:val="00AD2354"/>
    <w:rsid w:val="00AD2923"/>
    <w:rsid w:val="00AD378B"/>
    <w:rsid w:val="00AD3940"/>
    <w:rsid w:val="00AE1210"/>
    <w:rsid w:val="00AE1425"/>
    <w:rsid w:val="00AE3D6A"/>
    <w:rsid w:val="00AF0A6F"/>
    <w:rsid w:val="00AF0D89"/>
    <w:rsid w:val="00AF0EF6"/>
    <w:rsid w:val="00AF352B"/>
    <w:rsid w:val="00B0315D"/>
    <w:rsid w:val="00B12512"/>
    <w:rsid w:val="00B2126C"/>
    <w:rsid w:val="00B23D9A"/>
    <w:rsid w:val="00B243EC"/>
    <w:rsid w:val="00B263B3"/>
    <w:rsid w:val="00B26E08"/>
    <w:rsid w:val="00B27DA3"/>
    <w:rsid w:val="00B30C42"/>
    <w:rsid w:val="00B3730F"/>
    <w:rsid w:val="00B37D29"/>
    <w:rsid w:val="00B43328"/>
    <w:rsid w:val="00B44C56"/>
    <w:rsid w:val="00B45173"/>
    <w:rsid w:val="00B514B7"/>
    <w:rsid w:val="00B527D7"/>
    <w:rsid w:val="00B54ADB"/>
    <w:rsid w:val="00B56AF2"/>
    <w:rsid w:val="00B647FB"/>
    <w:rsid w:val="00B738E1"/>
    <w:rsid w:val="00B747A6"/>
    <w:rsid w:val="00B75971"/>
    <w:rsid w:val="00B764C3"/>
    <w:rsid w:val="00B77991"/>
    <w:rsid w:val="00B81B32"/>
    <w:rsid w:val="00B849FD"/>
    <w:rsid w:val="00B84CA3"/>
    <w:rsid w:val="00B854B2"/>
    <w:rsid w:val="00B85F20"/>
    <w:rsid w:val="00B9040A"/>
    <w:rsid w:val="00B90E2C"/>
    <w:rsid w:val="00B9381D"/>
    <w:rsid w:val="00B93E00"/>
    <w:rsid w:val="00B94FDE"/>
    <w:rsid w:val="00B96770"/>
    <w:rsid w:val="00B9721E"/>
    <w:rsid w:val="00BA0816"/>
    <w:rsid w:val="00BA1597"/>
    <w:rsid w:val="00BA2CA5"/>
    <w:rsid w:val="00BA45C1"/>
    <w:rsid w:val="00BA4B51"/>
    <w:rsid w:val="00BA4DE3"/>
    <w:rsid w:val="00BB2AED"/>
    <w:rsid w:val="00BB5784"/>
    <w:rsid w:val="00BB745D"/>
    <w:rsid w:val="00BC2908"/>
    <w:rsid w:val="00BC7812"/>
    <w:rsid w:val="00BE0ECC"/>
    <w:rsid w:val="00BE7F08"/>
    <w:rsid w:val="00BF0614"/>
    <w:rsid w:val="00BF396C"/>
    <w:rsid w:val="00C04646"/>
    <w:rsid w:val="00C1154A"/>
    <w:rsid w:val="00C129B5"/>
    <w:rsid w:val="00C13F65"/>
    <w:rsid w:val="00C14114"/>
    <w:rsid w:val="00C17819"/>
    <w:rsid w:val="00C22F52"/>
    <w:rsid w:val="00C42523"/>
    <w:rsid w:val="00C46760"/>
    <w:rsid w:val="00C46FE8"/>
    <w:rsid w:val="00C505E9"/>
    <w:rsid w:val="00C5480B"/>
    <w:rsid w:val="00C5658D"/>
    <w:rsid w:val="00C568F2"/>
    <w:rsid w:val="00C62908"/>
    <w:rsid w:val="00C639E2"/>
    <w:rsid w:val="00C63A1C"/>
    <w:rsid w:val="00C65290"/>
    <w:rsid w:val="00C65409"/>
    <w:rsid w:val="00C67C81"/>
    <w:rsid w:val="00C70535"/>
    <w:rsid w:val="00C7082D"/>
    <w:rsid w:val="00C756AB"/>
    <w:rsid w:val="00C86BD5"/>
    <w:rsid w:val="00C921A9"/>
    <w:rsid w:val="00C978FF"/>
    <w:rsid w:val="00CA45D7"/>
    <w:rsid w:val="00CA5E3C"/>
    <w:rsid w:val="00CB19FD"/>
    <w:rsid w:val="00CB37A5"/>
    <w:rsid w:val="00CB6FF2"/>
    <w:rsid w:val="00CB7D25"/>
    <w:rsid w:val="00CC29D1"/>
    <w:rsid w:val="00CC36DC"/>
    <w:rsid w:val="00CC581B"/>
    <w:rsid w:val="00CC5E95"/>
    <w:rsid w:val="00CC707C"/>
    <w:rsid w:val="00CD189C"/>
    <w:rsid w:val="00CD1F91"/>
    <w:rsid w:val="00CE305D"/>
    <w:rsid w:val="00CE75DE"/>
    <w:rsid w:val="00CF402F"/>
    <w:rsid w:val="00CF66DC"/>
    <w:rsid w:val="00CF7CDE"/>
    <w:rsid w:val="00D05771"/>
    <w:rsid w:val="00D14EDC"/>
    <w:rsid w:val="00D2430A"/>
    <w:rsid w:val="00D32427"/>
    <w:rsid w:val="00D511C3"/>
    <w:rsid w:val="00D5247A"/>
    <w:rsid w:val="00D53E95"/>
    <w:rsid w:val="00D632B3"/>
    <w:rsid w:val="00D66B7A"/>
    <w:rsid w:val="00D7046F"/>
    <w:rsid w:val="00D72DB8"/>
    <w:rsid w:val="00D735ED"/>
    <w:rsid w:val="00D74012"/>
    <w:rsid w:val="00D740FE"/>
    <w:rsid w:val="00D751BD"/>
    <w:rsid w:val="00D75670"/>
    <w:rsid w:val="00D814BD"/>
    <w:rsid w:val="00D821B9"/>
    <w:rsid w:val="00D82379"/>
    <w:rsid w:val="00D82BAF"/>
    <w:rsid w:val="00D876C5"/>
    <w:rsid w:val="00D9156E"/>
    <w:rsid w:val="00D96A92"/>
    <w:rsid w:val="00DA1EF9"/>
    <w:rsid w:val="00DA4088"/>
    <w:rsid w:val="00DA4A25"/>
    <w:rsid w:val="00DA4EB7"/>
    <w:rsid w:val="00DA7266"/>
    <w:rsid w:val="00DB0648"/>
    <w:rsid w:val="00DB19C5"/>
    <w:rsid w:val="00DB3636"/>
    <w:rsid w:val="00DB3ABD"/>
    <w:rsid w:val="00DB5952"/>
    <w:rsid w:val="00DB708F"/>
    <w:rsid w:val="00DC062E"/>
    <w:rsid w:val="00DC6DB7"/>
    <w:rsid w:val="00DD0035"/>
    <w:rsid w:val="00DD1F54"/>
    <w:rsid w:val="00DD3D15"/>
    <w:rsid w:val="00DD5B2A"/>
    <w:rsid w:val="00DD78EE"/>
    <w:rsid w:val="00DE0B7A"/>
    <w:rsid w:val="00DE253B"/>
    <w:rsid w:val="00DE2F18"/>
    <w:rsid w:val="00DE446F"/>
    <w:rsid w:val="00DE50EC"/>
    <w:rsid w:val="00DF139F"/>
    <w:rsid w:val="00DF251E"/>
    <w:rsid w:val="00DF2D5F"/>
    <w:rsid w:val="00DF34AE"/>
    <w:rsid w:val="00DF487B"/>
    <w:rsid w:val="00E001C3"/>
    <w:rsid w:val="00E00625"/>
    <w:rsid w:val="00E05AEF"/>
    <w:rsid w:val="00E07C36"/>
    <w:rsid w:val="00E110D9"/>
    <w:rsid w:val="00E15FEE"/>
    <w:rsid w:val="00E303F9"/>
    <w:rsid w:val="00E3250D"/>
    <w:rsid w:val="00E33E9D"/>
    <w:rsid w:val="00E35868"/>
    <w:rsid w:val="00E368F4"/>
    <w:rsid w:val="00E40FF2"/>
    <w:rsid w:val="00E42125"/>
    <w:rsid w:val="00E43D04"/>
    <w:rsid w:val="00E44ECC"/>
    <w:rsid w:val="00E46546"/>
    <w:rsid w:val="00E5073C"/>
    <w:rsid w:val="00E56108"/>
    <w:rsid w:val="00E63183"/>
    <w:rsid w:val="00E64E12"/>
    <w:rsid w:val="00E652F4"/>
    <w:rsid w:val="00E65D27"/>
    <w:rsid w:val="00E66148"/>
    <w:rsid w:val="00E6681C"/>
    <w:rsid w:val="00E70B4F"/>
    <w:rsid w:val="00E719A9"/>
    <w:rsid w:val="00E804E0"/>
    <w:rsid w:val="00E82C49"/>
    <w:rsid w:val="00E83549"/>
    <w:rsid w:val="00E8682C"/>
    <w:rsid w:val="00E9311E"/>
    <w:rsid w:val="00E940EA"/>
    <w:rsid w:val="00EA1643"/>
    <w:rsid w:val="00EA5D5F"/>
    <w:rsid w:val="00EA5F96"/>
    <w:rsid w:val="00EA6D9E"/>
    <w:rsid w:val="00EB41BB"/>
    <w:rsid w:val="00EC58D6"/>
    <w:rsid w:val="00EC67AE"/>
    <w:rsid w:val="00EC748E"/>
    <w:rsid w:val="00ED4E85"/>
    <w:rsid w:val="00EE0177"/>
    <w:rsid w:val="00EE0684"/>
    <w:rsid w:val="00EE133C"/>
    <w:rsid w:val="00EE4BE4"/>
    <w:rsid w:val="00EE7916"/>
    <w:rsid w:val="00EE7F6C"/>
    <w:rsid w:val="00EF0C0B"/>
    <w:rsid w:val="00EF3F7C"/>
    <w:rsid w:val="00EF4809"/>
    <w:rsid w:val="00EF5B8A"/>
    <w:rsid w:val="00EF783B"/>
    <w:rsid w:val="00EF7C9A"/>
    <w:rsid w:val="00F02ABC"/>
    <w:rsid w:val="00F12690"/>
    <w:rsid w:val="00F13FF8"/>
    <w:rsid w:val="00F20647"/>
    <w:rsid w:val="00F23764"/>
    <w:rsid w:val="00F30076"/>
    <w:rsid w:val="00F3210E"/>
    <w:rsid w:val="00F33B04"/>
    <w:rsid w:val="00F377CB"/>
    <w:rsid w:val="00F412E8"/>
    <w:rsid w:val="00F445C5"/>
    <w:rsid w:val="00F52C1F"/>
    <w:rsid w:val="00F535CE"/>
    <w:rsid w:val="00F5572B"/>
    <w:rsid w:val="00F55AD8"/>
    <w:rsid w:val="00F64BAE"/>
    <w:rsid w:val="00F64CAF"/>
    <w:rsid w:val="00F64D08"/>
    <w:rsid w:val="00F65EC3"/>
    <w:rsid w:val="00F6682D"/>
    <w:rsid w:val="00F66F90"/>
    <w:rsid w:val="00F7482B"/>
    <w:rsid w:val="00F76B40"/>
    <w:rsid w:val="00F76BF6"/>
    <w:rsid w:val="00F82930"/>
    <w:rsid w:val="00F83CE2"/>
    <w:rsid w:val="00F85279"/>
    <w:rsid w:val="00F87B68"/>
    <w:rsid w:val="00F92A2D"/>
    <w:rsid w:val="00F92F08"/>
    <w:rsid w:val="00F93E15"/>
    <w:rsid w:val="00F93FEA"/>
    <w:rsid w:val="00F97737"/>
    <w:rsid w:val="00F979B5"/>
    <w:rsid w:val="00F97C12"/>
    <w:rsid w:val="00FA1AD2"/>
    <w:rsid w:val="00FA1E9C"/>
    <w:rsid w:val="00FA3098"/>
    <w:rsid w:val="00FA4F6E"/>
    <w:rsid w:val="00FA56E4"/>
    <w:rsid w:val="00FB0806"/>
    <w:rsid w:val="00FB1376"/>
    <w:rsid w:val="00FB180A"/>
    <w:rsid w:val="00FB2F58"/>
    <w:rsid w:val="00FB3D29"/>
    <w:rsid w:val="00FB4F13"/>
    <w:rsid w:val="00FB58E1"/>
    <w:rsid w:val="00FC386E"/>
    <w:rsid w:val="00FC5EC1"/>
    <w:rsid w:val="00FC7C9B"/>
    <w:rsid w:val="00FD2FC6"/>
    <w:rsid w:val="00FD4190"/>
    <w:rsid w:val="00FD62E1"/>
    <w:rsid w:val="00FE0328"/>
    <w:rsid w:val="00FE0783"/>
    <w:rsid w:val="00FE2BE1"/>
    <w:rsid w:val="00FF07FB"/>
    <w:rsid w:val="00FF1CC3"/>
    <w:rsid w:val="00FF2154"/>
    <w:rsid w:val="00FF3CF0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23AE0"/>
  <w15:docId w15:val="{C10FC926-EAB9-4047-BA59-AA49DD0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pPr>
      <w:jc w:val="both"/>
    </w:pPr>
    <w:rPr>
      <w:rFonts w:ascii="Arial" w:hAnsi="Arial"/>
      <w:lang w:val="en-US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spacing w:before="240" w:after="60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before="240" w:after="60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b/>
      <w:sz w:val="40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itolo">
    <w:name w:val="Title"/>
    <w:basedOn w:val="Normale"/>
    <w:qFormat/>
    <w:pPr>
      <w:jc w:val="center"/>
    </w:pPr>
    <w:rPr>
      <w:b/>
      <w:color w:val="FF00FF"/>
      <w:sz w:val="28"/>
    </w:rPr>
  </w:style>
  <w:style w:type="paragraph" w:styleId="Sommario1">
    <w:name w:val="toc 1"/>
    <w:basedOn w:val="Normale"/>
    <w:next w:val="Normale"/>
    <w:autoRedefine/>
    <w:uiPriority w:val="39"/>
    <w:pPr>
      <w:spacing w:before="360" w:after="360"/>
    </w:pPr>
    <w:rPr>
      <w:b/>
      <w:caps/>
      <w:sz w:val="22"/>
      <w:u w:val="single"/>
    </w:rPr>
  </w:style>
  <w:style w:type="paragraph" w:styleId="Sommario2">
    <w:name w:val="toc 2"/>
    <w:basedOn w:val="Normale"/>
    <w:next w:val="Normale"/>
    <w:autoRedefine/>
    <w:uiPriority w:val="39"/>
    <w:rPr>
      <w:b/>
      <w:smallCaps/>
      <w:sz w:val="22"/>
    </w:rPr>
  </w:style>
  <w:style w:type="paragraph" w:styleId="Sommario3">
    <w:name w:val="toc 3"/>
    <w:basedOn w:val="Normale"/>
    <w:next w:val="Normale"/>
    <w:autoRedefine/>
    <w:uiPriority w:val="39"/>
    <w:rPr>
      <w:smallCaps/>
      <w:sz w:val="22"/>
    </w:rPr>
  </w:style>
  <w:style w:type="paragraph" w:styleId="Sommario4">
    <w:name w:val="toc 4"/>
    <w:basedOn w:val="Normale"/>
    <w:next w:val="Normale"/>
    <w:autoRedefine/>
    <w:semiHidden/>
    <w:rPr>
      <w:sz w:val="22"/>
    </w:rPr>
  </w:style>
  <w:style w:type="paragraph" w:styleId="Sommario5">
    <w:name w:val="toc 5"/>
    <w:basedOn w:val="Normale"/>
    <w:next w:val="Normale"/>
    <w:autoRedefine/>
    <w:semiHidden/>
    <w:rPr>
      <w:sz w:val="22"/>
    </w:rPr>
  </w:style>
  <w:style w:type="paragraph" w:styleId="Sommario6">
    <w:name w:val="toc 6"/>
    <w:basedOn w:val="Normale"/>
    <w:next w:val="Normale"/>
    <w:autoRedefine/>
    <w:semiHidden/>
    <w:rPr>
      <w:sz w:val="22"/>
    </w:rPr>
  </w:style>
  <w:style w:type="paragraph" w:styleId="Sommario7">
    <w:name w:val="toc 7"/>
    <w:basedOn w:val="Normale"/>
    <w:next w:val="Normale"/>
    <w:autoRedefine/>
    <w:semiHidden/>
    <w:rPr>
      <w:sz w:val="22"/>
    </w:rPr>
  </w:style>
  <w:style w:type="paragraph" w:styleId="Sommario8">
    <w:name w:val="toc 8"/>
    <w:basedOn w:val="Normale"/>
    <w:next w:val="Normale"/>
    <w:autoRedefine/>
    <w:semiHidden/>
    <w:rPr>
      <w:sz w:val="22"/>
    </w:rPr>
  </w:style>
  <w:style w:type="paragraph" w:styleId="Sommario9">
    <w:name w:val="toc 9"/>
    <w:basedOn w:val="Normale"/>
    <w:next w:val="Normale"/>
    <w:autoRedefine/>
    <w:semiHidden/>
    <w:rPr>
      <w:sz w:val="22"/>
    </w:rPr>
  </w:style>
  <w:style w:type="character" w:styleId="Collegamentoipertestuale">
    <w:name w:val="Hyperlink"/>
    <w:uiPriority w:val="99"/>
    <w:rPr>
      <w:color w:val="0000FF"/>
      <w:u w:val="single"/>
    </w:rPr>
  </w:style>
  <w:style w:type="paragraph" w:styleId="Rientrocorpodeltesto">
    <w:name w:val="Body Text Indent"/>
    <w:basedOn w:val="Normale"/>
    <w:pPr>
      <w:ind w:left="360"/>
    </w:pPr>
  </w:style>
  <w:style w:type="character" w:styleId="Collegamentovisitato">
    <w:name w:val="FollowedHyperlink"/>
    <w:uiPriority w:val="99"/>
    <w:rPr>
      <w:color w:val="800080"/>
      <w:u w:val="single"/>
    </w:rPr>
  </w:style>
  <w:style w:type="table" w:styleId="Grigliatabella">
    <w:name w:val="Table Grid"/>
    <w:basedOn w:val="Tabellanormale"/>
    <w:uiPriority w:val="59"/>
    <w:rsid w:val="00626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4420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442000"/>
    <w:rPr>
      <w:rFonts w:ascii="Tahoma" w:hAnsi="Tahoma" w:cs="Tahoma"/>
      <w:sz w:val="16"/>
      <w:szCs w:val="16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2E5E41"/>
    <w:pPr>
      <w:suppressAutoHyphens/>
      <w:spacing w:after="200" w:line="276" w:lineRule="auto"/>
    </w:pPr>
    <w:rPr>
      <w:rFonts w:ascii="Calibri" w:eastAsia="SimSun" w:hAnsi="Calibri" w:cs="Calibri"/>
      <w:b/>
      <w:bCs/>
      <w:kern w:val="1"/>
      <w:lang w:val="it-IT" w:eastAsia="ar-SA"/>
    </w:rPr>
  </w:style>
  <w:style w:type="table" w:styleId="Grigliamedia3-Colore3">
    <w:name w:val="Medium Grid 3 Accent 3"/>
    <w:basedOn w:val="Tabellanormale"/>
    <w:uiPriority w:val="69"/>
    <w:rsid w:val="00DE0B7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Testonormale">
    <w:name w:val="Plain Text"/>
    <w:basedOn w:val="Normale"/>
    <w:link w:val="TestonormaleCarattere"/>
    <w:uiPriority w:val="99"/>
    <w:unhideWhenUsed/>
    <w:rsid w:val="005052EE"/>
    <w:pPr>
      <w:jc w:val="left"/>
    </w:pPr>
    <w:rPr>
      <w:rFonts w:ascii="Calibri" w:eastAsia="Calibri" w:hAnsi="Calibri" w:cs="Consolas"/>
      <w:sz w:val="22"/>
      <w:szCs w:val="21"/>
      <w:lang w:val="it-IT" w:eastAsia="en-US"/>
    </w:rPr>
  </w:style>
  <w:style w:type="character" w:customStyle="1" w:styleId="TestonormaleCarattere">
    <w:name w:val="Testo normale Carattere"/>
    <w:link w:val="Testonormale"/>
    <w:uiPriority w:val="99"/>
    <w:rsid w:val="005052EE"/>
    <w:rPr>
      <w:rFonts w:ascii="Calibri" w:eastAsia="Calibri" w:hAnsi="Calibri" w:cs="Consolas"/>
      <w:sz w:val="22"/>
      <w:szCs w:val="21"/>
      <w:lang w:eastAsia="en-US"/>
    </w:rPr>
  </w:style>
  <w:style w:type="paragraph" w:styleId="Paragrafoelenco">
    <w:name w:val="List Paragraph"/>
    <w:basedOn w:val="Normale"/>
    <w:uiPriority w:val="34"/>
    <w:qFormat/>
    <w:rsid w:val="009E35FC"/>
    <w:pPr>
      <w:ind w:left="708"/>
    </w:pPr>
  </w:style>
  <w:style w:type="table" w:styleId="Grigliamedia1-Colore3">
    <w:name w:val="Medium Grid 1 Accent 3"/>
    <w:basedOn w:val="Tabellanormale"/>
    <w:uiPriority w:val="67"/>
    <w:rsid w:val="00CE75D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ellaclassica2">
    <w:name w:val="Table Classic 2"/>
    <w:basedOn w:val="Tabellanormale"/>
    <w:rsid w:val="00FA1E9C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commento">
    <w:name w:val="annotation reference"/>
    <w:basedOn w:val="Carpredefinitoparagrafo"/>
    <w:rsid w:val="00067793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067793"/>
  </w:style>
  <w:style w:type="character" w:customStyle="1" w:styleId="TestocommentoCarattere">
    <w:name w:val="Testo commento Carattere"/>
    <w:basedOn w:val="Carpredefinitoparagrafo"/>
    <w:link w:val="Testocommento"/>
    <w:rsid w:val="00067793"/>
    <w:rPr>
      <w:rFonts w:ascii="Arial" w:hAnsi="Arial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067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067793"/>
    <w:rPr>
      <w:rFonts w:ascii="Arial" w:hAnsi="Arial"/>
      <w:b/>
      <w:bCs/>
      <w:lang w:val="en-US"/>
    </w:rPr>
  </w:style>
  <w:style w:type="table" w:styleId="Grigliachiara-Colore2">
    <w:name w:val="Light Grid Accent 2"/>
    <w:basedOn w:val="Tabellanormale"/>
    <w:uiPriority w:val="62"/>
    <w:rsid w:val="00C4252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fondomedio1-Colore2">
    <w:name w:val="Medium Shading 1 Accent 2"/>
    <w:basedOn w:val="Tabellanormale"/>
    <w:uiPriority w:val="63"/>
    <w:rsid w:val="00C4252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3-Colore2">
    <w:name w:val="Medium Grid 3 Accent 2"/>
    <w:basedOn w:val="Tabellanormale"/>
    <w:uiPriority w:val="69"/>
    <w:rsid w:val="00C425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JonathanRBrandt">
    <w:name w:val="Jonathan R. Brandt"/>
    <w:semiHidden/>
    <w:rsid w:val="00130EE8"/>
    <w:rPr>
      <w:rFonts w:ascii="Arial" w:hAnsi="Arial" w:cs="Arial"/>
      <w:color w:val="000080"/>
      <w:sz w:val="20"/>
      <w:szCs w:val="20"/>
    </w:rPr>
  </w:style>
  <w:style w:type="table" w:styleId="Elencochiaro-Colore1">
    <w:name w:val="Light List Accent 1"/>
    <w:basedOn w:val="Tabellanormale"/>
    <w:uiPriority w:val="61"/>
    <w:rsid w:val="00130E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medio1-Colore2">
    <w:name w:val="Medium List 1 Accent 2"/>
    <w:basedOn w:val="Tabellanormale"/>
    <w:uiPriority w:val="65"/>
    <w:rsid w:val="00EA5F9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rigliachiara-Colore3">
    <w:name w:val="Light Grid Accent 3"/>
    <w:basedOn w:val="Tabellanormale"/>
    <w:uiPriority w:val="62"/>
    <w:rsid w:val="00084F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Revisione">
    <w:name w:val="Revision"/>
    <w:hidden/>
    <w:uiPriority w:val="99"/>
    <w:semiHidden/>
    <w:rsid w:val="00000EB9"/>
    <w:rPr>
      <w:rFonts w:ascii="Arial" w:hAnsi="Arial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C6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C6DB7"/>
    <w:rPr>
      <w:rFonts w:ascii="Courier New" w:hAnsi="Courier New"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E63183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it-IT"/>
    </w:rPr>
  </w:style>
  <w:style w:type="character" w:styleId="Enfasigrassetto">
    <w:name w:val="Strong"/>
    <w:basedOn w:val="Carpredefinitoparagrafo"/>
    <w:qFormat/>
    <w:rsid w:val="00E63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ools\Template\DocTemplate\DL_IP_Tech_ExtTemplat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A22C7B-E074-4C6D-8AF6-4559CDB43E8E}" type="doc">
      <dgm:prSet loTypeId="urn:microsoft.com/office/officeart/2005/8/layout/radial1" loCatId="relationship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it-IT"/>
        </a:p>
      </dgm:t>
    </dgm:pt>
    <dgm:pt modelId="{F9972E30-0A10-47E5-A79C-39B1891674E9}">
      <dgm:prSet phldrT="[Testo]"/>
      <dgm:spPr/>
      <dgm:t>
        <a:bodyPr/>
        <a:lstStyle/>
        <a:p>
          <a:r>
            <a:rPr lang="it-IT"/>
            <a:t>Director</a:t>
          </a:r>
        </a:p>
      </dgm:t>
    </dgm:pt>
    <dgm:pt modelId="{43055E8D-F649-4BD6-9FDC-72096E41F52A}" type="parTrans" cxnId="{F4E088C4-10C2-4550-918B-FDEB8A4C5130}">
      <dgm:prSet/>
      <dgm:spPr/>
      <dgm:t>
        <a:bodyPr/>
        <a:lstStyle/>
        <a:p>
          <a:endParaRPr lang="it-IT"/>
        </a:p>
      </dgm:t>
    </dgm:pt>
    <dgm:pt modelId="{AD79EC55-13B2-487A-BC9D-746B5A4DCAF7}" type="sibTrans" cxnId="{F4E088C4-10C2-4550-918B-FDEB8A4C5130}">
      <dgm:prSet/>
      <dgm:spPr/>
      <dgm:t>
        <a:bodyPr/>
        <a:lstStyle/>
        <a:p>
          <a:endParaRPr lang="it-IT"/>
        </a:p>
      </dgm:t>
    </dgm:pt>
    <dgm:pt modelId="{D031B5CA-E835-46E6-8990-0B36BA513A33}">
      <dgm:prSet phldrT="[Testo]"/>
      <dgm:spPr/>
      <dgm:t>
        <a:bodyPr/>
        <a:lstStyle/>
        <a:p>
          <a:r>
            <a:rPr lang="it-IT"/>
            <a:t>LUCE-MGR</a:t>
          </a:r>
        </a:p>
      </dgm:t>
    </dgm:pt>
    <dgm:pt modelId="{9B83550F-1B46-4485-B3DB-F255D823B527}" type="parTrans" cxnId="{6533F326-C407-4142-93D4-14AFB5D4B2D2}">
      <dgm:prSet/>
      <dgm:spPr/>
      <dgm:t>
        <a:bodyPr/>
        <a:lstStyle/>
        <a:p>
          <a:endParaRPr lang="it-IT"/>
        </a:p>
      </dgm:t>
    </dgm:pt>
    <dgm:pt modelId="{F7944787-243A-44EF-BAEC-8B71E9F0302C}" type="sibTrans" cxnId="{6533F326-C407-4142-93D4-14AFB5D4B2D2}">
      <dgm:prSet/>
      <dgm:spPr/>
      <dgm:t>
        <a:bodyPr/>
        <a:lstStyle/>
        <a:p>
          <a:endParaRPr lang="it-IT"/>
        </a:p>
      </dgm:t>
    </dgm:pt>
    <dgm:pt modelId="{CD547B50-3160-4F6E-9784-ACDFAF115854}">
      <dgm:prSet phldrT="[Testo]"/>
      <dgm:spPr/>
      <dgm:t>
        <a:bodyPr/>
        <a:lstStyle/>
        <a:p>
          <a:pPr algn="r"/>
          <a:r>
            <a:rPr lang="it-IT"/>
            <a:t>Battery-MGR</a:t>
          </a:r>
        </a:p>
      </dgm:t>
    </dgm:pt>
    <dgm:pt modelId="{FDCA55C5-5B95-4084-8332-09F684222B50}" type="parTrans" cxnId="{13C00747-09FE-4D2A-B092-38F0577B96D9}">
      <dgm:prSet/>
      <dgm:spPr/>
      <dgm:t>
        <a:bodyPr/>
        <a:lstStyle/>
        <a:p>
          <a:endParaRPr lang="it-IT"/>
        </a:p>
      </dgm:t>
    </dgm:pt>
    <dgm:pt modelId="{953BC795-2844-4900-B058-516A00E6E79A}" type="sibTrans" cxnId="{13C00747-09FE-4D2A-B092-38F0577B96D9}">
      <dgm:prSet/>
      <dgm:spPr/>
      <dgm:t>
        <a:bodyPr/>
        <a:lstStyle/>
        <a:p>
          <a:endParaRPr lang="it-IT"/>
        </a:p>
      </dgm:t>
    </dgm:pt>
    <dgm:pt modelId="{65420C1C-9E45-497C-B457-CCBEB233CDD2}">
      <dgm:prSet phldrT="[Testo]"/>
      <dgm:spPr/>
      <dgm:t>
        <a:bodyPr/>
        <a:lstStyle/>
        <a:p>
          <a:r>
            <a:rPr lang="it-IT"/>
            <a:t>SERVICE-MGR</a:t>
          </a:r>
        </a:p>
      </dgm:t>
    </dgm:pt>
    <dgm:pt modelId="{06A40C22-26EA-41CC-B5C5-D7C37CC8DB5D}" type="parTrans" cxnId="{628DD29B-F97A-42F3-8178-9DA62D60E33C}">
      <dgm:prSet/>
      <dgm:spPr/>
      <dgm:t>
        <a:bodyPr/>
        <a:lstStyle/>
        <a:p>
          <a:endParaRPr lang="it-IT"/>
        </a:p>
      </dgm:t>
    </dgm:pt>
    <dgm:pt modelId="{7220B70C-BD03-4511-BA01-56BA0281F736}" type="sibTrans" cxnId="{628DD29B-F97A-42F3-8178-9DA62D60E33C}">
      <dgm:prSet/>
      <dgm:spPr/>
      <dgm:t>
        <a:bodyPr/>
        <a:lstStyle/>
        <a:p>
          <a:endParaRPr lang="it-IT"/>
        </a:p>
      </dgm:t>
    </dgm:pt>
    <dgm:pt modelId="{6456C3AD-0C5D-4E4A-94F2-3FD7BA88EA6A}">
      <dgm:prSet phldrT="[Testo]"/>
      <dgm:spPr/>
      <dgm:t>
        <a:bodyPr/>
        <a:lstStyle/>
        <a:p>
          <a:r>
            <a:rPr lang="it-IT"/>
            <a:t>UI-MGR</a:t>
          </a:r>
        </a:p>
      </dgm:t>
    </dgm:pt>
    <dgm:pt modelId="{288B8478-6010-47CD-9CCD-FC452D40DB5E}" type="parTrans" cxnId="{383EB273-B748-4778-9D0C-143D8B1300D5}">
      <dgm:prSet/>
      <dgm:spPr/>
      <dgm:t>
        <a:bodyPr/>
        <a:lstStyle/>
        <a:p>
          <a:endParaRPr lang="it-IT"/>
        </a:p>
      </dgm:t>
    </dgm:pt>
    <dgm:pt modelId="{E1333681-C24E-4C7B-9BDF-C9EB74A6101A}" type="sibTrans" cxnId="{383EB273-B748-4778-9D0C-143D8B1300D5}">
      <dgm:prSet/>
      <dgm:spPr/>
      <dgm:t>
        <a:bodyPr/>
        <a:lstStyle/>
        <a:p>
          <a:endParaRPr lang="it-IT"/>
        </a:p>
      </dgm:t>
    </dgm:pt>
    <dgm:pt modelId="{D3BE3A43-F9D4-49D2-91B1-98B9B00F03ED}" type="pres">
      <dgm:prSet presAssocID="{28A22C7B-E074-4C6D-8AF6-4559CDB43E8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E976589-0298-478A-8BD0-8A3E98F125B2}" type="pres">
      <dgm:prSet presAssocID="{F9972E30-0A10-47E5-A79C-39B1891674E9}" presName="centerShape" presStyleLbl="node0" presStyleIdx="0" presStyleCnt="1" custScaleX="86682" custScaleY="67501"/>
      <dgm:spPr/>
    </dgm:pt>
    <dgm:pt modelId="{0F850E39-76D8-4E64-8436-D260609F2261}" type="pres">
      <dgm:prSet presAssocID="{9B83550F-1B46-4485-B3DB-F255D823B527}" presName="Name9" presStyleLbl="parChTrans1D2" presStyleIdx="0" presStyleCnt="4"/>
      <dgm:spPr/>
    </dgm:pt>
    <dgm:pt modelId="{F87CB1F4-37FD-48A6-AEEB-4B59DFDA4C00}" type="pres">
      <dgm:prSet presAssocID="{9B83550F-1B46-4485-B3DB-F255D823B527}" presName="connTx" presStyleLbl="parChTrans1D2" presStyleIdx="0" presStyleCnt="4"/>
      <dgm:spPr/>
    </dgm:pt>
    <dgm:pt modelId="{E7E8E6F5-30BB-4B78-B5E0-394118EF8C7F}" type="pres">
      <dgm:prSet presAssocID="{D031B5CA-E835-46E6-8990-0B36BA513A33}" presName="node" presStyleLbl="node1" presStyleIdx="0" presStyleCnt="4" custScaleX="115366" custScaleY="83004" custRadScaleRad="168456" custRadScaleInc="-144890">
        <dgm:presLayoutVars>
          <dgm:bulletEnabled val="1"/>
        </dgm:presLayoutVars>
      </dgm:prSet>
      <dgm:spPr/>
    </dgm:pt>
    <dgm:pt modelId="{E9D74BDA-AFEB-42D1-B23E-EDCDB35A56A3}" type="pres">
      <dgm:prSet presAssocID="{FDCA55C5-5B95-4084-8332-09F684222B50}" presName="Name9" presStyleLbl="parChTrans1D2" presStyleIdx="1" presStyleCnt="4"/>
      <dgm:spPr/>
    </dgm:pt>
    <dgm:pt modelId="{B6750F2F-EC79-407E-B5C8-11A922D5754F}" type="pres">
      <dgm:prSet presAssocID="{FDCA55C5-5B95-4084-8332-09F684222B50}" presName="connTx" presStyleLbl="parChTrans1D2" presStyleIdx="1" presStyleCnt="4"/>
      <dgm:spPr/>
    </dgm:pt>
    <dgm:pt modelId="{1C9ECBBE-A270-4C90-B515-00578DC202D6}" type="pres">
      <dgm:prSet presAssocID="{CD547B50-3160-4F6E-9784-ACDFAF115854}" presName="node" presStyleLbl="node1" presStyleIdx="1" presStyleCnt="4" custScaleX="160677" custScaleY="81656" custRadScaleRad="84340" custRadScaleInc="146892">
        <dgm:presLayoutVars>
          <dgm:bulletEnabled val="1"/>
        </dgm:presLayoutVars>
      </dgm:prSet>
      <dgm:spPr/>
    </dgm:pt>
    <dgm:pt modelId="{E4F0A819-BD30-4D5C-B17D-B25A1B185E17}" type="pres">
      <dgm:prSet presAssocID="{06A40C22-26EA-41CC-B5C5-D7C37CC8DB5D}" presName="Name9" presStyleLbl="parChTrans1D2" presStyleIdx="2" presStyleCnt="4"/>
      <dgm:spPr/>
    </dgm:pt>
    <dgm:pt modelId="{306AD144-2302-49AF-A055-E9A15BB7680D}" type="pres">
      <dgm:prSet presAssocID="{06A40C22-26EA-41CC-B5C5-D7C37CC8DB5D}" presName="connTx" presStyleLbl="parChTrans1D2" presStyleIdx="2" presStyleCnt="4"/>
      <dgm:spPr/>
    </dgm:pt>
    <dgm:pt modelId="{0565FDC7-6DE6-416A-BBFC-9CAE7BFD16A7}" type="pres">
      <dgm:prSet presAssocID="{65420C1C-9E45-497C-B457-CCBEB233CDD2}" presName="node" presStyleLbl="node1" presStyleIdx="2" presStyleCnt="4" custScaleX="133518" custScaleY="65691" custRadScaleRad="110490" custRadScaleInc="116939">
        <dgm:presLayoutVars>
          <dgm:bulletEnabled val="1"/>
        </dgm:presLayoutVars>
      </dgm:prSet>
      <dgm:spPr/>
    </dgm:pt>
    <dgm:pt modelId="{B239518C-08A6-4705-AE35-686015103098}" type="pres">
      <dgm:prSet presAssocID="{288B8478-6010-47CD-9CCD-FC452D40DB5E}" presName="Name9" presStyleLbl="parChTrans1D2" presStyleIdx="3" presStyleCnt="4"/>
      <dgm:spPr/>
    </dgm:pt>
    <dgm:pt modelId="{9C5E7B6B-5B03-484D-8DDE-730AD5F56F1A}" type="pres">
      <dgm:prSet presAssocID="{288B8478-6010-47CD-9CCD-FC452D40DB5E}" presName="connTx" presStyleLbl="parChTrans1D2" presStyleIdx="3" presStyleCnt="4"/>
      <dgm:spPr/>
    </dgm:pt>
    <dgm:pt modelId="{77F9677C-B60C-419E-A6BB-3E6CACB947DB}" type="pres">
      <dgm:prSet presAssocID="{6456C3AD-0C5D-4E4A-94F2-3FD7BA88EA6A}" presName="node" presStyleLbl="node1" presStyleIdx="3" presStyleCnt="4" custScaleX="91164" custScaleY="57624" custRadScaleRad="222865" custRadScaleInc="-2281">
        <dgm:presLayoutVars>
          <dgm:bulletEnabled val="1"/>
        </dgm:presLayoutVars>
      </dgm:prSet>
      <dgm:spPr/>
    </dgm:pt>
  </dgm:ptLst>
  <dgm:cxnLst>
    <dgm:cxn modelId="{769C9A0D-E9E4-4BFA-ADE0-A15B986077DA}" type="presOf" srcId="{06A40C22-26EA-41CC-B5C5-D7C37CC8DB5D}" destId="{E4F0A819-BD30-4D5C-B17D-B25A1B185E17}" srcOrd="0" destOrd="0" presId="urn:microsoft.com/office/officeart/2005/8/layout/radial1"/>
    <dgm:cxn modelId="{7ED5A81D-43CF-4CF9-AD29-D1B77BCF1F1C}" type="presOf" srcId="{9B83550F-1B46-4485-B3DB-F255D823B527}" destId="{F87CB1F4-37FD-48A6-AEEB-4B59DFDA4C00}" srcOrd="1" destOrd="0" presId="urn:microsoft.com/office/officeart/2005/8/layout/radial1"/>
    <dgm:cxn modelId="{6533F326-C407-4142-93D4-14AFB5D4B2D2}" srcId="{F9972E30-0A10-47E5-A79C-39B1891674E9}" destId="{D031B5CA-E835-46E6-8990-0B36BA513A33}" srcOrd="0" destOrd="0" parTransId="{9B83550F-1B46-4485-B3DB-F255D823B527}" sibTransId="{F7944787-243A-44EF-BAEC-8B71E9F0302C}"/>
    <dgm:cxn modelId="{AFFD055E-B4ED-49B6-8486-9C6A3C48E84F}" type="presOf" srcId="{FDCA55C5-5B95-4084-8332-09F684222B50}" destId="{B6750F2F-EC79-407E-B5C8-11A922D5754F}" srcOrd="1" destOrd="0" presId="urn:microsoft.com/office/officeart/2005/8/layout/radial1"/>
    <dgm:cxn modelId="{725C9861-226A-40B0-A9EF-F1489098AEE8}" type="presOf" srcId="{F9972E30-0A10-47E5-A79C-39B1891674E9}" destId="{2E976589-0298-478A-8BD0-8A3E98F125B2}" srcOrd="0" destOrd="0" presId="urn:microsoft.com/office/officeart/2005/8/layout/radial1"/>
    <dgm:cxn modelId="{CD2FCC44-37F7-45C2-9FBB-7000C4EF8B49}" type="presOf" srcId="{FDCA55C5-5B95-4084-8332-09F684222B50}" destId="{E9D74BDA-AFEB-42D1-B23E-EDCDB35A56A3}" srcOrd="0" destOrd="0" presId="urn:microsoft.com/office/officeart/2005/8/layout/radial1"/>
    <dgm:cxn modelId="{20E8B465-1A8B-4F17-A257-1B0B88604567}" type="presOf" srcId="{9B83550F-1B46-4485-B3DB-F255D823B527}" destId="{0F850E39-76D8-4E64-8436-D260609F2261}" srcOrd="0" destOrd="0" presId="urn:microsoft.com/office/officeart/2005/8/layout/radial1"/>
    <dgm:cxn modelId="{13C00747-09FE-4D2A-B092-38F0577B96D9}" srcId="{F9972E30-0A10-47E5-A79C-39B1891674E9}" destId="{CD547B50-3160-4F6E-9784-ACDFAF115854}" srcOrd="1" destOrd="0" parTransId="{FDCA55C5-5B95-4084-8332-09F684222B50}" sibTransId="{953BC795-2844-4900-B058-516A00E6E79A}"/>
    <dgm:cxn modelId="{2CAFF747-767B-4AC0-B506-27C4CE5C53B6}" type="presOf" srcId="{65420C1C-9E45-497C-B457-CCBEB233CDD2}" destId="{0565FDC7-6DE6-416A-BBFC-9CAE7BFD16A7}" srcOrd="0" destOrd="0" presId="urn:microsoft.com/office/officeart/2005/8/layout/radial1"/>
    <dgm:cxn modelId="{383EB273-B748-4778-9D0C-143D8B1300D5}" srcId="{F9972E30-0A10-47E5-A79C-39B1891674E9}" destId="{6456C3AD-0C5D-4E4A-94F2-3FD7BA88EA6A}" srcOrd="3" destOrd="0" parTransId="{288B8478-6010-47CD-9CCD-FC452D40DB5E}" sibTransId="{E1333681-C24E-4C7B-9BDF-C9EB74A6101A}"/>
    <dgm:cxn modelId="{3FE5C578-A39A-4C29-9E8A-173308A4EE66}" type="presOf" srcId="{288B8478-6010-47CD-9CCD-FC452D40DB5E}" destId="{B239518C-08A6-4705-AE35-686015103098}" srcOrd="0" destOrd="0" presId="urn:microsoft.com/office/officeart/2005/8/layout/radial1"/>
    <dgm:cxn modelId="{4B85DB5A-E842-45C2-B6CF-AFE6DE59C192}" type="presOf" srcId="{CD547B50-3160-4F6E-9784-ACDFAF115854}" destId="{1C9ECBBE-A270-4C90-B515-00578DC202D6}" srcOrd="0" destOrd="0" presId="urn:microsoft.com/office/officeart/2005/8/layout/radial1"/>
    <dgm:cxn modelId="{30FD1897-3EDD-4C1D-8916-731AB907508F}" type="presOf" srcId="{28A22C7B-E074-4C6D-8AF6-4559CDB43E8E}" destId="{D3BE3A43-F9D4-49D2-91B1-98B9B00F03ED}" srcOrd="0" destOrd="0" presId="urn:microsoft.com/office/officeart/2005/8/layout/radial1"/>
    <dgm:cxn modelId="{9E0D3A9B-DDBE-4F5B-BE3B-C12455A8B2BE}" type="presOf" srcId="{06A40C22-26EA-41CC-B5C5-D7C37CC8DB5D}" destId="{306AD144-2302-49AF-A055-E9A15BB7680D}" srcOrd="1" destOrd="0" presId="urn:microsoft.com/office/officeart/2005/8/layout/radial1"/>
    <dgm:cxn modelId="{628DD29B-F97A-42F3-8178-9DA62D60E33C}" srcId="{F9972E30-0A10-47E5-A79C-39B1891674E9}" destId="{65420C1C-9E45-497C-B457-CCBEB233CDD2}" srcOrd="2" destOrd="0" parTransId="{06A40C22-26EA-41CC-B5C5-D7C37CC8DB5D}" sibTransId="{7220B70C-BD03-4511-BA01-56BA0281F736}"/>
    <dgm:cxn modelId="{F4E088C4-10C2-4550-918B-FDEB8A4C5130}" srcId="{28A22C7B-E074-4C6D-8AF6-4559CDB43E8E}" destId="{F9972E30-0A10-47E5-A79C-39B1891674E9}" srcOrd="0" destOrd="0" parTransId="{43055E8D-F649-4BD6-9FDC-72096E41F52A}" sibTransId="{AD79EC55-13B2-487A-BC9D-746B5A4DCAF7}"/>
    <dgm:cxn modelId="{31E141C5-A32F-4A28-A037-20337BA3EA20}" type="presOf" srcId="{288B8478-6010-47CD-9CCD-FC452D40DB5E}" destId="{9C5E7B6B-5B03-484D-8DDE-730AD5F56F1A}" srcOrd="1" destOrd="0" presId="urn:microsoft.com/office/officeart/2005/8/layout/radial1"/>
    <dgm:cxn modelId="{968285CB-73AC-4649-8063-16E58EB9B3A6}" type="presOf" srcId="{6456C3AD-0C5D-4E4A-94F2-3FD7BA88EA6A}" destId="{77F9677C-B60C-419E-A6BB-3E6CACB947DB}" srcOrd="0" destOrd="0" presId="urn:microsoft.com/office/officeart/2005/8/layout/radial1"/>
    <dgm:cxn modelId="{EE304AD5-93CC-4CFC-8707-63D283BB44B6}" type="presOf" srcId="{D031B5CA-E835-46E6-8990-0B36BA513A33}" destId="{E7E8E6F5-30BB-4B78-B5E0-394118EF8C7F}" srcOrd="0" destOrd="0" presId="urn:microsoft.com/office/officeart/2005/8/layout/radial1"/>
    <dgm:cxn modelId="{D4805586-33DC-4D83-B785-11068F23FEBA}" type="presParOf" srcId="{D3BE3A43-F9D4-49D2-91B1-98B9B00F03ED}" destId="{2E976589-0298-478A-8BD0-8A3E98F125B2}" srcOrd="0" destOrd="0" presId="urn:microsoft.com/office/officeart/2005/8/layout/radial1"/>
    <dgm:cxn modelId="{5B537834-FDB5-48B2-9A9C-278B6A0024D6}" type="presParOf" srcId="{D3BE3A43-F9D4-49D2-91B1-98B9B00F03ED}" destId="{0F850E39-76D8-4E64-8436-D260609F2261}" srcOrd="1" destOrd="0" presId="urn:microsoft.com/office/officeart/2005/8/layout/radial1"/>
    <dgm:cxn modelId="{4D3378A6-9F94-46FF-9F89-940DE58F9CC6}" type="presParOf" srcId="{0F850E39-76D8-4E64-8436-D260609F2261}" destId="{F87CB1F4-37FD-48A6-AEEB-4B59DFDA4C00}" srcOrd="0" destOrd="0" presId="urn:microsoft.com/office/officeart/2005/8/layout/radial1"/>
    <dgm:cxn modelId="{77E8B4C3-DFCF-46C0-9D2A-6898658A7454}" type="presParOf" srcId="{D3BE3A43-F9D4-49D2-91B1-98B9B00F03ED}" destId="{E7E8E6F5-30BB-4B78-B5E0-394118EF8C7F}" srcOrd="2" destOrd="0" presId="urn:microsoft.com/office/officeart/2005/8/layout/radial1"/>
    <dgm:cxn modelId="{0E591E44-E925-44B7-8E4D-5440F03D364B}" type="presParOf" srcId="{D3BE3A43-F9D4-49D2-91B1-98B9B00F03ED}" destId="{E9D74BDA-AFEB-42D1-B23E-EDCDB35A56A3}" srcOrd="3" destOrd="0" presId="urn:microsoft.com/office/officeart/2005/8/layout/radial1"/>
    <dgm:cxn modelId="{C1278F9B-D773-4265-999F-B48B3AD83411}" type="presParOf" srcId="{E9D74BDA-AFEB-42D1-B23E-EDCDB35A56A3}" destId="{B6750F2F-EC79-407E-B5C8-11A922D5754F}" srcOrd="0" destOrd="0" presId="urn:microsoft.com/office/officeart/2005/8/layout/radial1"/>
    <dgm:cxn modelId="{7E34B420-14CE-4F61-A3DF-0FFA2A944DAF}" type="presParOf" srcId="{D3BE3A43-F9D4-49D2-91B1-98B9B00F03ED}" destId="{1C9ECBBE-A270-4C90-B515-00578DC202D6}" srcOrd="4" destOrd="0" presId="urn:microsoft.com/office/officeart/2005/8/layout/radial1"/>
    <dgm:cxn modelId="{FCEC0D99-295A-4187-8B96-4B09F306C524}" type="presParOf" srcId="{D3BE3A43-F9D4-49D2-91B1-98B9B00F03ED}" destId="{E4F0A819-BD30-4D5C-B17D-B25A1B185E17}" srcOrd="5" destOrd="0" presId="urn:microsoft.com/office/officeart/2005/8/layout/radial1"/>
    <dgm:cxn modelId="{2D38E8E3-8DFB-4F04-A2F1-F4E5F593B594}" type="presParOf" srcId="{E4F0A819-BD30-4D5C-B17D-B25A1B185E17}" destId="{306AD144-2302-49AF-A055-E9A15BB7680D}" srcOrd="0" destOrd="0" presId="urn:microsoft.com/office/officeart/2005/8/layout/radial1"/>
    <dgm:cxn modelId="{4B506CCE-7DFF-4633-8585-C7D8194D7F53}" type="presParOf" srcId="{D3BE3A43-F9D4-49D2-91B1-98B9B00F03ED}" destId="{0565FDC7-6DE6-416A-BBFC-9CAE7BFD16A7}" srcOrd="6" destOrd="0" presId="urn:microsoft.com/office/officeart/2005/8/layout/radial1"/>
    <dgm:cxn modelId="{C407E21B-6118-4034-A5F2-4879DFE57D2A}" type="presParOf" srcId="{D3BE3A43-F9D4-49D2-91B1-98B9B00F03ED}" destId="{B239518C-08A6-4705-AE35-686015103098}" srcOrd="7" destOrd="0" presId="urn:microsoft.com/office/officeart/2005/8/layout/radial1"/>
    <dgm:cxn modelId="{88F7A75F-DF18-4165-B8E5-3F48F747462C}" type="presParOf" srcId="{B239518C-08A6-4705-AE35-686015103098}" destId="{9C5E7B6B-5B03-484D-8DDE-730AD5F56F1A}" srcOrd="0" destOrd="0" presId="urn:microsoft.com/office/officeart/2005/8/layout/radial1"/>
    <dgm:cxn modelId="{D14738BB-BF63-4989-9105-B92C72318449}" type="presParOf" srcId="{D3BE3A43-F9D4-49D2-91B1-98B9B00F03ED}" destId="{77F9677C-B60C-419E-A6BB-3E6CACB947DB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976589-0298-478A-8BD0-8A3E98F125B2}">
      <dsp:nvSpPr>
        <dsp:cNvPr id="0" name=""/>
        <dsp:cNvSpPr/>
      </dsp:nvSpPr>
      <dsp:spPr>
        <a:xfrm>
          <a:off x="2610595" y="987533"/>
          <a:ext cx="562789" cy="4382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Director</a:t>
          </a:r>
        </a:p>
      </dsp:txBody>
      <dsp:txXfrm>
        <a:off x="2693014" y="1051714"/>
        <a:ext cx="397951" cy="309893"/>
      </dsp:txXfrm>
    </dsp:sp>
    <dsp:sp modelId="{0F850E39-76D8-4E64-8436-D260609F2261}">
      <dsp:nvSpPr>
        <dsp:cNvPr id="0" name=""/>
        <dsp:cNvSpPr/>
      </dsp:nvSpPr>
      <dsp:spPr>
        <a:xfrm rot="12287970">
          <a:off x="1876807" y="915129"/>
          <a:ext cx="810556" cy="19446"/>
        </a:xfrm>
        <a:custGeom>
          <a:avLst/>
          <a:gdLst/>
          <a:ahLst/>
          <a:cxnLst/>
          <a:rect l="0" t="0" r="0" b="0"/>
          <a:pathLst>
            <a:path>
              <a:moveTo>
                <a:pt x="0" y="9723"/>
              </a:moveTo>
              <a:lnTo>
                <a:pt x="810556" y="972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 rot="10800000">
        <a:off x="2261821" y="904588"/>
        <a:ext cx="40527" cy="40527"/>
      </dsp:txXfrm>
    </dsp:sp>
    <dsp:sp modelId="{E7E8E6F5-30BB-4B78-B5E0-394118EF8C7F}">
      <dsp:nvSpPr>
        <dsp:cNvPr id="0" name=""/>
        <dsp:cNvSpPr/>
      </dsp:nvSpPr>
      <dsp:spPr>
        <a:xfrm>
          <a:off x="1224545" y="339801"/>
          <a:ext cx="749022" cy="53890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LUCE-MGR</a:t>
          </a:r>
        </a:p>
      </dsp:txBody>
      <dsp:txXfrm>
        <a:off x="1334237" y="418722"/>
        <a:ext cx="529638" cy="381067"/>
      </dsp:txXfrm>
    </dsp:sp>
    <dsp:sp modelId="{E9D74BDA-AFEB-42D1-B23E-EDCDB35A56A3}">
      <dsp:nvSpPr>
        <dsp:cNvPr id="0" name=""/>
        <dsp:cNvSpPr/>
      </dsp:nvSpPr>
      <dsp:spPr>
        <a:xfrm rot="3966084">
          <a:off x="2923199" y="1497182"/>
          <a:ext cx="203664" cy="19446"/>
        </a:xfrm>
        <a:custGeom>
          <a:avLst/>
          <a:gdLst/>
          <a:ahLst/>
          <a:cxnLst/>
          <a:rect l="0" t="0" r="0" b="0"/>
          <a:pathLst>
            <a:path>
              <a:moveTo>
                <a:pt x="0" y="9723"/>
              </a:moveTo>
              <a:lnTo>
                <a:pt x="203664" y="972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19939" y="1501814"/>
        <a:ext cx="10183" cy="10183"/>
      </dsp:txXfrm>
    </dsp:sp>
    <dsp:sp modelId="{1C9ECBBE-A270-4C90-B515-00578DC202D6}">
      <dsp:nvSpPr>
        <dsp:cNvPr id="0" name=""/>
        <dsp:cNvSpPr/>
      </dsp:nvSpPr>
      <dsp:spPr>
        <a:xfrm>
          <a:off x="2659271" y="1593531"/>
          <a:ext cx="1043207" cy="530157"/>
        </a:xfrm>
        <a:prstGeom prst="ellipse">
          <a:avLst/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Battery-MGR</a:t>
          </a:r>
        </a:p>
      </dsp:txBody>
      <dsp:txXfrm>
        <a:off x="2812045" y="1671171"/>
        <a:ext cx="737659" cy="374877"/>
      </dsp:txXfrm>
    </dsp:sp>
    <dsp:sp modelId="{E4F0A819-BD30-4D5C-B17D-B25A1B185E17}">
      <dsp:nvSpPr>
        <dsp:cNvPr id="0" name=""/>
        <dsp:cNvSpPr/>
      </dsp:nvSpPr>
      <dsp:spPr>
        <a:xfrm rot="8557353">
          <a:off x="2344689" y="1467575"/>
          <a:ext cx="386065" cy="19446"/>
        </a:xfrm>
        <a:custGeom>
          <a:avLst/>
          <a:gdLst/>
          <a:ahLst/>
          <a:cxnLst/>
          <a:rect l="0" t="0" r="0" b="0"/>
          <a:pathLst>
            <a:path>
              <a:moveTo>
                <a:pt x="0" y="9723"/>
              </a:moveTo>
              <a:lnTo>
                <a:pt x="386065" y="972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 rot="10800000">
        <a:off x="2528070" y="1467647"/>
        <a:ext cx="19303" cy="19303"/>
      </dsp:txXfrm>
    </dsp:sp>
    <dsp:sp modelId="{0565FDC7-6DE6-416A-BBFC-9CAE7BFD16A7}">
      <dsp:nvSpPr>
        <dsp:cNvPr id="0" name=""/>
        <dsp:cNvSpPr/>
      </dsp:nvSpPr>
      <dsp:spPr>
        <a:xfrm>
          <a:off x="1716201" y="1560517"/>
          <a:ext cx="866875" cy="426503"/>
        </a:xfrm>
        <a:prstGeom prst="ellipse">
          <a:avLst/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SERVICE-MGR</a:t>
          </a:r>
        </a:p>
      </dsp:txBody>
      <dsp:txXfrm>
        <a:off x="1843152" y="1622977"/>
        <a:ext cx="612973" cy="301583"/>
      </dsp:txXfrm>
    </dsp:sp>
    <dsp:sp modelId="{B239518C-08A6-4705-AE35-686015103098}">
      <dsp:nvSpPr>
        <dsp:cNvPr id="0" name=""/>
        <dsp:cNvSpPr/>
      </dsp:nvSpPr>
      <dsp:spPr>
        <a:xfrm rot="10738413">
          <a:off x="1303711" y="1213685"/>
          <a:ext cx="1307063" cy="19446"/>
        </a:xfrm>
        <a:custGeom>
          <a:avLst/>
          <a:gdLst/>
          <a:ahLst/>
          <a:cxnLst/>
          <a:rect l="0" t="0" r="0" b="0"/>
          <a:pathLst>
            <a:path>
              <a:moveTo>
                <a:pt x="0" y="9723"/>
              </a:moveTo>
              <a:lnTo>
                <a:pt x="1307063" y="972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 rot="10800000">
        <a:off x="1924566" y="1190732"/>
        <a:ext cx="65353" cy="65353"/>
      </dsp:txXfrm>
    </dsp:sp>
    <dsp:sp modelId="{77F9677C-B60C-419E-A6BB-3E6CACB947DB}">
      <dsp:nvSpPr>
        <dsp:cNvPr id="0" name=""/>
        <dsp:cNvSpPr/>
      </dsp:nvSpPr>
      <dsp:spPr>
        <a:xfrm>
          <a:off x="712046" y="1053352"/>
          <a:ext cx="591889" cy="374128"/>
        </a:xfrm>
        <a:prstGeom prst="ellipse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UI-MGR</a:t>
          </a:r>
        </a:p>
      </dsp:txBody>
      <dsp:txXfrm>
        <a:off x="798726" y="1108142"/>
        <a:ext cx="418529" cy="264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1A3B-3305-4D48-86BC-33C605FB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DL_IP_Tech_ExtTemplate.dot</Template>
  <TotalTime>1366</TotalTime>
  <Pages>17</Pages>
  <Words>3224</Words>
  <Characters>17738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>Datalogic</Company>
  <LinksUpToDate>false</LinksUpToDate>
  <CharactersWithSpaces>20921</CharactersWithSpaces>
  <SharedDoc>false</SharedDoc>
  <HLinks>
    <vt:vector size="84" baseType="variant"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_Toc433278455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_Toc433278454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_Toc433278453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_Toc433278452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_Toc433278451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_Toc433278450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_Toc433278449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_Toc433278448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_Toc433278447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_Toc433278446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_Toc433278445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_Toc433278444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_Toc433278443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_Toc433278442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Marco.Ramponi@datalogic.com</dc:creator>
  <cp:keywords/>
  <dc:description/>
  <cp:lastModifiedBy>Mario De Biase</cp:lastModifiedBy>
  <cp:revision>14</cp:revision>
  <cp:lastPrinted>2017-03-10T10:36:00Z</cp:lastPrinted>
  <dcterms:created xsi:type="dcterms:W3CDTF">2018-12-19T15:07:00Z</dcterms:created>
  <dcterms:modified xsi:type="dcterms:W3CDTF">2018-12-20T15:00:00Z</dcterms:modified>
</cp:coreProperties>
</file>