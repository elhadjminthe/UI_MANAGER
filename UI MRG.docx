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1BD" w:rsidRDefault="00896860" w:rsidP="00D751BD">
      <w:pPr>
        <w:pStyle w:val="Titolo1"/>
        <w:numPr>
          <w:ilvl w:val="0"/>
          <w:numId w:val="1"/>
        </w:numPr>
        <w:rPr>
          <w:lang w:val="it-IT"/>
        </w:rPr>
      </w:pPr>
      <w:bookmarkStart w:id="0" w:name="_Toc524944097"/>
      <w:r>
        <w:rPr>
          <w:lang w:val="it-IT"/>
        </w:rPr>
        <w:t>User Interface Manager</w:t>
      </w:r>
      <w:bookmarkEnd w:id="0"/>
    </w:p>
    <w:p w:rsidR="009B7D67" w:rsidRPr="009B7D67" w:rsidRDefault="009B7D67" w:rsidP="009B7D67">
      <w:pPr>
        <w:rPr>
          <w:lang w:val="it-IT"/>
        </w:rPr>
      </w:pPr>
      <w:r w:rsidRPr="009B7D67">
        <w:rPr>
          <w:lang w:val="it-IT"/>
        </w:rPr>
        <w:t>The UI MGR is the user interface that the user interacts with. It gives the user information about what is going on. When the user triggers or presses a b</w:t>
      </w:r>
      <w:r>
        <w:rPr>
          <w:lang w:val="it-IT"/>
        </w:rPr>
        <w:t xml:space="preserve">utton that generates an event, </w:t>
      </w:r>
      <w:r w:rsidRPr="009B7D67">
        <w:rPr>
          <w:lang w:val="it-IT"/>
        </w:rPr>
        <w:t>the UI MGR receives input not</w:t>
      </w:r>
      <w:r w:rsidR="00053841">
        <w:rPr>
          <w:lang w:val="it-IT"/>
        </w:rPr>
        <w:t xml:space="preserve">ification, computes the input, </w:t>
      </w:r>
      <w:bookmarkStart w:id="1" w:name="_GoBack"/>
      <w:bookmarkEnd w:id="1"/>
      <w:r w:rsidRPr="009B7D67">
        <w:rPr>
          <w:lang w:val="it-IT"/>
        </w:rPr>
        <w:t>produces the output notifications and controls the hardware system. the output can be an audible or visual signal or a vibration indicating the state of the device.</w:t>
      </w:r>
    </w:p>
    <w:p w:rsidR="00D751BD" w:rsidRDefault="009B7D67" w:rsidP="009B7D67">
      <w:pPr>
        <w:rPr>
          <w:lang w:val="it-IT"/>
        </w:rPr>
      </w:pPr>
      <w:r w:rsidRPr="009B7D67">
        <w:rPr>
          <w:lang w:val="it-IT"/>
        </w:rPr>
        <w:t>Each input/output of the UI MGR is a node which can be a Led, an RGB array, vibration or audible device. Nodes have priority so that when two or more indicating happened at the same node and time, the UI MGR can decide which one of the indicating can go on.</w:t>
      </w:r>
    </w:p>
    <w:p w:rsidR="009B7D67" w:rsidRDefault="009B7D67" w:rsidP="009B7D67">
      <w:pPr>
        <w:rPr>
          <w:lang w:val="it-IT"/>
        </w:rPr>
      </w:pPr>
    </w:p>
    <w:p w:rsidR="009B7D67" w:rsidRDefault="009B7D67" w:rsidP="009B7D67">
      <w:pPr>
        <w:rPr>
          <w:b/>
          <w:sz w:val="28"/>
          <w:szCs w:val="28"/>
          <w:lang w:val="it-IT"/>
        </w:rPr>
      </w:pPr>
      <w:r w:rsidRPr="009B7D67">
        <w:rPr>
          <w:b/>
          <w:sz w:val="28"/>
          <w:szCs w:val="28"/>
          <w:lang w:val="it-IT"/>
        </w:rPr>
        <w:t xml:space="preserve">Architecture </w:t>
      </w:r>
    </w:p>
    <w:p w:rsidR="009B7D67" w:rsidRPr="009B7D67" w:rsidRDefault="009B7D67" w:rsidP="009B7D67">
      <w:pPr>
        <w:rPr>
          <w:b/>
          <w:sz w:val="28"/>
          <w:szCs w:val="28"/>
          <w:lang w:val="it-IT"/>
        </w:rPr>
      </w:pPr>
    </w:p>
    <w:p w:rsidR="00896860" w:rsidRPr="00D751BD" w:rsidRDefault="00896860" w:rsidP="00D751BD">
      <w:pPr>
        <w:rPr>
          <w:lang w:val="it-IT"/>
        </w:rPr>
      </w:pPr>
    </w:p>
    <w:p w:rsidR="00896860" w:rsidRDefault="00896860" w:rsidP="00896860">
      <w:pPr>
        <w:rPr>
          <w:lang w:val="it-IT"/>
        </w:rPr>
      </w:pPr>
    </w:p>
    <w:p w:rsidR="00896860" w:rsidRPr="00896860" w:rsidRDefault="00896860" w:rsidP="00896860">
      <w:pPr>
        <w:rPr>
          <w:lang w:val="it-IT"/>
        </w:rPr>
      </w:pPr>
    </w:p>
    <w:p w:rsidR="00391574" w:rsidRPr="00000EB9" w:rsidRDefault="00391574" w:rsidP="00000EB9">
      <w:pPr>
        <w:rPr>
          <w:lang w:val="it-IT"/>
        </w:rPr>
      </w:pPr>
    </w:p>
    <w:sectPr w:rsidR="00391574" w:rsidRPr="00000EB9" w:rsidSect="0045186F">
      <w:headerReference w:type="default" r:id="rId8"/>
      <w:footerReference w:type="default" r:id="rId9"/>
      <w:pgSz w:w="11906" w:h="16838"/>
      <w:pgMar w:top="1417" w:right="1134" w:bottom="1134" w:left="1134"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4007" w:rsidRDefault="00514007">
      <w:r>
        <w:separator/>
      </w:r>
    </w:p>
  </w:endnote>
  <w:endnote w:type="continuationSeparator" w:id="0">
    <w:p w:rsidR="00514007" w:rsidRDefault="00514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860" w:rsidRDefault="00896860">
    <w:pPr>
      <w:pStyle w:val="Intestazione"/>
      <w:tabs>
        <w:tab w:val="clear" w:pos="4819"/>
        <w:tab w:val="clear" w:pos="9638"/>
        <w:tab w:val="left" w:leader="underscore" w:pos="9639"/>
      </w:tabs>
    </w:pPr>
    <w:r>
      <w:tab/>
    </w:r>
    <w:r>
      <w:tab/>
    </w:r>
  </w:p>
  <w:p w:rsidR="00896860" w:rsidRDefault="00896860">
    <w:pPr>
      <w:pStyle w:val="Pidipagina"/>
      <w:rPr>
        <w:i/>
        <w:iCs/>
        <w:sz w:val="16"/>
      </w:rPr>
    </w:pPr>
  </w:p>
  <w:p w:rsidR="00896860" w:rsidRDefault="00896860">
    <w:pPr>
      <w:pStyle w:val="Pidipagina"/>
      <w:rPr>
        <w:b/>
        <w:bCs/>
        <w:i/>
        <w:iCs/>
        <w:sz w:val="16"/>
      </w:rPr>
    </w:pPr>
    <w:r>
      <w:rPr>
        <w:i/>
        <w:iCs/>
        <w:sz w:val="16"/>
      </w:rPr>
      <w:tab/>
    </w:r>
    <w:r>
      <w:rPr>
        <w:rFonts w:cs="Arial"/>
        <w:b/>
        <w:bCs/>
        <w:i/>
        <w:iCs/>
        <w:sz w:val="18"/>
        <w:szCs w:val="22"/>
        <w:lang w:val="en-GB"/>
      </w:rPr>
      <w:t>Datalogic Proprietary &amp; Confidential Information</w:t>
    </w:r>
    <w:r>
      <w:rPr>
        <w:i/>
        <w:iCs/>
        <w:sz w:val="16"/>
      </w:rPr>
      <w:tab/>
    </w:r>
    <w:r>
      <w:rPr>
        <w:sz w:val="16"/>
      </w:rPr>
      <w:t xml:space="preserve">PAGE  </w:t>
    </w:r>
    <w:r>
      <w:rPr>
        <w:rStyle w:val="Numeropagina"/>
        <w:sz w:val="16"/>
      </w:rPr>
      <w:fldChar w:fldCharType="begin"/>
    </w:r>
    <w:r>
      <w:rPr>
        <w:rStyle w:val="Numeropagina"/>
        <w:sz w:val="16"/>
      </w:rPr>
      <w:instrText xml:space="preserve"> PAGE </w:instrText>
    </w:r>
    <w:r>
      <w:rPr>
        <w:rStyle w:val="Numeropagina"/>
        <w:sz w:val="16"/>
      </w:rPr>
      <w:fldChar w:fldCharType="separate"/>
    </w:r>
    <w:r w:rsidR="00053841">
      <w:rPr>
        <w:rStyle w:val="Numeropagina"/>
        <w:noProof/>
        <w:sz w:val="16"/>
      </w:rPr>
      <w:t>1</w:t>
    </w:r>
    <w:r>
      <w:rPr>
        <w:rStyle w:val="Numeropagina"/>
        <w:sz w:val="16"/>
      </w:rPr>
      <w:fldChar w:fldCharType="end"/>
    </w:r>
    <w:r>
      <w:rPr>
        <w:rStyle w:val="Numeropagina"/>
        <w:sz w:val="16"/>
      </w:rPr>
      <w:t xml:space="preserve"> OF </w:t>
    </w:r>
    <w:r>
      <w:rPr>
        <w:rStyle w:val="Numeropagina"/>
        <w:sz w:val="16"/>
      </w:rPr>
      <w:fldChar w:fldCharType="begin"/>
    </w:r>
    <w:r>
      <w:rPr>
        <w:rStyle w:val="Numeropagina"/>
        <w:sz w:val="16"/>
      </w:rPr>
      <w:instrText xml:space="preserve"> NUMPAGES </w:instrText>
    </w:r>
    <w:r>
      <w:rPr>
        <w:rStyle w:val="Numeropagina"/>
        <w:sz w:val="16"/>
      </w:rPr>
      <w:fldChar w:fldCharType="separate"/>
    </w:r>
    <w:r w:rsidR="00053841">
      <w:rPr>
        <w:rStyle w:val="Numeropagina"/>
        <w:noProof/>
        <w:sz w:val="16"/>
      </w:rPr>
      <w:t>1</w:t>
    </w:r>
    <w:r>
      <w:rPr>
        <w:rStyle w:val="Numeropagina"/>
        <w:sz w:val="16"/>
      </w:rPr>
      <w:fldChar w:fldCharType="end"/>
    </w:r>
    <w:r>
      <w:rPr>
        <w:b/>
        <w:bCs/>
        <w:i/>
        <w:iCs/>
        <w:sz w:val="16"/>
      </w:rPr>
      <w:tab/>
    </w:r>
  </w:p>
  <w:p w:rsidR="00896860" w:rsidRDefault="00896860">
    <w:pPr>
      <w:pStyle w:val="Pidipagina"/>
      <w:rPr>
        <w:b/>
        <w:bCs/>
        <w:i/>
        <w:iCs/>
        <w:sz w:val="18"/>
      </w:rPr>
    </w:pPr>
  </w:p>
  <w:p w:rsidR="00896860" w:rsidRDefault="00896860">
    <w:pPr>
      <w:pStyle w:val="Pidipagina"/>
      <w:jc w:val="center"/>
      <w:rPr>
        <w:b/>
        <w:bCs/>
        <w:i/>
        <w:iCs/>
        <w:sz w:val="16"/>
      </w:rPr>
    </w:pPr>
    <w:r>
      <w:rPr>
        <w:noProof/>
        <w:lang w:val="it-IT"/>
      </w:rPr>
      <w:drawing>
        <wp:anchor distT="0" distB="0" distL="114300" distR="114300" simplePos="0" relativeHeight="251657728" behindDoc="1" locked="0" layoutInCell="1" allowOverlap="0" wp14:anchorId="201A337C" wp14:editId="2835D585">
          <wp:simplePos x="0" y="0"/>
          <wp:positionH relativeFrom="column">
            <wp:posOffset>2784475</wp:posOffset>
          </wp:positionH>
          <wp:positionV relativeFrom="paragraph">
            <wp:posOffset>-83185</wp:posOffset>
          </wp:positionV>
          <wp:extent cx="600075" cy="600075"/>
          <wp:effectExtent l="0" t="0" r="9525" b="9525"/>
          <wp:wrapNone/>
          <wp:docPr id="8" name="Immagine 8" descr="2007_company_confiden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07_company_confidenti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i/>
        <w:iCs/>
        <w:sz w:val="16"/>
      </w:rPr>
      <w:tab/>
    </w:r>
  </w:p>
  <w:p w:rsidR="00896860" w:rsidRDefault="00896860">
    <w:pPr>
      <w:pStyle w:val="Pidipagina"/>
      <w:jc w:val="cen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4007" w:rsidRDefault="00514007">
      <w:r>
        <w:separator/>
      </w:r>
    </w:p>
  </w:footnote>
  <w:footnote w:type="continuationSeparator" w:id="0">
    <w:p w:rsidR="00514007" w:rsidRDefault="005140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70" w:type="dxa"/>
        <w:right w:w="70" w:type="dxa"/>
      </w:tblCellMar>
      <w:tblLook w:val="0000" w:firstRow="0" w:lastRow="0" w:firstColumn="0" w:lastColumn="0" w:noHBand="0" w:noVBand="0"/>
    </w:tblPr>
    <w:tblGrid>
      <w:gridCol w:w="5647"/>
      <w:gridCol w:w="3991"/>
    </w:tblGrid>
    <w:tr w:rsidR="00896860">
      <w:tc>
        <w:tcPr>
          <w:tcW w:w="5708" w:type="dxa"/>
        </w:tcPr>
        <w:p w:rsidR="00896860" w:rsidRDefault="00896860">
          <w:pPr>
            <w:pStyle w:val="Intestazione"/>
            <w:tabs>
              <w:tab w:val="clear" w:pos="4819"/>
              <w:tab w:val="clear" w:pos="9638"/>
              <w:tab w:val="left" w:pos="8835"/>
            </w:tabs>
            <w:jc w:val="left"/>
            <w:rPr>
              <w:sz w:val="18"/>
            </w:rPr>
          </w:pPr>
          <w:r>
            <w:rPr>
              <w:noProof/>
              <w:lang w:val="it-IT"/>
            </w:rPr>
            <w:drawing>
              <wp:inline distT="0" distB="0" distL="0" distR="0" wp14:anchorId="7F5A405B" wp14:editId="4463E416">
                <wp:extent cx="1981200" cy="219075"/>
                <wp:effectExtent l="0" t="0" r="0" b="9525"/>
                <wp:docPr id="7" name="Immagine 7" descr="DL logo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 logo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219075"/>
                        </a:xfrm>
                        <a:prstGeom prst="rect">
                          <a:avLst/>
                        </a:prstGeom>
                        <a:noFill/>
                        <a:ln>
                          <a:noFill/>
                        </a:ln>
                      </pic:spPr>
                    </pic:pic>
                  </a:graphicData>
                </a:graphic>
              </wp:inline>
            </w:drawing>
          </w:r>
          <w:r>
            <w:t xml:space="preserve">  </w:t>
          </w:r>
          <w:r>
            <w:rPr>
              <w:b/>
              <w:bCs/>
              <w:i/>
              <w:iCs/>
              <w:sz w:val="18"/>
            </w:rPr>
            <w:t xml:space="preserve"> </w:t>
          </w:r>
        </w:p>
      </w:tc>
      <w:tc>
        <w:tcPr>
          <w:tcW w:w="4070" w:type="dxa"/>
        </w:tcPr>
        <w:p w:rsidR="00896860" w:rsidRDefault="00896860">
          <w:pPr>
            <w:pStyle w:val="Intestazione"/>
            <w:tabs>
              <w:tab w:val="clear" w:pos="4819"/>
              <w:tab w:val="clear" w:pos="9638"/>
              <w:tab w:val="left" w:pos="8835"/>
            </w:tabs>
            <w:jc w:val="right"/>
            <w:rPr>
              <w:b/>
              <w:bCs/>
              <w:i/>
              <w:iCs/>
              <w:sz w:val="16"/>
            </w:rPr>
          </w:pPr>
        </w:p>
        <w:p w:rsidR="00896860" w:rsidRDefault="00896860" w:rsidP="00756065">
          <w:pPr>
            <w:pStyle w:val="Intestazione"/>
            <w:tabs>
              <w:tab w:val="clear" w:pos="4819"/>
              <w:tab w:val="clear" w:pos="9638"/>
              <w:tab w:val="left" w:pos="8835"/>
            </w:tabs>
            <w:jc w:val="right"/>
          </w:pPr>
          <w:r>
            <w:rPr>
              <w:b/>
              <w:bCs/>
              <w:i/>
              <w:iCs/>
              <w:sz w:val="16"/>
            </w:rPr>
            <w:t xml:space="preserve">Datalogic S.p.A. </w:t>
          </w:r>
        </w:p>
      </w:tc>
    </w:tr>
  </w:tbl>
  <w:p w:rsidR="00896860" w:rsidRDefault="00896860">
    <w:pPr>
      <w:pStyle w:val="Intestazione"/>
      <w:tabs>
        <w:tab w:val="clear" w:pos="4819"/>
        <w:tab w:val="clear" w:pos="9638"/>
        <w:tab w:val="left" w:leader="underscore" w:pos="9639"/>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2554"/>
    <w:multiLevelType w:val="hybridMultilevel"/>
    <w:tmpl w:val="24CCF7EE"/>
    <w:lvl w:ilvl="0" w:tplc="42AAD672">
      <w:numFmt w:val="bullet"/>
      <w:lvlText w:val="-"/>
      <w:lvlJc w:val="left"/>
      <w:pPr>
        <w:tabs>
          <w:tab w:val="num" w:pos="720"/>
        </w:tabs>
        <w:ind w:left="720" w:hanging="360"/>
      </w:pPr>
      <w:rPr>
        <w:rFonts w:ascii="Arial" w:eastAsia="Times New Roman"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8E2072"/>
    <w:multiLevelType w:val="hybridMultilevel"/>
    <w:tmpl w:val="381014E0"/>
    <w:lvl w:ilvl="0" w:tplc="41C6C8B4">
      <w:start w:val="2"/>
      <w:numFmt w:val="bullet"/>
      <w:lvlText w:val="-"/>
      <w:lvlJc w:val="left"/>
      <w:pPr>
        <w:ind w:left="1069" w:hanging="360"/>
      </w:pPr>
      <w:rPr>
        <w:rFonts w:ascii="Arial" w:eastAsia="Times New Roman" w:hAnsi="Arial" w:cs="Arial" w:hint="default"/>
      </w:rPr>
    </w:lvl>
    <w:lvl w:ilvl="1" w:tplc="04100003" w:tentative="1">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2" w15:restartNumberingAfterBreak="0">
    <w:nsid w:val="07BC7901"/>
    <w:multiLevelType w:val="hybridMultilevel"/>
    <w:tmpl w:val="9E0EEA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FD5A3A"/>
    <w:multiLevelType w:val="hybridMultilevel"/>
    <w:tmpl w:val="40148B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B253EE6"/>
    <w:multiLevelType w:val="hybridMultilevel"/>
    <w:tmpl w:val="5D109996"/>
    <w:lvl w:ilvl="0" w:tplc="6254D03E">
      <w:start w:val="1"/>
      <w:numFmt w:val="bullet"/>
      <w:lvlText w:val="-"/>
      <w:lvlJc w:val="left"/>
      <w:pPr>
        <w:ind w:left="432" w:hanging="360"/>
      </w:pPr>
      <w:rPr>
        <w:rFonts w:ascii="Arial" w:eastAsia="Times New Roman" w:hAnsi="Arial" w:cs="Arial" w:hint="default"/>
      </w:rPr>
    </w:lvl>
    <w:lvl w:ilvl="1" w:tplc="04100003" w:tentative="1">
      <w:start w:val="1"/>
      <w:numFmt w:val="bullet"/>
      <w:lvlText w:val="o"/>
      <w:lvlJc w:val="left"/>
      <w:pPr>
        <w:ind w:left="1152" w:hanging="360"/>
      </w:pPr>
      <w:rPr>
        <w:rFonts w:ascii="Courier New" w:hAnsi="Courier New" w:cs="Courier New" w:hint="default"/>
      </w:rPr>
    </w:lvl>
    <w:lvl w:ilvl="2" w:tplc="04100005" w:tentative="1">
      <w:start w:val="1"/>
      <w:numFmt w:val="bullet"/>
      <w:lvlText w:val=""/>
      <w:lvlJc w:val="left"/>
      <w:pPr>
        <w:ind w:left="1872" w:hanging="360"/>
      </w:pPr>
      <w:rPr>
        <w:rFonts w:ascii="Wingdings" w:hAnsi="Wingdings" w:hint="default"/>
      </w:rPr>
    </w:lvl>
    <w:lvl w:ilvl="3" w:tplc="04100001" w:tentative="1">
      <w:start w:val="1"/>
      <w:numFmt w:val="bullet"/>
      <w:lvlText w:val=""/>
      <w:lvlJc w:val="left"/>
      <w:pPr>
        <w:ind w:left="2592" w:hanging="360"/>
      </w:pPr>
      <w:rPr>
        <w:rFonts w:ascii="Symbol" w:hAnsi="Symbol" w:hint="default"/>
      </w:rPr>
    </w:lvl>
    <w:lvl w:ilvl="4" w:tplc="04100003" w:tentative="1">
      <w:start w:val="1"/>
      <w:numFmt w:val="bullet"/>
      <w:lvlText w:val="o"/>
      <w:lvlJc w:val="left"/>
      <w:pPr>
        <w:ind w:left="3312" w:hanging="360"/>
      </w:pPr>
      <w:rPr>
        <w:rFonts w:ascii="Courier New" w:hAnsi="Courier New" w:cs="Courier New" w:hint="default"/>
      </w:rPr>
    </w:lvl>
    <w:lvl w:ilvl="5" w:tplc="04100005" w:tentative="1">
      <w:start w:val="1"/>
      <w:numFmt w:val="bullet"/>
      <w:lvlText w:val=""/>
      <w:lvlJc w:val="left"/>
      <w:pPr>
        <w:ind w:left="4032" w:hanging="360"/>
      </w:pPr>
      <w:rPr>
        <w:rFonts w:ascii="Wingdings" w:hAnsi="Wingdings" w:hint="default"/>
      </w:rPr>
    </w:lvl>
    <w:lvl w:ilvl="6" w:tplc="04100001" w:tentative="1">
      <w:start w:val="1"/>
      <w:numFmt w:val="bullet"/>
      <w:lvlText w:val=""/>
      <w:lvlJc w:val="left"/>
      <w:pPr>
        <w:ind w:left="4752" w:hanging="360"/>
      </w:pPr>
      <w:rPr>
        <w:rFonts w:ascii="Symbol" w:hAnsi="Symbol" w:hint="default"/>
      </w:rPr>
    </w:lvl>
    <w:lvl w:ilvl="7" w:tplc="04100003" w:tentative="1">
      <w:start w:val="1"/>
      <w:numFmt w:val="bullet"/>
      <w:lvlText w:val="o"/>
      <w:lvlJc w:val="left"/>
      <w:pPr>
        <w:ind w:left="5472" w:hanging="360"/>
      </w:pPr>
      <w:rPr>
        <w:rFonts w:ascii="Courier New" w:hAnsi="Courier New" w:cs="Courier New" w:hint="default"/>
      </w:rPr>
    </w:lvl>
    <w:lvl w:ilvl="8" w:tplc="04100005" w:tentative="1">
      <w:start w:val="1"/>
      <w:numFmt w:val="bullet"/>
      <w:lvlText w:val=""/>
      <w:lvlJc w:val="left"/>
      <w:pPr>
        <w:ind w:left="6192" w:hanging="360"/>
      </w:pPr>
      <w:rPr>
        <w:rFonts w:ascii="Wingdings" w:hAnsi="Wingdings" w:hint="default"/>
      </w:rPr>
    </w:lvl>
  </w:abstractNum>
  <w:abstractNum w:abstractNumId="5" w15:restartNumberingAfterBreak="0">
    <w:nsid w:val="0EEC2485"/>
    <w:multiLevelType w:val="hybridMultilevel"/>
    <w:tmpl w:val="0DE8DEE0"/>
    <w:lvl w:ilvl="0" w:tplc="BAA49470">
      <w:start w:val="1"/>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00502B"/>
    <w:multiLevelType w:val="singleLevel"/>
    <w:tmpl w:val="0410000F"/>
    <w:lvl w:ilvl="0">
      <w:start w:val="1"/>
      <w:numFmt w:val="decimal"/>
      <w:lvlText w:val="%1."/>
      <w:lvlJc w:val="left"/>
      <w:pPr>
        <w:tabs>
          <w:tab w:val="num" w:pos="360"/>
        </w:tabs>
        <w:ind w:left="360" w:hanging="360"/>
      </w:pPr>
    </w:lvl>
  </w:abstractNum>
  <w:abstractNum w:abstractNumId="7" w15:restartNumberingAfterBreak="0">
    <w:nsid w:val="12C83D4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4472DE3"/>
    <w:multiLevelType w:val="hybridMultilevel"/>
    <w:tmpl w:val="A9A0F9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6642C72"/>
    <w:multiLevelType w:val="singleLevel"/>
    <w:tmpl w:val="04100005"/>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171B2711"/>
    <w:multiLevelType w:val="singleLevel"/>
    <w:tmpl w:val="B0984D6C"/>
    <w:lvl w:ilvl="0">
      <w:start w:val="7"/>
      <w:numFmt w:val="bullet"/>
      <w:lvlText w:val="-"/>
      <w:lvlJc w:val="left"/>
      <w:pPr>
        <w:tabs>
          <w:tab w:val="num" w:pos="360"/>
        </w:tabs>
        <w:ind w:left="360" w:hanging="360"/>
      </w:pPr>
      <w:rPr>
        <w:rFonts w:ascii="Times New Roman" w:hAnsi="Times New Roman" w:hint="default"/>
      </w:rPr>
    </w:lvl>
  </w:abstractNum>
  <w:abstractNum w:abstractNumId="11" w15:restartNumberingAfterBreak="0">
    <w:nsid w:val="1D61474C"/>
    <w:multiLevelType w:val="singleLevel"/>
    <w:tmpl w:val="04100005"/>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24DA0284"/>
    <w:multiLevelType w:val="hybridMultilevel"/>
    <w:tmpl w:val="DE48FA7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5043F49"/>
    <w:multiLevelType w:val="singleLevel"/>
    <w:tmpl w:val="0410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26303997"/>
    <w:multiLevelType w:val="singleLevel"/>
    <w:tmpl w:val="B0984D6C"/>
    <w:lvl w:ilvl="0">
      <w:start w:val="7"/>
      <w:numFmt w:val="bullet"/>
      <w:lvlText w:val="-"/>
      <w:lvlJc w:val="left"/>
      <w:pPr>
        <w:tabs>
          <w:tab w:val="num" w:pos="360"/>
        </w:tabs>
        <w:ind w:left="360" w:hanging="360"/>
      </w:pPr>
      <w:rPr>
        <w:rFonts w:ascii="Times New Roman" w:hAnsi="Times New Roman" w:hint="default"/>
      </w:rPr>
    </w:lvl>
  </w:abstractNum>
  <w:abstractNum w:abstractNumId="15" w15:restartNumberingAfterBreak="0">
    <w:nsid w:val="27A17DF6"/>
    <w:multiLevelType w:val="hybridMultilevel"/>
    <w:tmpl w:val="51BC273E"/>
    <w:lvl w:ilvl="0" w:tplc="3170DE14">
      <w:start w:val="4"/>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B3A16E7"/>
    <w:multiLevelType w:val="hybridMultilevel"/>
    <w:tmpl w:val="8E96B2C8"/>
    <w:lvl w:ilvl="0" w:tplc="9110A828">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D171319"/>
    <w:multiLevelType w:val="singleLevel"/>
    <w:tmpl w:val="B0984D6C"/>
    <w:lvl w:ilvl="0">
      <w:start w:val="7"/>
      <w:numFmt w:val="bullet"/>
      <w:lvlText w:val="-"/>
      <w:lvlJc w:val="left"/>
      <w:pPr>
        <w:tabs>
          <w:tab w:val="num" w:pos="360"/>
        </w:tabs>
        <w:ind w:left="360" w:hanging="360"/>
      </w:pPr>
      <w:rPr>
        <w:rFonts w:ascii="Times New Roman" w:hAnsi="Times New Roman" w:hint="default"/>
      </w:rPr>
    </w:lvl>
  </w:abstractNum>
  <w:abstractNum w:abstractNumId="18" w15:restartNumberingAfterBreak="0">
    <w:nsid w:val="37131E3E"/>
    <w:multiLevelType w:val="hybridMultilevel"/>
    <w:tmpl w:val="A19EAD7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15:restartNumberingAfterBreak="0">
    <w:nsid w:val="40DE4E2F"/>
    <w:multiLevelType w:val="hybridMultilevel"/>
    <w:tmpl w:val="B6E28AC6"/>
    <w:lvl w:ilvl="0" w:tplc="EA14950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2614502"/>
    <w:multiLevelType w:val="hybridMultilevel"/>
    <w:tmpl w:val="E5E2D1AE"/>
    <w:lvl w:ilvl="0" w:tplc="92FE9E64">
      <w:start w:val="1"/>
      <w:numFmt w:val="bullet"/>
      <w:lvlText w:val="-"/>
      <w:lvlJc w:val="left"/>
      <w:pPr>
        <w:ind w:left="432" w:hanging="360"/>
      </w:pPr>
      <w:rPr>
        <w:rFonts w:ascii="Arial" w:eastAsia="Times New Roman" w:hAnsi="Arial" w:cs="Arial" w:hint="default"/>
      </w:rPr>
    </w:lvl>
    <w:lvl w:ilvl="1" w:tplc="04100003" w:tentative="1">
      <w:start w:val="1"/>
      <w:numFmt w:val="bullet"/>
      <w:lvlText w:val="o"/>
      <w:lvlJc w:val="left"/>
      <w:pPr>
        <w:ind w:left="1152" w:hanging="360"/>
      </w:pPr>
      <w:rPr>
        <w:rFonts w:ascii="Courier New" w:hAnsi="Courier New" w:cs="Courier New" w:hint="default"/>
      </w:rPr>
    </w:lvl>
    <w:lvl w:ilvl="2" w:tplc="04100005" w:tentative="1">
      <w:start w:val="1"/>
      <w:numFmt w:val="bullet"/>
      <w:lvlText w:val=""/>
      <w:lvlJc w:val="left"/>
      <w:pPr>
        <w:ind w:left="1872" w:hanging="360"/>
      </w:pPr>
      <w:rPr>
        <w:rFonts w:ascii="Wingdings" w:hAnsi="Wingdings" w:hint="default"/>
      </w:rPr>
    </w:lvl>
    <w:lvl w:ilvl="3" w:tplc="04100001" w:tentative="1">
      <w:start w:val="1"/>
      <w:numFmt w:val="bullet"/>
      <w:lvlText w:val=""/>
      <w:lvlJc w:val="left"/>
      <w:pPr>
        <w:ind w:left="2592" w:hanging="360"/>
      </w:pPr>
      <w:rPr>
        <w:rFonts w:ascii="Symbol" w:hAnsi="Symbol" w:hint="default"/>
      </w:rPr>
    </w:lvl>
    <w:lvl w:ilvl="4" w:tplc="04100003" w:tentative="1">
      <w:start w:val="1"/>
      <w:numFmt w:val="bullet"/>
      <w:lvlText w:val="o"/>
      <w:lvlJc w:val="left"/>
      <w:pPr>
        <w:ind w:left="3312" w:hanging="360"/>
      </w:pPr>
      <w:rPr>
        <w:rFonts w:ascii="Courier New" w:hAnsi="Courier New" w:cs="Courier New" w:hint="default"/>
      </w:rPr>
    </w:lvl>
    <w:lvl w:ilvl="5" w:tplc="04100005" w:tentative="1">
      <w:start w:val="1"/>
      <w:numFmt w:val="bullet"/>
      <w:lvlText w:val=""/>
      <w:lvlJc w:val="left"/>
      <w:pPr>
        <w:ind w:left="4032" w:hanging="360"/>
      </w:pPr>
      <w:rPr>
        <w:rFonts w:ascii="Wingdings" w:hAnsi="Wingdings" w:hint="default"/>
      </w:rPr>
    </w:lvl>
    <w:lvl w:ilvl="6" w:tplc="04100001" w:tentative="1">
      <w:start w:val="1"/>
      <w:numFmt w:val="bullet"/>
      <w:lvlText w:val=""/>
      <w:lvlJc w:val="left"/>
      <w:pPr>
        <w:ind w:left="4752" w:hanging="360"/>
      </w:pPr>
      <w:rPr>
        <w:rFonts w:ascii="Symbol" w:hAnsi="Symbol" w:hint="default"/>
      </w:rPr>
    </w:lvl>
    <w:lvl w:ilvl="7" w:tplc="04100003" w:tentative="1">
      <w:start w:val="1"/>
      <w:numFmt w:val="bullet"/>
      <w:lvlText w:val="o"/>
      <w:lvlJc w:val="left"/>
      <w:pPr>
        <w:ind w:left="5472" w:hanging="360"/>
      </w:pPr>
      <w:rPr>
        <w:rFonts w:ascii="Courier New" w:hAnsi="Courier New" w:cs="Courier New" w:hint="default"/>
      </w:rPr>
    </w:lvl>
    <w:lvl w:ilvl="8" w:tplc="04100005" w:tentative="1">
      <w:start w:val="1"/>
      <w:numFmt w:val="bullet"/>
      <w:lvlText w:val=""/>
      <w:lvlJc w:val="left"/>
      <w:pPr>
        <w:ind w:left="6192" w:hanging="360"/>
      </w:pPr>
      <w:rPr>
        <w:rFonts w:ascii="Wingdings" w:hAnsi="Wingdings" w:hint="default"/>
      </w:rPr>
    </w:lvl>
  </w:abstractNum>
  <w:abstractNum w:abstractNumId="21" w15:restartNumberingAfterBreak="0">
    <w:nsid w:val="42B272D8"/>
    <w:multiLevelType w:val="hybridMultilevel"/>
    <w:tmpl w:val="297C01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3CF1554"/>
    <w:multiLevelType w:val="hybridMultilevel"/>
    <w:tmpl w:val="DCDEB250"/>
    <w:lvl w:ilvl="0" w:tplc="BDB208E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94D5874"/>
    <w:multiLevelType w:val="hybridMultilevel"/>
    <w:tmpl w:val="54B04D24"/>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98A7E05"/>
    <w:multiLevelType w:val="singleLevel"/>
    <w:tmpl w:val="04100005"/>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4F75098F"/>
    <w:multiLevelType w:val="singleLevel"/>
    <w:tmpl w:val="B0984D6C"/>
    <w:lvl w:ilvl="0">
      <w:start w:val="17"/>
      <w:numFmt w:val="bullet"/>
      <w:lvlText w:val="-"/>
      <w:lvlJc w:val="left"/>
      <w:pPr>
        <w:tabs>
          <w:tab w:val="num" w:pos="360"/>
        </w:tabs>
        <w:ind w:left="360" w:hanging="360"/>
      </w:pPr>
      <w:rPr>
        <w:rFonts w:ascii="Times New Roman" w:hAnsi="Times New Roman" w:hint="default"/>
      </w:rPr>
    </w:lvl>
  </w:abstractNum>
  <w:abstractNum w:abstractNumId="26" w15:restartNumberingAfterBreak="0">
    <w:nsid w:val="512B1992"/>
    <w:multiLevelType w:val="singleLevel"/>
    <w:tmpl w:val="0410000F"/>
    <w:lvl w:ilvl="0">
      <w:start w:val="1"/>
      <w:numFmt w:val="decimal"/>
      <w:lvlText w:val="%1."/>
      <w:lvlJc w:val="left"/>
      <w:pPr>
        <w:tabs>
          <w:tab w:val="num" w:pos="360"/>
        </w:tabs>
        <w:ind w:left="360" w:hanging="360"/>
      </w:pPr>
    </w:lvl>
  </w:abstractNum>
  <w:abstractNum w:abstractNumId="27" w15:restartNumberingAfterBreak="0">
    <w:nsid w:val="52554D15"/>
    <w:multiLevelType w:val="hybridMultilevel"/>
    <w:tmpl w:val="E12E2A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2803B7A"/>
    <w:multiLevelType w:val="hybridMultilevel"/>
    <w:tmpl w:val="439C29F2"/>
    <w:lvl w:ilvl="0" w:tplc="1A4E8D88">
      <w:start w:val="1"/>
      <w:numFmt w:val="bullet"/>
      <w:lvlText w:val="-"/>
      <w:lvlJc w:val="left"/>
      <w:pPr>
        <w:ind w:left="432" w:hanging="360"/>
      </w:pPr>
      <w:rPr>
        <w:rFonts w:ascii="Arial" w:eastAsia="Times New Roman" w:hAnsi="Arial" w:cs="Arial" w:hint="default"/>
      </w:rPr>
    </w:lvl>
    <w:lvl w:ilvl="1" w:tplc="04100003" w:tentative="1">
      <w:start w:val="1"/>
      <w:numFmt w:val="bullet"/>
      <w:lvlText w:val="o"/>
      <w:lvlJc w:val="left"/>
      <w:pPr>
        <w:ind w:left="1152" w:hanging="360"/>
      </w:pPr>
      <w:rPr>
        <w:rFonts w:ascii="Courier New" w:hAnsi="Courier New" w:cs="Courier New" w:hint="default"/>
      </w:rPr>
    </w:lvl>
    <w:lvl w:ilvl="2" w:tplc="04100005" w:tentative="1">
      <w:start w:val="1"/>
      <w:numFmt w:val="bullet"/>
      <w:lvlText w:val=""/>
      <w:lvlJc w:val="left"/>
      <w:pPr>
        <w:ind w:left="1872" w:hanging="360"/>
      </w:pPr>
      <w:rPr>
        <w:rFonts w:ascii="Wingdings" w:hAnsi="Wingdings" w:hint="default"/>
      </w:rPr>
    </w:lvl>
    <w:lvl w:ilvl="3" w:tplc="04100001" w:tentative="1">
      <w:start w:val="1"/>
      <w:numFmt w:val="bullet"/>
      <w:lvlText w:val=""/>
      <w:lvlJc w:val="left"/>
      <w:pPr>
        <w:ind w:left="2592" w:hanging="360"/>
      </w:pPr>
      <w:rPr>
        <w:rFonts w:ascii="Symbol" w:hAnsi="Symbol" w:hint="default"/>
      </w:rPr>
    </w:lvl>
    <w:lvl w:ilvl="4" w:tplc="04100003" w:tentative="1">
      <w:start w:val="1"/>
      <w:numFmt w:val="bullet"/>
      <w:lvlText w:val="o"/>
      <w:lvlJc w:val="left"/>
      <w:pPr>
        <w:ind w:left="3312" w:hanging="360"/>
      </w:pPr>
      <w:rPr>
        <w:rFonts w:ascii="Courier New" w:hAnsi="Courier New" w:cs="Courier New" w:hint="default"/>
      </w:rPr>
    </w:lvl>
    <w:lvl w:ilvl="5" w:tplc="04100005" w:tentative="1">
      <w:start w:val="1"/>
      <w:numFmt w:val="bullet"/>
      <w:lvlText w:val=""/>
      <w:lvlJc w:val="left"/>
      <w:pPr>
        <w:ind w:left="4032" w:hanging="360"/>
      </w:pPr>
      <w:rPr>
        <w:rFonts w:ascii="Wingdings" w:hAnsi="Wingdings" w:hint="default"/>
      </w:rPr>
    </w:lvl>
    <w:lvl w:ilvl="6" w:tplc="04100001" w:tentative="1">
      <w:start w:val="1"/>
      <w:numFmt w:val="bullet"/>
      <w:lvlText w:val=""/>
      <w:lvlJc w:val="left"/>
      <w:pPr>
        <w:ind w:left="4752" w:hanging="360"/>
      </w:pPr>
      <w:rPr>
        <w:rFonts w:ascii="Symbol" w:hAnsi="Symbol" w:hint="default"/>
      </w:rPr>
    </w:lvl>
    <w:lvl w:ilvl="7" w:tplc="04100003" w:tentative="1">
      <w:start w:val="1"/>
      <w:numFmt w:val="bullet"/>
      <w:lvlText w:val="o"/>
      <w:lvlJc w:val="left"/>
      <w:pPr>
        <w:ind w:left="5472" w:hanging="360"/>
      </w:pPr>
      <w:rPr>
        <w:rFonts w:ascii="Courier New" w:hAnsi="Courier New" w:cs="Courier New" w:hint="default"/>
      </w:rPr>
    </w:lvl>
    <w:lvl w:ilvl="8" w:tplc="04100005" w:tentative="1">
      <w:start w:val="1"/>
      <w:numFmt w:val="bullet"/>
      <w:lvlText w:val=""/>
      <w:lvlJc w:val="left"/>
      <w:pPr>
        <w:ind w:left="6192" w:hanging="360"/>
      </w:pPr>
      <w:rPr>
        <w:rFonts w:ascii="Wingdings" w:hAnsi="Wingdings" w:hint="default"/>
      </w:rPr>
    </w:lvl>
  </w:abstractNum>
  <w:abstractNum w:abstractNumId="29" w15:restartNumberingAfterBreak="0">
    <w:nsid w:val="555D28B8"/>
    <w:multiLevelType w:val="singleLevel"/>
    <w:tmpl w:val="0410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56BB13E9"/>
    <w:multiLevelType w:val="singleLevel"/>
    <w:tmpl w:val="04100005"/>
    <w:lvl w:ilvl="0">
      <w:start w:val="1"/>
      <w:numFmt w:val="bullet"/>
      <w:lvlText w:val=""/>
      <w:lvlJc w:val="left"/>
      <w:pPr>
        <w:tabs>
          <w:tab w:val="num" w:pos="360"/>
        </w:tabs>
        <w:ind w:left="360" w:hanging="360"/>
      </w:pPr>
      <w:rPr>
        <w:rFonts w:ascii="Wingdings" w:hAnsi="Wingdings" w:hint="default"/>
      </w:rPr>
    </w:lvl>
  </w:abstractNum>
  <w:abstractNum w:abstractNumId="31" w15:restartNumberingAfterBreak="0">
    <w:nsid w:val="577F74F1"/>
    <w:multiLevelType w:val="hybridMultilevel"/>
    <w:tmpl w:val="15D4A5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EC56B61"/>
    <w:multiLevelType w:val="hybridMultilevel"/>
    <w:tmpl w:val="710403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3836EC2"/>
    <w:multiLevelType w:val="hybridMultilevel"/>
    <w:tmpl w:val="1436D0AC"/>
    <w:lvl w:ilvl="0" w:tplc="7DD6ED96">
      <w:start w:val="1"/>
      <w:numFmt w:val="bullet"/>
      <w:lvlText w:val="-"/>
      <w:lvlJc w:val="left"/>
      <w:pPr>
        <w:ind w:left="432" w:hanging="360"/>
      </w:pPr>
      <w:rPr>
        <w:rFonts w:ascii="Arial" w:eastAsia="Times New Roman" w:hAnsi="Arial" w:cs="Arial" w:hint="default"/>
      </w:rPr>
    </w:lvl>
    <w:lvl w:ilvl="1" w:tplc="04100003" w:tentative="1">
      <w:start w:val="1"/>
      <w:numFmt w:val="bullet"/>
      <w:lvlText w:val="o"/>
      <w:lvlJc w:val="left"/>
      <w:pPr>
        <w:ind w:left="1152" w:hanging="360"/>
      </w:pPr>
      <w:rPr>
        <w:rFonts w:ascii="Courier New" w:hAnsi="Courier New" w:cs="Courier New" w:hint="default"/>
      </w:rPr>
    </w:lvl>
    <w:lvl w:ilvl="2" w:tplc="04100005" w:tentative="1">
      <w:start w:val="1"/>
      <w:numFmt w:val="bullet"/>
      <w:lvlText w:val=""/>
      <w:lvlJc w:val="left"/>
      <w:pPr>
        <w:ind w:left="1872" w:hanging="360"/>
      </w:pPr>
      <w:rPr>
        <w:rFonts w:ascii="Wingdings" w:hAnsi="Wingdings" w:hint="default"/>
      </w:rPr>
    </w:lvl>
    <w:lvl w:ilvl="3" w:tplc="04100001" w:tentative="1">
      <w:start w:val="1"/>
      <w:numFmt w:val="bullet"/>
      <w:lvlText w:val=""/>
      <w:lvlJc w:val="left"/>
      <w:pPr>
        <w:ind w:left="2592" w:hanging="360"/>
      </w:pPr>
      <w:rPr>
        <w:rFonts w:ascii="Symbol" w:hAnsi="Symbol" w:hint="default"/>
      </w:rPr>
    </w:lvl>
    <w:lvl w:ilvl="4" w:tplc="04100003" w:tentative="1">
      <w:start w:val="1"/>
      <w:numFmt w:val="bullet"/>
      <w:lvlText w:val="o"/>
      <w:lvlJc w:val="left"/>
      <w:pPr>
        <w:ind w:left="3312" w:hanging="360"/>
      </w:pPr>
      <w:rPr>
        <w:rFonts w:ascii="Courier New" w:hAnsi="Courier New" w:cs="Courier New" w:hint="default"/>
      </w:rPr>
    </w:lvl>
    <w:lvl w:ilvl="5" w:tplc="04100005" w:tentative="1">
      <w:start w:val="1"/>
      <w:numFmt w:val="bullet"/>
      <w:lvlText w:val=""/>
      <w:lvlJc w:val="left"/>
      <w:pPr>
        <w:ind w:left="4032" w:hanging="360"/>
      </w:pPr>
      <w:rPr>
        <w:rFonts w:ascii="Wingdings" w:hAnsi="Wingdings" w:hint="default"/>
      </w:rPr>
    </w:lvl>
    <w:lvl w:ilvl="6" w:tplc="04100001" w:tentative="1">
      <w:start w:val="1"/>
      <w:numFmt w:val="bullet"/>
      <w:lvlText w:val=""/>
      <w:lvlJc w:val="left"/>
      <w:pPr>
        <w:ind w:left="4752" w:hanging="360"/>
      </w:pPr>
      <w:rPr>
        <w:rFonts w:ascii="Symbol" w:hAnsi="Symbol" w:hint="default"/>
      </w:rPr>
    </w:lvl>
    <w:lvl w:ilvl="7" w:tplc="04100003" w:tentative="1">
      <w:start w:val="1"/>
      <w:numFmt w:val="bullet"/>
      <w:lvlText w:val="o"/>
      <w:lvlJc w:val="left"/>
      <w:pPr>
        <w:ind w:left="5472" w:hanging="360"/>
      </w:pPr>
      <w:rPr>
        <w:rFonts w:ascii="Courier New" w:hAnsi="Courier New" w:cs="Courier New" w:hint="default"/>
      </w:rPr>
    </w:lvl>
    <w:lvl w:ilvl="8" w:tplc="04100005" w:tentative="1">
      <w:start w:val="1"/>
      <w:numFmt w:val="bullet"/>
      <w:lvlText w:val=""/>
      <w:lvlJc w:val="left"/>
      <w:pPr>
        <w:ind w:left="6192" w:hanging="360"/>
      </w:pPr>
      <w:rPr>
        <w:rFonts w:ascii="Wingdings" w:hAnsi="Wingdings" w:hint="default"/>
      </w:rPr>
    </w:lvl>
  </w:abstractNum>
  <w:abstractNum w:abstractNumId="34" w15:restartNumberingAfterBreak="0">
    <w:nsid w:val="642524F5"/>
    <w:multiLevelType w:val="hybridMultilevel"/>
    <w:tmpl w:val="2A80BF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45B353A"/>
    <w:multiLevelType w:val="hybridMultilevel"/>
    <w:tmpl w:val="7122A51E"/>
    <w:lvl w:ilvl="0" w:tplc="3170DE14">
      <w:start w:val="4"/>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7BD1DCE"/>
    <w:multiLevelType w:val="singleLevel"/>
    <w:tmpl w:val="04100005"/>
    <w:lvl w:ilvl="0">
      <w:start w:val="1"/>
      <w:numFmt w:val="bullet"/>
      <w:lvlText w:val=""/>
      <w:lvlJc w:val="left"/>
      <w:pPr>
        <w:tabs>
          <w:tab w:val="num" w:pos="360"/>
        </w:tabs>
        <w:ind w:left="360" w:hanging="360"/>
      </w:pPr>
      <w:rPr>
        <w:rFonts w:ascii="Wingdings" w:hAnsi="Wingdings" w:hint="default"/>
      </w:rPr>
    </w:lvl>
  </w:abstractNum>
  <w:abstractNum w:abstractNumId="37" w15:restartNumberingAfterBreak="0">
    <w:nsid w:val="683339C4"/>
    <w:multiLevelType w:val="hybridMultilevel"/>
    <w:tmpl w:val="870C3C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8722C6F"/>
    <w:multiLevelType w:val="multilevel"/>
    <w:tmpl w:val="E1AACA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6B8F0949"/>
    <w:multiLevelType w:val="singleLevel"/>
    <w:tmpl w:val="B0984D6C"/>
    <w:lvl w:ilvl="0">
      <w:start w:val="7"/>
      <w:numFmt w:val="bullet"/>
      <w:lvlText w:val="-"/>
      <w:lvlJc w:val="left"/>
      <w:pPr>
        <w:tabs>
          <w:tab w:val="num" w:pos="360"/>
        </w:tabs>
        <w:ind w:left="360" w:hanging="360"/>
      </w:pPr>
      <w:rPr>
        <w:rFonts w:ascii="Times New Roman" w:hAnsi="Times New Roman" w:hint="default"/>
      </w:rPr>
    </w:lvl>
  </w:abstractNum>
  <w:abstractNum w:abstractNumId="40" w15:restartNumberingAfterBreak="0">
    <w:nsid w:val="6C92600A"/>
    <w:multiLevelType w:val="singleLevel"/>
    <w:tmpl w:val="B0984D6C"/>
    <w:lvl w:ilvl="0">
      <w:start w:val="7"/>
      <w:numFmt w:val="bullet"/>
      <w:lvlText w:val="-"/>
      <w:lvlJc w:val="left"/>
      <w:pPr>
        <w:tabs>
          <w:tab w:val="num" w:pos="360"/>
        </w:tabs>
        <w:ind w:left="360" w:hanging="360"/>
      </w:pPr>
      <w:rPr>
        <w:rFonts w:ascii="Times New Roman" w:hAnsi="Times New Roman" w:hint="default"/>
      </w:rPr>
    </w:lvl>
  </w:abstractNum>
  <w:abstractNum w:abstractNumId="41" w15:restartNumberingAfterBreak="0">
    <w:nsid w:val="72654FB8"/>
    <w:multiLevelType w:val="hybridMultilevel"/>
    <w:tmpl w:val="20C0B9D4"/>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8261A14"/>
    <w:multiLevelType w:val="hybridMultilevel"/>
    <w:tmpl w:val="6BC85E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88252D7"/>
    <w:multiLevelType w:val="singleLevel"/>
    <w:tmpl w:val="0410000F"/>
    <w:lvl w:ilvl="0">
      <w:start w:val="1"/>
      <w:numFmt w:val="decimal"/>
      <w:lvlText w:val="%1."/>
      <w:lvlJc w:val="left"/>
      <w:pPr>
        <w:tabs>
          <w:tab w:val="num" w:pos="360"/>
        </w:tabs>
        <w:ind w:left="360" w:hanging="360"/>
      </w:pPr>
    </w:lvl>
  </w:abstractNum>
  <w:num w:numId="1">
    <w:abstractNumId w:val="7"/>
  </w:num>
  <w:num w:numId="2">
    <w:abstractNumId w:val="25"/>
  </w:num>
  <w:num w:numId="3">
    <w:abstractNumId w:val="40"/>
  </w:num>
  <w:num w:numId="4">
    <w:abstractNumId w:val="36"/>
  </w:num>
  <w:num w:numId="5">
    <w:abstractNumId w:val="13"/>
  </w:num>
  <w:num w:numId="6">
    <w:abstractNumId w:val="10"/>
  </w:num>
  <w:num w:numId="7">
    <w:abstractNumId w:val="39"/>
  </w:num>
  <w:num w:numId="8">
    <w:abstractNumId w:val="30"/>
  </w:num>
  <w:num w:numId="9">
    <w:abstractNumId w:val="9"/>
  </w:num>
  <w:num w:numId="10">
    <w:abstractNumId w:val="17"/>
  </w:num>
  <w:num w:numId="11">
    <w:abstractNumId w:val="24"/>
  </w:num>
  <w:num w:numId="12">
    <w:abstractNumId w:val="29"/>
  </w:num>
  <w:num w:numId="13">
    <w:abstractNumId w:val="11"/>
  </w:num>
  <w:num w:numId="14">
    <w:abstractNumId w:val="43"/>
  </w:num>
  <w:num w:numId="15">
    <w:abstractNumId w:val="26"/>
  </w:num>
  <w:num w:numId="16">
    <w:abstractNumId w:val="14"/>
  </w:num>
  <w:num w:numId="17">
    <w:abstractNumId w:val="6"/>
  </w:num>
  <w:num w:numId="18">
    <w:abstractNumId w:val="0"/>
  </w:num>
  <w:num w:numId="19">
    <w:abstractNumId w:val="1"/>
  </w:num>
  <w:num w:numId="20">
    <w:abstractNumId w:val="28"/>
  </w:num>
  <w:num w:numId="21">
    <w:abstractNumId w:val="20"/>
  </w:num>
  <w:num w:numId="22">
    <w:abstractNumId w:val="5"/>
  </w:num>
  <w:num w:numId="23">
    <w:abstractNumId w:val="4"/>
  </w:num>
  <w:num w:numId="24">
    <w:abstractNumId w:val="33"/>
  </w:num>
  <w:num w:numId="25">
    <w:abstractNumId w:val="18"/>
  </w:num>
  <w:num w:numId="26">
    <w:abstractNumId w:val="12"/>
  </w:num>
  <w:num w:numId="27">
    <w:abstractNumId w:val="16"/>
  </w:num>
  <w:num w:numId="28">
    <w:abstractNumId w:val="15"/>
  </w:num>
  <w:num w:numId="29">
    <w:abstractNumId w:val="35"/>
  </w:num>
  <w:num w:numId="30">
    <w:abstractNumId w:val="32"/>
  </w:num>
  <w:num w:numId="31">
    <w:abstractNumId w:val="37"/>
  </w:num>
  <w:num w:numId="32">
    <w:abstractNumId w:val="34"/>
  </w:num>
  <w:num w:numId="33">
    <w:abstractNumId w:val="2"/>
  </w:num>
  <w:num w:numId="34">
    <w:abstractNumId w:val="31"/>
  </w:num>
  <w:num w:numId="35">
    <w:abstractNumId w:val="27"/>
  </w:num>
  <w:num w:numId="36">
    <w:abstractNumId w:val="3"/>
  </w:num>
  <w:num w:numId="37">
    <w:abstractNumId w:val="21"/>
  </w:num>
  <w:num w:numId="38">
    <w:abstractNumId w:val="19"/>
  </w:num>
  <w:num w:numId="39">
    <w:abstractNumId w:val="22"/>
  </w:num>
  <w:num w:numId="40">
    <w:abstractNumId w:val="8"/>
  </w:num>
  <w:num w:numId="41">
    <w:abstractNumId w:val="42"/>
  </w:num>
  <w:num w:numId="42">
    <w:abstractNumId w:val="38"/>
  </w:num>
  <w:num w:numId="43">
    <w:abstractNumId w:val="41"/>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357"/>
    <w:rsid w:val="0000064F"/>
    <w:rsid w:val="00000EB9"/>
    <w:rsid w:val="0000748E"/>
    <w:rsid w:val="00007C02"/>
    <w:rsid w:val="00011232"/>
    <w:rsid w:val="00012451"/>
    <w:rsid w:val="00014407"/>
    <w:rsid w:val="000167F7"/>
    <w:rsid w:val="00017153"/>
    <w:rsid w:val="00026E69"/>
    <w:rsid w:val="00031960"/>
    <w:rsid w:val="000320BB"/>
    <w:rsid w:val="00033306"/>
    <w:rsid w:val="000345C4"/>
    <w:rsid w:val="00037DED"/>
    <w:rsid w:val="00053841"/>
    <w:rsid w:val="00056797"/>
    <w:rsid w:val="00061258"/>
    <w:rsid w:val="00061B58"/>
    <w:rsid w:val="00062525"/>
    <w:rsid w:val="00062E3D"/>
    <w:rsid w:val="00065D29"/>
    <w:rsid w:val="00065FB8"/>
    <w:rsid w:val="00067793"/>
    <w:rsid w:val="00071843"/>
    <w:rsid w:val="00074581"/>
    <w:rsid w:val="0007500B"/>
    <w:rsid w:val="00076614"/>
    <w:rsid w:val="00077009"/>
    <w:rsid w:val="00080B97"/>
    <w:rsid w:val="00084F05"/>
    <w:rsid w:val="00094693"/>
    <w:rsid w:val="000961F3"/>
    <w:rsid w:val="00096AA0"/>
    <w:rsid w:val="000A45DC"/>
    <w:rsid w:val="000B3335"/>
    <w:rsid w:val="000B752D"/>
    <w:rsid w:val="000C23CF"/>
    <w:rsid w:val="000C2A54"/>
    <w:rsid w:val="000E536C"/>
    <w:rsid w:val="000F45F6"/>
    <w:rsid w:val="000F5E48"/>
    <w:rsid w:val="000F66B3"/>
    <w:rsid w:val="000F79C3"/>
    <w:rsid w:val="001017BE"/>
    <w:rsid w:val="00102CC5"/>
    <w:rsid w:val="00104CD4"/>
    <w:rsid w:val="00105384"/>
    <w:rsid w:val="0012313A"/>
    <w:rsid w:val="00123ACF"/>
    <w:rsid w:val="00123C66"/>
    <w:rsid w:val="00125815"/>
    <w:rsid w:val="00127962"/>
    <w:rsid w:val="001303A7"/>
    <w:rsid w:val="00130EE8"/>
    <w:rsid w:val="001356DE"/>
    <w:rsid w:val="00137592"/>
    <w:rsid w:val="00145D6D"/>
    <w:rsid w:val="00146C34"/>
    <w:rsid w:val="00150230"/>
    <w:rsid w:val="00151454"/>
    <w:rsid w:val="00152616"/>
    <w:rsid w:val="00160763"/>
    <w:rsid w:val="001732D1"/>
    <w:rsid w:val="00175AA7"/>
    <w:rsid w:val="00175BB6"/>
    <w:rsid w:val="0018513E"/>
    <w:rsid w:val="00185522"/>
    <w:rsid w:val="001912A5"/>
    <w:rsid w:val="00194BE7"/>
    <w:rsid w:val="001A051A"/>
    <w:rsid w:val="001A1D4F"/>
    <w:rsid w:val="001A7AEA"/>
    <w:rsid w:val="001B20F2"/>
    <w:rsid w:val="001D136F"/>
    <w:rsid w:val="001D3182"/>
    <w:rsid w:val="001D5836"/>
    <w:rsid w:val="001D6F61"/>
    <w:rsid w:val="001E14E4"/>
    <w:rsid w:val="001E1FBD"/>
    <w:rsid w:val="001E3C07"/>
    <w:rsid w:val="001E65FC"/>
    <w:rsid w:val="001F0433"/>
    <w:rsid w:val="001F3254"/>
    <w:rsid w:val="002004FC"/>
    <w:rsid w:val="002126B8"/>
    <w:rsid w:val="00220411"/>
    <w:rsid w:val="002206F8"/>
    <w:rsid w:val="00220850"/>
    <w:rsid w:val="0023180E"/>
    <w:rsid w:val="00241E24"/>
    <w:rsid w:val="0024316B"/>
    <w:rsid w:val="0025057E"/>
    <w:rsid w:val="002535A3"/>
    <w:rsid w:val="0025612C"/>
    <w:rsid w:val="00262ECF"/>
    <w:rsid w:val="0026434C"/>
    <w:rsid w:val="0026617E"/>
    <w:rsid w:val="00274186"/>
    <w:rsid w:val="0028071E"/>
    <w:rsid w:val="00281290"/>
    <w:rsid w:val="00281C51"/>
    <w:rsid w:val="0028222F"/>
    <w:rsid w:val="00283CBA"/>
    <w:rsid w:val="002863D8"/>
    <w:rsid w:val="00293F55"/>
    <w:rsid w:val="00297E91"/>
    <w:rsid w:val="002A68E1"/>
    <w:rsid w:val="002B0350"/>
    <w:rsid w:val="002B04A9"/>
    <w:rsid w:val="002B05C2"/>
    <w:rsid w:val="002B1256"/>
    <w:rsid w:val="002B78E2"/>
    <w:rsid w:val="002B7F43"/>
    <w:rsid w:val="002C2C0F"/>
    <w:rsid w:val="002C4B3B"/>
    <w:rsid w:val="002E1737"/>
    <w:rsid w:val="002E5E41"/>
    <w:rsid w:val="002F29DD"/>
    <w:rsid w:val="002F2D96"/>
    <w:rsid w:val="002F7BCA"/>
    <w:rsid w:val="00315D89"/>
    <w:rsid w:val="00324B5C"/>
    <w:rsid w:val="00331C13"/>
    <w:rsid w:val="00333DF8"/>
    <w:rsid w:val="00334929"/>
    <w:rsid w:val="00337C2E"/>
    <w:rsid w:val="00337EB4"/>
    <w:rsid w:val="003407A6"/>
    <w:rsid w:val="00340BA2"/>
    <w:rsid w:val="0034101D"/>
    <w:rsid w:val="00343234"/>
    <w:rsid w:val="00345752"/>
    <w:rsid w:val="00350418"/>
    <w:rsid w:val="003523DB"/>
    <w:rsid w:val="00357B0D"/>
    <w:rsid w:val="00365319"/>
    <w:rsid w:val="003674BA"/>
    <w:rsid w:val="003732D3"/>
    <w:rsid w:val="00385C95"/>
    <w:rsid w:val="00390464"/>
    <w:rsid w:val="00391574"/>
    <w:rsid w:val="003A0E10"/>
    <w:rsid w:val="003A1615"/>
    <w:rsid w:val="003A24F4"/>
    <w:rsid w:val="003A262B"/>
    <w:rsid w:val="003A2A87"/>
    <w:rsid w:val="003A4A9F"/>
    <w:rsid w:val="003B2357"/>
    <w:rsid w:val="003C085B"/>
    <w:rsid w:val="003C1909"/>
    <w:rsid w:val="003C6E2F"/>
    <w:rsid w:val="003D3AF2"/>
    <w:rsid w:val="003D7712"/>
    <w:rsid w:val="003F40D5"/>
    <w:rsid w:val="0040058D"/>
    <w:rsid w:val="00400666"/>
    <w:rsid w:val="00401BA8"/>
    <w:rsid w:val="004031D9"/>
    <w:rsid w:val="00404B51"/>
    <w:rsid w:val="004149E0"/>
    <w:rsid w:val="00417385"/>
    <w:rsid w:val="00421BDF"/>
    <w:rsid w:val="004260FD"/>
    <w:rsid w:val="004341F6"/>
    <w:rsid w:val="00442000"/>
    <w:rsid w:val="0045186F"/>
    <w:rsid w:val="00451CDE"/>
    <w:rsid w:val="0045433E"/>
    <w:rsid w:val="00454B52"/>
    <w:rsid w:val="00460236"/>
    <w:rsid w:val="00464FC9"/>
    <w:rsid w:val="00475214"/>
    <w:rsid w:val="0047568D"/>
    <w:rsid w:val="00475A79"/>
    <w:rsid w:val="00484950"/>
    <w:rsid w:val="004858BB"/>
    <w:rsid w:val="00490293"/>
    <w:rsid w:val="004A2983"/>
    <w:rsid w:val="004A6DAF"/>
    <w:rsid w:val="004B03DA"/>
    <w:rsid w:val="004B0485"/>
    <w:rsid w:val="004B5125"/>
    <w:rsid w:val="004B6256"/>
    <w:rsid w:val="004D35C4"/>
    <w:rsid w:val="004D45DD"/>
    <w:rsid w:val="004D7280"/>
    <w:rsid w:val="004E26E4"/>
    <w:rsid w:val="004E5FBF"/>
    <w:rsid w:val="004E70A5"/>
    <w:rsid w:val="004E748D"/>
    <w:rsid w:val="004F1439"/>
    <w:rsid w:val="004F6303"/>
    <w:rsid w:val="005009AC"/>
    <w:rsid w:val="00504041"/>
    <w:rsid w:val="005052EE"/>
    <w:rsid w:val="0051257A"/>
    <w:rsid w:val="00514007"/>
    <w:rsid w:val="00516471"/>
    <w:rsid w:val="00523DC2"/>
    <w:rsid w:val="00530491"/>
    <w:rsid w:val="00536EDD"/>
    <w:rsid w:val="00546A15"/>
    <w:rsid w:val="005518CD"/>
    <w:rsid w:val="00554879"/>
    <w:rsid w:val="00554A4E"/>
    <w:rsid w:val="00554C1D"/>
    <w:rsid w:val="00565151"/>
    <w:rsid w:val="00565EA8"/>
    <w:rsid w:val="00571B98"/>
    <w:rsid w:val="005727D4"/>
    <w:rsid w:val="005730F2"/>
    <w:rsid w:val="0057600E"/>
    <w:rsid w:val="00576AE4"/>
    <w:rsid w:val="00577B63"/>
    <w:rsid w:val="005839EA"/>
    <w:rsid w:val="00586B18"/>
    <w:rsid w:val="00594B39"/>
    <w:rsid w:val="005954DE"/>
    <w:rsid w:val="005A2E4C"/>
    <w:rsid w:val="005A4C06"/>
    <w:rsid w:val="005A56EC"/>
    <w:rsid w:val="005A66BA"/>
    <w:rsid w:val="005B0EFE"/>
    <w:rsid w:val="005C00BB"/>
    <w:rsid w:val="005C0FAC"/>
    <w:rsid w:val="005C7AD6"/>
    <w:rsid w:val="005C7F17"/>
    <w:rsid w:val="005D7EA3"/>
    <w:rsid w:val="006028DB"/>
    <w:rsid w:val="0061115A"/>
    <w:rsid w:val="0061121E"/>
    <w:rsid w:val="00613478"/>
    <w:rsid w:val="00614A51"/>
    <w:rsid w:val="0062580A"/>
    <w:rsid w:val="006261E5"/>
    <w:rsid w:val="00631EF9"/>
    <w:rsid w:val="00631F76"/>
    <w:rsid w:val="00635BA6"/>
    <w:rsid w:val="00636D8F"/>
    <w:rsid w:val="00637552"/>
    <w:rsid w:val="0064195D"/>
    <w:rsid w:val="00641F23"/>
    <w:rsid w:val="00646665"/>
    <w:rsid w:val="00651A02"/>
    <w:rsid w:val="00655CF7"/>
    <w:rsid w:val="00656381"/>
    <w:rsid w:val="00656C9F"/>
    <w:rsid w:val="00661952"/>
    <w:rsid w:val="00664B5B"/>
    <w:rsid w:val="00665420"/>
    <w:rsid w:val="0066694C"/>
    <w:rsid w:val="006769D5"/>
    <w:rsid w:val="006827A6"/>
    <w:rsid w:val="00686C81"/>
    <w:rsid w:val="00691CD7"/>
    <w:rsid w:val="006A6EA2"/>
    <w:rsid w:val="006A78F6"/>
    <w:rsid w:val="006B19A4"/>
    <w:rsid w:val="006B664D"/>
    <w:rsid w:val="006C12FC"/>
    <w:rsid w:val="006C4B14"/>
    <w:rsid w:val="006C52C0"/>
    <w:rsid w:val="006C7DAC"/>
    <w:rsid w:val="006D281C"/>
    <w:rsid w:val="006D5725"/>
    <w:rsid w:val="006D780A"/>
    <w:rsid w:val="006D7B7B"/>
    <w:rsid w:val="006E61B3"/>
    <w:rsid w:val="006F096C"/>
    <w:rsid w:val="006F2B06"/>
    <w:rsid w:val="006F3963"/>
    <w:rsid w:val="00705169"/>
    <w:rsid w:val="007116CB"/>
    <w:rsid w:val="00714917"/>
    <w:rsid w:val="00715F0F"/>
    <w:rsid w:val="00720348"/>
    <w:rsid w:val="00722B9F"/>
    <w:rsid w:val="0072680A"/>
    <w:rsid w:val="00734217"/>
    <w:rsid w:val="00737654"/>
    <w:rsid w:val="00742AD1"/>
    <w:rsid w:val="00742B55"/>
    <w:rsid w:val="00745DC1"/>
    <w:rsid w:val="007475DB"/>
    <w:rsid w:val="00750551"/>
    <w:rsid w:val="00756065"/>
    <w:rsid w:val="00757752"/>
    <w:rsid w:val="00773BC3"/>
    <w:rsid w:val="007800F9"/>
    <w:rsid w:val="007828DC"/>
    <w:rsid w:val="007842CB"/>
    <w:rsid w:val="00786AD3"/>
    <w:rsid w:val="0079424D"/>
    <w:rsid w:val="007A434F"/>
    <w:rsid w:val="007A5D48"/>
    <w:rsid w:val="007B06DF"/>
    <w:rsid w:val="007B30EE"/>
    <w:rsid w:val="007B3C17"/>
    <w:rsid w:val="007C09A7"/>
    <w:rsid w:val="007C48B1"/>
    <w:rsid w:val="007C762D"/>
    <w:rsid w:val="007D33BD"/>
    <w:rsid w:val="007E119B"/>
    <w:rsid w:val="007E3F7E"/>
    <w:rsid w:val="007E4B6C"/>
    <w:rsid w:val="007F35F8"/>
    <w:rsid w:val="007F3B32"/>
    <w:rsid w:val="007F7053"/>
    <w:rsid w:val="00801E60"/>
    <w:rsid w:val="008060AD"/>
    <w:rsid w:val="0081201B"/>
    <w:rsid w:val="00822007"/>
    <w:rsid w:val="0082231E"/>
    <w:rsid w:val="00825CD7"/>
    <w:rsid w:val="00826701"/>
    <w:rsid w:val="00837508"/>
    <w:rsid w:val="00840671"/>
    <w:rsid w:val="008430FD"/>
    <w:rsid w:val="00845B91"/>
    <w:rsid w:val="008479A9"/>
    <w:rsid w:val="00850169"/>
    <w:rsid w:val="00853D76"/>
    <w:rsid w:val="008552B2"/>
    <w:rsid w:val="00856EBF"/>
    <w:rsid w:val="008613F6"/>
    <w:rsid w:val="00864660"/>
    <w:rsid w:val="00866F31"/>
    <w:rsid w:val="00885F99"/>
    <w:rsid w:val="00893F38"/>
    <w:rsid w:val="008958A6"/>
    <w:rsid w:val="0089607F"/>
    <w:rsid w:val="00896860"/>
    <w:rsid w:val="008A5918"/>
    <w:rsid w:val="008A69EF"/>
    <w:rsid w:val="008B0984"/>
    <w:rsid w:val="008B0F9E"/>
    <w:rsid w:val="008B4B79"/>
    <w:rsid w:val="008B52CE"/>
    <w:rsid w:val="008B5B4B"/>
    <w:rsid w:val="008C08B8"/>
    <w:rsid w:val="008C0D58"/>
    <w:rsid w:val="008C3919"/>
    <w:rsid w:val="008C5164"/>
    <w:rsid w:val="008D0E75"/>
    <w:rsid w:val="008D312D"/>
    <w:rsid w:val="008D7567"/>
    <w:rsid w:val="008E05FF"/>
    <w:rsid w:val="008E0E5B"/>
    <w:rsid w:val="008E2230"/>
    <w:rsid w:val="008E2E5C"/>
    <w:rsid w:val="008E30DF"/>
    <w:rsid w:val="008E3178"/>
    <w:rsid w:val="008E5354"/>
    <w:rsid w:val="008E63FE"/>
    <w:rsid w:val="008E7775"/>
    <w:rsid w:val="008F1C5C"/>
    <w:rsid w:val="008F1CB3"/>
    <w:rsid w:val="008F24B1"/>
    <w:rsid w:val="008F33CF"/>
    <w:rsid w:val="008F73F5"/>
    <w:rsid w:val="008F7BFF"/>
    <w:rsid w:val="009027FE"/>
    <w:rsid w:val="00902856"/>
    <w:rsid w:val="0091389B"/>
    <w:rsid w:val="0091401C"/>
    <w:rsid w:val="00916ACD"/>
    <w:rsid w:val="009214AF"/>
    <w:rsid w:val="00932FD9"/>
    <w:rsid w:val="00935634"/>
    <w:rsid w:val="00947790"/>
    <w:rsid w:val="00956DBE"/>
    <w:rsid w:val="00957D36"/>
    <w:rsid w:val="00963AA5"/>
    <w:rsid w:val="009701F1"/>
    <w:rsid w:val="0097139F"/>
    <w:rsid w:val="00973DF9"/>
    <w:rsid w:val="00976478"/>
    <w:rsid w:val="00977FF0"/>
    <w:rsid w:val="0098001E"/>
    <w:rsid w:val="0098207E"/>
    <w:rsid w:val="00986FBE"/>
    <w:rsid w:val="00992C23"/>
    <w:rsid w:val="00995FBA"/>
    <w:rsid w:val="009974E3"/>
    <w:rsid w:val="00997E94"/>
    <w:rsid w:val="009A1EE6"/>
    <w:rsid w:val="009A297A"/>
    <w:rsid w:val="009A5861"/>
    <w:rsid w:val="009A68C6"/>
    <w:rsid w:val="009B0FB4"/>
    <w:rsid w:val="009B22F5"/>
    <w:rsid w:val="009B7D67"/>
    <w:rsid w:val="009C13C9"/>
    <w:rsid w:val="009C33EC"/>
    <w:rsid w:val="009C7786"/>
    <w:rsid w:val="009D029A"/>
    <w:rsid w:val="009D0AC2"/>
    <w:rsid w:val="009D3298"/>
    <w:rsid w:val="009D3FC1"/>
    <w:rsid w:val="009E1197"/>
    <w:rsid w:val="009E35FC"/>
    <w:rsid w:val="009E5A1C"/>
    <w:rsid w:val="009E6308"/>
    <w:rsid w:val="009E6B77"/>
    <w:rsid w:val="009F0B05"/>
    <w:rsid w:val="009F557F"/>
    <w:rsid w:val="00A000F1"/>
    <w:rsid w:val="00A145AA"/>
    <w:rsid w:val="00A17DF1"/>
    <w:rsid w:val="00A2538E"/>
    <w:rsid w:val="00A3188D"/>
    <w:rsid w:val="00A32CD5"/>
    <w:rsid w:val="00A32D2E"/>
    <w:rsid w:val="00A339F7"/>
    <w:rsid w:val="00A34ADC"/>
    <w:rsid w:val="00A34EC0"/>
    <w:rsid w:val="00A36065"/>
    <w:rsid w:val="00A439EC"/>
    <w:rsid w:val="00A46310"/>
    <w:rsid w:val="00A47197"/>
    <w:rsid w:val="00A52F91"/>
    <w:rsid w:val="00A554EF"/>
    <w:rsid w:val="00A61AE3"/>
    <w:rsid w:val="00A65CC3"/>
    <w:rsid w:val="00A72492"/>
    <w:rsid w:val="00A75058"/>
    <w:rsid w:val="00A763F9"/>
    <w:rsid w:val="00A8050A"/>
    <w:rsid w:val="00A826A3"/>
    <w:rsid w:val="00A87027"/>
    <w:rsid w:val="00A8751E"/>
    <w:rsid w:val="00A92451"/>
    <w:rsid w:val="00A95C4A"/>
    <w:rsid w:val="00AA09B1"/>
    <w:rsid w:val="00AA0F9C"/>
    <w:rsid w:val="00AA10C5"/>
    <w:rsid w:val="00AA1EA3"/>
    <w:rsid w:val="00AB4CB0"/>
    <w:rsid w:val="00AB6EB4"/>
    <w:rsid w:val="00AC2C31"/>
    <w:rsid w:val="00AC368C"/>
    <w:rsid w:val="00AC6155"/>
    <w:rsid w:val="00AD0C8B"/>
    <w:rsid w:val="00AD2354"/>
    <w:rsid w:val="00AD2923"/>
    <w:rsid w:val="00AD378B"/>
    <w:rsid w:val="00AD3940"/>
    <w:rsid w:val="00AE1210"/>
    <w:rsid w:val="00AE3D6A"/>
    <w:rsid w:val="00AF0A6F"/>
    <w:rsid w:val="00AF0D89"/>
    <w:rsid w:val="00AF0EF6"/>
    <w:rsid w:val="00AF352B"/>
    <w:rsid w:val="00B12512"/>
    <w:rsid w:val="00B2126C"/>
    <w:rsid w:val="00B23D9A"/>
    <w:rsid w:val="00B243EC"/>
    <w:rsid w:val="00B263B3"/>
    <w:rsid w:val="00B26E08"/>
    <w:rsid w:val="00B27DA3"/>
    <w:rsid w:val="00B30C42"/>
    <w:rsid w:val="00B37D29"/>
    <w:rsid w:val="00B43328"/>
    <w:rsid w:val="00B44C56"/>
    <w:rsid w:val="00B45173"/>
    <w:rsid w:val="00B514B7"/>
    <w:rsid w:val="00B527D7"/>
    <w:rsid w:val="00B54ADB"/>
    <w:rsid w:val="00B56AF2"/>
    <w:rsid w:val="00B647FB"/>
    <w:rsid w:val="00B738E1"/>
    <w:rsid w:val="00B747A6"/>
    <w:rsid w:val="00B75971"/>
    <w:rsid w:val="00B764C3"/>
    <w:rsid w:val="00B81B32"/>
    <w:rsid w:val="00B849FD"/>
    <w:rsid w:val="00B84CA3"/>
    <w:rsid w:val="00B85F20"/>
    <w:rsid w:val="00B9040A"/>
    <w:rsid w:val="00B9381D"/>
    <w:rsid w:val="00B93E00"/>
    <w:rsid w:val="00B96770"/>
    <w:rsid w:val="00B9721E"/>
    <w:rsid w:val="00BA0816"/>
    <w:rsid w:val="00BA1597"/>
    <w:rsid w:val="00BA2CA5"/>
    <w:rsid w:val="00BA45C1"/>
    <w:rsid w:val="00BA4B51"/>
    <w:rsid w:val="00BB2AED"/>
    <w:rsid w:val="00BB5784"/>
    <w:rsid w:val="00BB745D"/>
    <w:rsid w:val="00BC7812"/>
    <w:rsid w:val="00BE0ECC"/>
    <w:rsid w:val="00BE7F08"/>
    <w:rsid w:val="00BF0614"/>
    <w:rsid w:val="00BF396C"/>
    <w:rsid w:val="00C04646"/>
    <w:rsid w:val="00C1154A"/>
    <w:rsid w:val="00C129B5"/>
    <w:rsid w:val="00C13F65"/>
    <w:rsid w:val="00C14114"/>
    <w:rsid w:val="00C17819"/>
    <w:rsid w:val="00C22F52"/>
    <w:rsid w:val="00C42523"/>
    <w:rsid w:val="00C505E9"/>
    <w:rsid w:val="00C5480B"/>
    <w:rsid w:val="00C5658D"/>
    <w:rsid w:val="00C568F2"/>
    <w:rsid w:val="00C62908"/>
    <w:rsid w:val="00C639E2"/>
    <w:rsid w:val="00C63A1C"/>
    <w:rsid w:val="00C65290"/>
    <w:rsid w:val="00C65409"/>
    <w:rsid w:val="00C70535"/>
    <w:rsid w:val="00C7082D"/>
    <w:rsid w:val="00C756AB"/>
    <w:rsid w:val="00C86BD5"/>
    <w:rsid w:val="00C921A9"/>
    <w:rsid w:val="00C978FF"/>
    <w:rsid w:val="00CA45D7"/>
    <w:rsid w:val="00CA5E3C"/>
    <w:rsid w:val="00CB19FD"/>
    <w:rsid w:val="00CB37A5"/>
    <w:rsid w:val="00CB6FF2"/>
    <w:rsid w:val="00CB7D25"/>
    <w:rsid w:val="00CC29D1"/>
    <w:rsid w:val="00CC36DC"/>
    <w:rsid w:val="00CC5E95"/>
    <w:rsid w:val="00CD189C"/>
    <w:rsid w:val="00CD1F91"/>
    <w:rsid w:val="00CE305D"/>
    <w:rsid w:val="00CE75DE"/>
    <w:rsid w:val="00CF66DC"/>
    <w:rsid w:val="00CF7CDE"/>
    <w:rsid w:val="00D14EDC"/>
    <w:rsid w:val="00D2430A"/>
    <w:rsid w:val="00D32427"/>
    <w:rsid w:val="00D511C3"/>
    <w:rsid w:val="00D5247A"/>
    <w:rsid w:val="00D53E95"/>
    <w:rsid w:val="00D632B3"/>
    <w:rsid w:val="00D7046F"/>
    <w:rsid w:val="00D72DB8"/>
    <w:rsid w:val="00D74012"/>
    <w:rsid w:val="00D740FE"/>
    <w:rsid w:val="00D751BD"/>
    <w:rsid w:val="00D814BD"/>
    <w:rsid w:val="00D821B9"/>
    <w:rsid w:val="00D82379"/>
    <w:rsid w:val="00D876C5"/>
    <w:rsid w:val="00D9156E"/>
    <w:rsid w:val="00D96A92"/>
    <w:rsid w:val="00DA4088"/>
    <w:rsid w:val="00DA4EB7"/>
    <w:rsid w:val="00DA7266"/>
    <w:rsid w:val="00DB0648"/>
    <w:rsid w:val="00DB3ABD"/>
    <w:rsid w:val="00DB5952"/>
    <w:rsid w:val="00DC062E"/>
    <w:rsid w:val="00DD0035"/>
    <w:rsid w:val="00DD1F54"/>
    <w:rsid w:val="00DD3D15"/>
    <w:rsid w:val="00DD78EE"/>
    <w:rsid w:val="00DE0B7A"/>
    <w:rsid w:val="00DE253B"/>
    <w:rsid w:val="00DE2F18"/>
    <w:rsid w:val="00DF139F"/>
    <w:rsid w:val="00DF251E"/>
    <w:rsid w:val="00DF2D5F"/>
    <w:rsid w:val="00DF34AE"/>
    <w:rsid w:val="00DF487B"/>
    <w:rsid w:val="00E001C3"/>
    <w:rsid w:val="00E00625"/>
    <w:rsid w:val="00E05AEF"/>
    <w:rsid w:val="00E15FEE"/>
    <w:rsid w:val="00E3250D"/>
    <w:rsid w:val="00E33E9D"/>
    <w:rsid w:val="00E35868"/>
    <w:rsid w:val="00E368F4"/>
    <w:rsid w:val="00E40FF2"/>
    <w:rsid w:val="00E43D04"/>
    <w:rsid w:val="00E44ECC"/>
    <w:rsid w:val="00E5073C"/>
    <w:rsid w:val="00E56108"/>
    <w:rsid w:val="00E64E12"/>
    <w:rsid w:val="00E652F4"/>
    <w:rsid w:val="00E6681C"/>
    <w:rsid w:val="00E719A9"/>
    <w:rsid w:val="00E804E0"/>
    <w:rsid w:val="00E82C49"/>
    <w:rsid w:val="00E8682C"/>
    <w:rsid w:val="00E9311E"/>
    <w:rsid w:val="00E940EA"/>
    <w:rsid w:val="00EA1643"/>
    <w:rsid w:val="00EA5D5F"/>
    <w:rsid w:val="00EA5F96"/>
    <w:rsid w:val="00EA6D9E"/>
    <w:rsid w:val="00EB41BB"/>
    <w:rsid w:val="00EC58D6"/>
    <w:rsid w:val="00EC67AE"/>
    <w:rsid w:val="00EC748E"/>
    <w:rsid w:val="00ED4E85"/>
    <w:rsid w:val="00EE0177"/>
    <w:rsid w:val="00EE0684"/>
    <w:rsid w:val="00EE133C"/>
    <w:rsid w:val="00EE4BE4"/>
    <w:rsid w:val="00EE7916"/>
    <w:rsid w:val="00EE7F6C"/>
    <w:rsid w:val="00EF0C0B"/>
    <w:rsid w:val="00EF3F7C"/>
    <w:rsid w:val="00EF4809"/>
    <w:rsid w:val="00EF5B8A"/>
    <w:rsid w:val="00F02ABC"/>
    <w:rsid w:val="00F12690"/>
    <w:rsid w:val="00F13FF8"/>
    <w:rsid w:val="00F20647"/>
    <w:rsid w:val="00F23764"/>
    <w:rsid w:val="00F30076"/>
    <w:rsid w:val="00F3210E"/>
    <w:rsid w:val="00F33B04"/>
    <w:rsid w:val="00F377CB"/>
    <w:rsid w:val="00F412E8"/>
    <w:rsid w:val="00F445C5"/>
    <w:rsid w:val="00F52C1F"/>
    <w:rsid w:val="00F5572B"/>
    <w:rsid w:val="00F55AD8"/>
    <w:rsid w:val="00F64BAE"/>
    <w:rsid w:val="00F64CAF"/>
    <w:rsid w:val="00F64D08"/>
    <w:rsid w:val="00F65EC3"/>
    <w:rsid w:val="00F6682D"/>
    <w:rsid w:val="00F66F90"/>
    <w:rsid w:val="00F7482B"/>
    <w:rsid w:val="00F76B40"/>
    <w:rsid w:val="00F83CE2"/>
    <w:rsid w:val="00F85279"/>
    <w:rsid w:val="00F87B68"/>
    <w:rsid w:val="00F93E15"/>
    <w:rsid w:val="00F97737"/>
    <w:rsid w:val="00F979B5"/>
    <w:rsid w:val="00F97C12"/>
    <w:rsid w:val="00FA1AD2"/>
    <w:rsid w:val="00FA1E9C"/>
    <w:rsid w:val="00FA3098"/>
    <w:rsid w:val="00FA4F6E"/>
    <w:rsid w:val="00FA56E4"/>
    <w:rsid w:val="00FB0806"/>
    <w:rsid w:val="00FB1376"/>
    <w:rsid w:val="00FB2F58"/>
    <w:rsid w:val="00FB3D29"/>
    <w:rsid w:val="00FB4F13"/>
    <w:rsid w:val="00FB58E1"/>
    <w:rsid w:val="00FC5EC1"/>
    <w:rsid w:val="00FC7C9B"/>
    <w:rsid w:val="00FD2FC6"/>
    <w:rsid w:val="00FD4190"/>
    <w:rsid w:val="00FD62E1"/>
    <w:rsid w:val="00FE0328"/>
    <w:rsid w:val="00FE0783"/>
    <w:rsid w:val="00FE2BE1"/>
    <w:rsid w:val="00FF1CC3"/>
    <w:rsid w:val="00FF2154"/>
    <w:rsid w:val="00FF3CF0"/>
    <w:rsid w:val="00FF68B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8D4A23"/>
  <w15:docId w15:val="{4488AED9-D25E-4638-8F7A-FDF62DD7C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jc w:val="both"/>
    </w:pPr>
    <w:rPr>
      <w:rFonts w:ascii="Arial" w:hAnsi="Arial"/>
      <w:lang w:val="en-US"/>
    </w:rPr>
  </w:style>
  <w:style w:type="paragraph" w:styleId="Titolo1">
    <w:name w:val="heading 1"/>
    <w:basedOn w:val="Normale"/>
    <w:next w:val="Normale"/>
    <w:qFormat/>
    <w:pPr>
      <w:keepNext/>
      <w:spacing w:before="240" w:after="60"/>
      <w:outlineLvl w:val="0"/>
    </w:pPr>
    <w:rPr>
      <w:b/>
      <w:kern w:val="28"/>
      <w:sz w:val="28"/>
    </w:rPr>
  </w:style>
  <w:style w:type="paragraph" w:styleId="Titolo2">
    <w:name w:val="heading 2"/>
    <w:basedOn w:val="Normale"/>
    <w:next w:val="Normale"/>
    <w:qFormat/>
    <w:pPr>
      <w:keepNext/>
      <w:spacing w:before="240" w:after="60"/>
      <w:outlineLvl w:val="1"/>
    </w:pPr>
    <w:rPr>
      <w:b/>
      <w:i/>
      <w:sz w:val="24"/>
    </w:rPr>
  </w:style>
  <w:style w:type="paragraph" w:styleId="Titolo3">
    <w:name w:val="heading 3"/>
    <w:basedOn w:val="Normale"/>
    <w:next w:val="Normale"/>
    <w:qFormat/>
    <w:pPr>
      <w:keepNext/>
      <w:spacing w:before="240" w:after="60"/>
      <w:outlineLvl w:val="2"/>
    </w:pPr>
    <w:rPr>
      <w:sz w:val="24"/>
    </w:rPr>
  </w:style>
  <w:style w:type="paragraph" w:styleId="Titolo4">
    <w:name w:val="heading 4"/>
    <w:basedOn w:val="Normale"/>
    <w:next w:val="Normale"/>
    <w:qFormat/>
    <w:pPr>
      <w:keepNext/>
      <w:spacing w:before="240" w:after="60"/>
      <w:outlineLvl w:val="3"/>
    </w:pPr>
    <w:rPr>
      <w:b/>
      <w:sz w:val="24"/>
    </w:rPr>
  </w:style>
  <w:style w:type="paragraph" w:styleId="Titolo5">
    <w:name w:val="heading 5"/>
    <w:basedOn w:val="Normale"/>
    <w:next w:val="Normale"/>
    <w:qFormat/>
    <w:pPr>
      <w:keepNext/>
      <w:jc w:val="center"/>
      <w:outlineLvl w:val="4"/>
    </w:pPr>
    <w:rPr>
      <w:b/>
      <w:sz w:val="40"/>
    </w:rPr>
  </w:style>
  <w:style w:type="paragraph" w:styleId="Titolo6">
    <w:name w:val="heading 6"/>
    <w:basedOn w:val="Normale"/>
    <w:next w:val="Normale"/>
    <w:qFormat/>
    <w:pPr>
      <w:spacing w:before="240" w:after="60"/>
      <w:outlineLvl w:val="5"/>
    </w:pPr>
    <w:rPr>
      <w:i/>
      <w:sz w:val="22"/>
    </w:rPr>
  </w:style>
  <w:style w:type="paragraph" w:styleId="Titolo7">
    <w:name w:val="heading 7"/>
    <w:basedOn w:val="Normale"/>
    <w:next w:val="Normale"/>
    <w:qFormat/>
    <w:pPr>
      <w:spacing w:before="240" w:after="60"/>
      <w:outlineLvl w:val="6"/>
    </w:pPr>
  </w:style>
  <w:style w:type="paragraph" w:styleId="Titolo8">
    <w:name w:val="heading 8"/>
    <w:basedOn w:val="Normale"/>
    <w:next w:val="Normale"/>
    <w:qFormat/>
    <w:pPr>
      <w:spacing w:before="240" w:after="60"/>
      <w:outlineLvl w:val="7"/>
    </w:pPr>
    <w:rPr>
      <w:i/>
    </w:rPr>
  </w:style>
  <w:style w:type="paragraph" w:styleId="Titolo9">
    <w:name w:val="heading 9"/>
    <w:basedOn w:val="Normale"/>
    <w:next w:val="Normale"/>
    <w:qFormat/>
    <w:pPr>
      <w:spacing w:before="240" w:after="60"/>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pPr>
      <w:tabs>
        <w:tab w:val="center" w:pos="4819"/>
        <w:tab w:val="right" w:pos="9638"/>
      </w:tabs>
    </w:pPr>
  </w:style>
  <w:style w:type="character" w:styleId="Numeropagina">
    <w:name w:val="page number"/>
    <w:basedOn w:val="Carpredefinitoparagrafo"/>
  </w:style>
  <w:style w:type="paragraph" w:styleId="Titolo">
    <w:name w:val="Title"/>
    <w:basedOn w:val="Normale"/>
    <w:qFormat/>
    <w:pPr>
      <w:jc w:val="center"/>
    </w:pPr>
    <w:rPr>
      <w:b/>
      <w:color w:val="FF00FF"/>
      <w:sz w:val="28"/>
    </w:rPr>
  </w:style>
  <w:style w:type="paragraph" w:styleId="Sommario1">
    <w:name w:val="toc 1"/>
    <w:basedOn w:val="Normale"/>
    <w:next w:val="Normale"/>
    <w:autoRedefine/>
    <w:uiPriority w:val="39"/>
    <w:pPr>
      <w:spacing w:before="360" w:after="360"/>
    </w:pPr>
    <w:rPr>
      <w:b/>
      <w:caps/>
      <w:sz w:val="22"/>
      <w:u w:val="single"/>
    </w:rPr>
  </w:style>
  <w:style w:type="paragraph" w:styleId="Sommario2">
    <w:name w:val="toc 2"/>
    <w:basedOn w:val="Normale"/>
    <w:next w:val="Normale"/>
    <w:autoRedefine/>
    <w:uiPriority w:val="39"/>
    <w:rPr>
      <w:b/>
      <w:smallCaps/>
      <w:sz w:val="22"/>
    </w:rPr>
  </w:style>
  <w:style w:type="paragraph" w:styleId="Sommario3">
    <w:name w:val="toc 3"/>
    <w:basedOn w:val="Normale"/>
    <w:next w:val="Normale"/>
    <w:autoRedefine/>
    <w:uiPriority w:val="39"/>
    <w:rPr>
      <w:smallCaps/>
      <w:sz w:val="22"/>
    </w:rPr>
  </w:style>
  <w:style w:type="paragraph" w:styleId="Sommario4">
    <w:name w:val="toc 4"/>
    <w:basedOn w:val="Normale"/>
    <w:next w:val="Normale"/>
    <w:autoRedefine/>
    <w:semiHidden/>
    <w:rPr>
      <w:sz w:val="22"/>
    </w:rPr>
  </w:style>
  <w:style w:type="paragraph" w:styleId="Sommario5">
    <w:name w:val="toc 5"/>
    <w:basedOn w:val="Normale"/>
    <w:next w:val="Normale"/>
    <w:autoRedefine/>
    <w:semiHidden/>
    <w:rPr>
      <w:sz w:val="22"/>
    </w:rPr>
  </w:style>
  <w:style w:type="paragraph" w:styleId="Sommario6">
    <w:name w:val="toc 6"/>
    <w:basedOn w:val="Normale"/>
    <w:next w:val="Normale"/>
    <w:autoRedefine/>
    <w:semiHidden/>
    <w:rPr>
      <w:sz w:val="22"/>
    </w:rPr>
  </w:style>
  <w:style w:type="paragraph" w:styleId="Sommario7">
    <w:name w:val="toc 7"/>
    <w:basedOn w:val="Normale"/>
    <w:next w:val="Normale"/>
    <w:autoRedefine/>
    <w:semiHidden/>
    <w:rPr>
      <w:sz w:val="22"/>
    </w:rPr>
  </w:style>
  <w:style w:type="paragraph" w:styleId="Sommario8">
    <w:name w:val="toc 8"/>
    <w:basedOn w:val="Normale"/>
    <w:next w:val="Normale"/>
    <w:autoRedefine/>
    <w:semiHidden/>
    <w:rPr>
      <w:sz w:val="22"/>
    </w:rPr>
  </w:style>
  <w:style w:type="paragraph" w:styleId="Sommario9">
    <w:name w:val="toc 9"/>
    <w:basedOn w:val="Normale"/>
    <w:next w:val="Normale"/>
    <w:autoRedefine/>
    <w:semiHidden/>
    <w:rPr>
      <w:sz w:val="22"/>
    </w:rPr>
  </w:style>
  <w:style w:type="character" w:styleId="Collegamentoipertestuale">
    <w:name w:val="Hyperlink"/>
    <w:uiPriority w:val="99"/>
    <w:rPr>
      <w:color w:val="0000FF"/>
      <w:u w:val="single"/>
    </w:rPr>
  </w:style>
  <w:style w:type="paragraph" w:styleId="Rientrocorpodeltesto">
    <w:name w:val="Body Text Indent"/>
    <w:basedOn w:val="Normale"/>
    <w:pPr>
      <w:ind w:left="360"/>
    </w:pPr>
  </w:style>
  <w:style w:type="character" w:styleId="Collegamentovisitato">
    <w:name w:val="FollowedHyperlink"/>
    <w:uiPriority w:val="99"/>
    <w:rPr>
      <w:color w:val="800080"/>
      <w:u w:val="single"/>
    </w:rPr>
  </w:style>
  <w:style w:type="table" w:styleId="Grigliatabella">
    <w:name w:val="Table Grid"/>
    <w:basedOn w:val="Tabellanormale"/>
    <w:uiPriority w:val="59"/>
    <w:rsid w:val="006261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rsid w:val="00442000"/>
    <w:rPr>
      <w:rFonts w:ascii="Tahoma" w:hAnsi="Tahoma" w:cs="Tahoma"/>
      <w:sz w:val="16"/>
      <w:szCs w:val="16"/>
    </w:rPr>
  </w:style>
  <w:style w:type="character" w:customStyle="1" w:styleId="TestofumettoCarattere">
    <w:name w:val="Testo fumetto Carattere"/>
    <w:link w:val="Testofumetto"/>
    <w:rsid w:val="00442000"/>
    <w:rPr>
      <w:rFonts w:ascii="Tahoma" w:hAnsi="Tahoma" w:cs="Tahoma"/>
      <w:sz w:val="16"/>
      <w:szCs w:val="16"/>
      <w:lang w:val="en-US"/>
    </w:rPr>
  </w:style>
  <w:style w:type="paragraph" w:styleId="Didascalia">
    <w:name w:val="caption"/>
    <w:basedOn w:val="Normale"/>
    <w:next w:val="Normale"/>
    <w:uiPriority w:val="35"/>
    <w:unhideWhenUsed/>
    <w:qFormat/>
    <w:rsid w:val="002E5E41"/>
    <w:pPr>
      <w:suppressAutoHyphens/>
      <w:spacing w:after="200" w:line="276" w:lineRule="auto"/>
    </w:pPr>
    <w:rPr>
      <w:rFonts w:ascii="Calibri" w:eastAsia="SimSun" w:hAnsi="Calibri" w:cs="Calibri"/>
      <w:b/>
      <w:bCs/>
      <w:kern w:val="1"/>
      <w:lang w:val="it-IT" w:eastAsia="ar-SA"/>
    </w:rPr>
  </w:style>
  <w:style w:type="table" w:styleId="Grigliamedia3-Colore3">
    <w:name w:val="Medium Grid 3 Accent 3"/>
    <w:basedOn w:val="Tabellanormale"/>
    <w:uiPriority w:val="69"/>
    <w:rsid w:val="00DE0B7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paragraph" w:styleId="Testonormale">
    <w:name w:val="Plain Text"/>
    <w:basedOn w:val="Normale"/>
    <w:link w:val="TestonormaleCarattere"/>
    <w:uiPriority w:val="99"/>
    <w:unhideWhenUsed/>
    <w:rsid w:val="005052EE"/>
    <w:pPr>
      <w:jc w:val="left"/>
    </w:pPr>
    <w:rPr>
      <w:rFonts w:ascii="Calibri" w:eastAsia="Calibri" w:hAnsi="Calibri" w:cs="Consolas"/>
      <w:sz w:val="22"/>
      <w:szCs w:val="21"/>
      <w:lang w:val="it-IT" w:eastAsia="en-US"/>
    </w:rPr>
  </w:style>
  <w:style w:type="character" w:customStyle="1" w:styleId="TestonormaleCarattere">
    <w:name w:val="Testo normale Carattere"/>
    <w:link w:val="Testonormale"/>
    <w:uiPriority w:val="99"/>
    <w:rsid w:val="005052EE"/>
    <w:rPr>
      <w:rFonts w:ascii="Calibri" w:eastAsia="Calibri" w:hAnsi="Calibri" w:cs="Consolas"/>
      <w:sz w:val="22"/>
      <w:szCs w:val="21"/>
      <w:lang w:eastAsia="en-US"/>
    </w:rPr>
  </w:style>
  <w:style w:type="paragraph" w:styleId="Paragrafoelenco">
    <w:name w:val="List Paragraph"/>
    <w:basedOn w:val="Normale"/>
    <w:uiPriority w:val="34"/>
    <w:qFormat/>
    <w:rsid w:val="009E35FC"/>
    <w:pPr>
      <w:ind w:left="708"/>
    </w:pPr>
  </w:style>
  <w:style w:type="table" w:styleId="Grigliamedia1-Colore3">
    <w:name w:val="Medium Grid 1 Accent 3"/>
    <w:basedOn w:val="Tabellanormale"/>
    <w:uiPriority w:val="67"/>
    <w:rsid w:val="00CE75DE"/>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Tabellaclassica2">
    <w:name w:val="Table Classic 2"/>
    <w:basedOn w:val="Tabellanormale"/>
    <w:rsid w:val="00FA1E9C"/>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styleId="Rimandocommento">
    <w:name w:val="annotation reference"/>
    <w:basedOn w:val="Carpredefinitoparagrafo"/>
    <w:rsid w:val="00067793"/>
    <w:rPr>
      <w:sz w:val="16"/>
      <w:szCs w:val="16"/>
    </w:rPr>
  </w:style>
  <w:style w:type="paragraph" w:styleId="Testocommento">
    <w:name w:val="annotation text"/>
    <w:basedOn w:val="Normale"/>
    <w:link w:val="TestocommentoCarattere"/>
    <w:rsid w:val="00067793"/>
  </w:style>
  <w:style w:type="character" w:customStyle="1" w:styleId="TestocommentoCarattere">
    <w:name w:val="Testo commento Carattere"/>
    <w:basedOn w:val="Carpredefinitoparagrafo"/>
    <w:link w:val="Testocommento"/>
    <w:rsid w:val="00067793"/>
    <w:rPr>
      <w:rFonts w:ascii="Arial" w:hAnsi="Arial"/>
      <w:lang w:val="en-US"/>
    </w:rPr>
  </w:style>
  <w:style w:type="paragraph" w:styleId="Soggettocommento">
    <w:name w:val="annotation subject"/>
    <w:basedOn w:val="Testocommento"/>
    <w:next w:val="Testocommento"/>
    <w:link w:val="SoggettocommentoCarattere"/>
    <w:rsid w:val="00067793"/>
    <w:rPr>
      <w:b/>
      <w:bCs/>
    </w:rPr>
  </w:style>
  <w:style w:type="character" w:customStyle="1" w:styleId="SoggettocommentoCarattere">
    <w:name w:val="Soggetto commento Carattere"/>
    <w:basedOn w:val="TestocommentoCarattere"/>
    <w:link w:val="Soggettocommento"/>
    <w:rsid w:val="00067793"/>
    <w:rPr>
      <w:rFonts w:ascii="Arial" w:hAnsi="Arial"/>
      <w:b/>
      <w:bCs/>
      <w:lang w:val="en-US"/>
    </w:rPr>
  </w:style>
  <w:style w:type="table" w:styleId="Grigliachiara-Colore2">
    <w:name w:val="Light Grid Accent 2"/>
    <w:basedOn w:val="Tabellanormale"/>
    <w:uiPriority w:val="62"/>
    <w:rsid w:val="00C4252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Sfondomedio1-Colore2">
    <w:name w:val="Medium Shading 1 Accent 2"/>
    <w:basedOn w:val="Tabellanormale"/>
    <w:uiPriority w:val="63"/>
    <w:rsid w:val="00C4252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rigliamedia3-Colore2">
    <w:name w:val="Medium Grid 3 Accent 2"/>
    <w:basedOn w:val="Tabellanormale"/>
    <w:uiPriority w:val="69"/>
    <w:rsid w:val="00C4252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character" w:customStyle="1" w:styleId="JonathanRBrandt">
    <w:name w:val="Jonathan R. Brandt"/>
    <w:semiHidden/>
    <w:rsid w:val="00130EE8"/>
    <w:rPr>
      <w:rFonts w:ascii="Arial" w:hAnsi="Arial" w:cs="Arial"/>
      <w:color w:val="000080"/>
      <w:sz w:val="20"/>
      <w:szCs w:val="20"/>
    </w:rPr>
  </w:style>
  <w:style w:type="table" w:styleId="Elencochiaro-Colore1">
    <w:name w:val="Light List Accent 1"/>
    <w:basedOn w:val="Tabellanormale"/>
    <w:uiPriority w:val="61"/>
    <w:rsid w:val="00130EE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Elencomedio1-Colore2">
    <w:name w:val="Medium List 1 Accent 2"/>
    <w:basedOn w:val="Tabellanormale"/>
    <w:uiPriority w:val="65"/>
    <w:rsid w:val="00EA5F9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rigliachiara-Colore3">
    <w:name w:val="Light Grid Accent 3"/>
    <w:basedOn w:val="Tabellanormale"/>
    <w:uiPriority w:val="62"/>
    <w:rsid w:val="00084F0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Revisione">
    <w:name w:val="Revision"/>
    <w:hidden/>
    <w:uiPriority w:val="99"/>
    <w:semiHidden/>
    <w:rsid w:val="00000EB9"/>
    <w:rPr>
      <w:rFonts w:ascii="Arial" w:hAnsi="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81939">
      <w:bodyDiv w:val="1"/>
      <w:marLeft w:val="0"/>
      <w:marRight w:val="0"/>
      <w:marTop w:val="0"/>
      <w:marBottom w:val="0"/>
      <w:divBdr>
        <w:top w:val="none" w:sz="0" w:space="0" w:color="auto"/>
        <w:left w:val="none" w:sz="0" w:space="0" w:color="auto"/>
        <w:bottom w:val="none" w:sz="0" w:space="0" w:color="auto"/>
        <w:right w:val="none" w:sz="0" w:space="0" w:color="auto"/>
      </w:divBdr>
    </w:div>
    <w:div w:id="269944789">
      <w:bodyDiv w:val="1"/>
      <w:marLeft w:val="0"/>
      <w:marRight w:val="0"/>
      <w:marTop w:val="0"/>
      <w:marBottom w:val="0"/>
      <w:divBdr>
        <w:top w:val="none" w:sz="0" w:space="0" w:color="auto"/>
        <w:left w:val="none" w:sz="0" w:space="0" w:color="auto"/>
        <w:bottom w:val="none" w:sz="0" w:space="0" w:color="auto"/>
        <w:right w:val="none" w:sz="0" w:space="0" w:color="auto"/>
      </w:divBdr>
    </w:div>
    <w:div w:id="309482323">
      <w:bodyDiv w:val="1"/>
      <w:marLeft w:val="0"/>
      <w:marRight w:val="0"/>
      <w:marTop w:val="0"/>
      <w:marBottom w:val="0"/>
      <w:divBdr>
        <w:top w:val="none" w:sz="0" w:space="0" w:color="auto"/>
        <w:left w:val="none" w:sz="0" w:space="0" w:color="auto"/>
        <w:bottom w:val="none" w:sz="0" w:space="0" w:color="auto"/>
        <w:right w:val="none" w:sz="0" w:space="0" w:color="auto"/>
      </w:divBdr>
    </w:div>
    <w:div w:id="589045250">
      <w:bodyDiv w:val="1"/>
      <w:marLeft w:val="0"/>
      <w:marRight w:val="0"/>
      <w:marTop w:val="0"/>
      <w:marBottom w:val="0"/>
      <w:divBdr>
        <w:top w:val="none" w:sz="0" w:space="0" w:color="auto"/>
        <w:left w:val="none" w:sz="0" w:space="0" w:color="auto"/>
        <w:bottom w:val="none" w:sz="0" w:space="0" w:color="auto"/>
        <w:right w:val="none" w:sz="0" w:space="0" w:color="auto"/>
      </w:divBdr>
    </w:div>
    <w:div w:id="597562159">
      <w:bodyDiv w:val="1"/>
      <w:marLeft w:val="0"/>
      <w:marRight w:val="0"/>
      <w:marTop w:val="0"/>
      <w:marBottom w:val="0"/>
      <w:divBdr>
        <w:top w:val="none" w:sz="0" w:space="0" w:color="auto"/>
        <w:left w:val="none" w:sz="0" w:space="0" w:color="auto"/>
        <w:bottom w:val="none" w:sz="0" w:space="0" w:color="auto"/>
        <w:right w:val="none" w:sz="0" w:space="0" w:color="auto"/>
      </w:divBdr>
    </w:div>
    <w:div w:id="636883466">
      <w:bodyDiv w:val="1"/>
      <w:marLeft w:val="0"/>
      <w:marRight w:val="0"/>
      <w:marTop w:val="0"/>
      <w:marBottom w:val="0"/>
      <w:divBdr>
        <w:top w:val="none" w:sz="0" w:space="0" w:color="auto"/>
        <w:left w:val="none" w:sz="0" w:space="0" w:color="auto"/>
        <w:bottom w:val="none" w:sz="0" w:space="0" w:color="auto"/>
        <w:right w:val="none" w:sz="0" w:space="0" w:color="auto"/>
      </w:divBdr>
    </w:div>
    <w:div w:id="1292902489">
      <w:bodyDiv w:val="1"/>
      <w:marLeft w:val="0"/>
      <w:marRight w:val="0"/>
      <w:marTop w:val="0"/>
      <w:marBottom w:val="0"/>
      <w:divBdr>
        <w:top w:val="none" w:sz="0" w:space="0" w:color="auto"/>
        <w:left w:val="none" w:sz="0" w:space="0" w:color="auto"/>
        <w:bottom w:val="none" w:sz="0" w:space="0" w:color="auto"/>
        <w:right w:val="none" w:sz="0" w:space="0" w:color="auto"/>
      </w:divBdr>
    </w:div>
    <w:div w:id="1504279022">
      <w:bodyDiv w:val="1"/>
      <w:marLeft w:val="0"/>
      <w:marRight w:val="0"/>
      <w:marTop w:val="0"/>
      <w:marBottom w:val="0"/>
      <w:divBdr>
        <w:top w:val="none" w:sz="0" w:space="0" w:color="auto"/>
        <w:left w:val="none" w:sz="0" w:space="0" w:color="auto"/>
        <w:bottom w:val="none" w:sz="0" w:space="0" w:color="auto"/>
        <w:right w:val="none" w:sz="0" w:space="0" w:color="auto"/>
      </w:divBdr>
    </w:div>
    <w:div w:id="1623998517">
      <w:bodyDiv w:val="1"/>
      <w:marLeft w:val="0"/>
      <w:marRight w:val="0"/>
      <w:marTop w:val="0"/>
      <w:marBottom w:val="0"/>
      <w:divBdr>
        <w:top w:val="none" w:sz="0" w:space="0" w:color="auto"/>
        <w:left w:val="none" w:sz="0" w:space="0" w:color="auto"/>
        <w:bottom w:val="none" w:sz="0" w:space="0" w:color="auto"/>
        <w:right w:val="none" w:sz="0" w:space="0" w:color="auto"/>
      </w:divBdr>
    </w:div>
    <w:div w:id="1737359784">
      <w:bodyDiv w:val="1"/>
      <w:marLeft w:val="0"/>
      <w:marRight w:val="0"/>
      <w:marTop w:val="0"/>
      <w:marBottom w:val="0"/>
      <w:divBdr>
        <w:top w:val="none" w:sz="0" w:space="0" w:color="auto"/>
        <w:left w:val="none" w:sz="0" w:space="0" w:color="auto"/>
        <w:bottom w:val="none" w:sz="0" w:space="0" w:color="auto"/>
        <w:right w:val="none" w:sz="0" w:space="0" w:color="auto"/>
      </w:divBdr>
    </w:div>
    <w:div w:id="1801454894">
      <w:bodyDiv w:val="1"/>
      <w:marLeft w:val="0"/>
      <w:marRight w:val="0"/>
      <w:marTop w:val="0"/>
      <w:marBottom w:val="0"/>
      <w:divBdr>
        <w:top w:val="none" w:sz="0" w:space="0" w:color="auto"/>
        <w:left w:val="none" w:sz="0" w:space="0" w:color="auto"/>
        <w:bottom w:val="none" w:sz="0" w:space="0" w:color="auto"/>
        <w:right w:val="none" w:sz="0" w:space="0" w:color="auto"/>
      </w:divBdr>
    </w:div>
    <w:div w:id="1853298068">
      <w:bodyDiv w:val="1"/>
      <w:marLeft w:val="0"/>
      <w:marRight w:val="0"/>
      <w:marTop w:val="0"/>
      <w:marBottom w:val="0"/>
      <w:divBdr>
        <w:top w:val="none" w:sz="0" w:space="0" w:color="auto"/>
        <w:left w:val="none" w:sz="0" w:space="0" w:color="auto"/>
        <w:bottom w:val="none" w:sz="0" w:space="0" w:color="auto"/>
        <w:right w:val="none" w:sz="0" w:space="0" w:color="auto"/>
      </w:divBdr>
    </w:div>
    <w:div w:id="207377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ools\Template\DocTemplate\DL_IP_Tech_ExtTemplate.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E908D-7D92-4E41-A9B7-1486A0205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DL_IP_Tech_ExtTemplate.dot</Template>
  <TotalTime>0</TotalTime>
  <Pages>1</Pages>
  <Words>106</Words>
  <Characters>605</Characters>
  <Application>Microsoft Office Word</Application>
  <DocSecurity>0</DocSecurity>
  <Lines>5</Lines>
  <Paragraphs>1</Paragraphs>
  <ScaleCrop>false</ScaleCrop>
  <HeadingPairs>
    <vt:vector size="2" baseType="variant">
      <vt:variant>
        <vt:lpstr>Titolo</vt:lpstr>
      </vt:variant>
      <vt:variant>
        <vt:i4>1</vt:i4>
      </vt:variant>
    </vt:vector>
  </HeadingPairs>
  <TitlesOfParts>
    <vt:vector size="1" baseType="lpstr">
      <vt:lpstr>Title</vt:lpstr>
    </vt:vector>
  </TitlesOfParts>
  <Company>Datalogic</Company>
  <LinksUpToDate>false</LinksUpToDate>
  <CharactersWithSpaces>710</CharactersWithSpaces>
  <SharedDoc>false</SharedDoc>
  <HLinks>
    <vt:vector size="84" baseType="variant">
      <vt:variant>
        <vt:i4>1769524</vt:i4>
      </vt:variant>
      <vt:variant>
        <vt:i4>80</vt:i4>
      </vt:variant>
      <vt:variant>
        <vt:i4>0</vt:i4>
      </vt:variant>
      <vt:variant>
        <vt:i4>5</vt:i4>
      </vt:variant>
      <vt:variant>
        <vt:lpwstr/>
      </vt:variant>
      <vt:variant>
        <vt:lpwstr>_Toc433278455</vt:lpwstr>
      </vt:variant>
      <vt:variant>
        <vt:i4>1769524</vt:i4>
      </vt:variant>
      <vt:variant>
        <vt:i4>74</vt:i4>
      </vt:variant>
      <vt:variant>
        <vt:i4>0</vt:i4>
      </vt:variant>
      <vt:variant>
        <vt:i4>5</vt:i4>
      </vt:variant>
      <vt:variant>
        <vt:lpwstr/>
      </vt:variant>
      <vt:variant>
        <vt:lpwstr>_Toc433278454</vt:lpwstr>
      </vt:variant>
      <vt:variant>
        <vt:i4>1769524</vt:i4>
      </vt:variant>
      <vt:variant>
        <vt:i4>68</vt:i4>
      </vt:variant>
      <vt:variant>
        <vt:i4>0</vt:i4>
      </vt:variant>
      <vt:variant>
        <vt:i4>5</vt:i4>
      </vt:variant>
      <vt:variant>
        <vt:lpwstr/>
      </vt:variant>
      <vt:variant>
        <vt:lpwstr>_Toc433278453</vt:lpwstr>
      </vt:variant>
      <vt:variant>
        <vt:i4>1769524</vt:i4>
      </vt:variant>
      <vt:variant>
        <vt:i4>62</vt:i4>
      </vt:variant>
      <vt:variant>
        <vt:i4>0</vt:i4>
      </vt:variant>
      <vt:variant>
        <vt:i4>5</vt:i4>
      </vt:variant>
      <vt:variant>
        <vt:lpwstr/>
      </vt:variant>
      <vt:variant>
        <vt:lpwstr>_Toc433278452</vt:lpwstr>
      </vt:variant>
      <vt:variant>
        <vt:i4>1769524</vt:i4>
      </vt:variant>
      <vt:variant>
        <vt:i4>56</vt:i4>
      </vt:variant>
      <vt:variant>
        <vt:i4>0</vt:i4>
      </vt:variant>
      <vt:variant>
        <vt:i4>5</vt:i4>
      </vt:variant>
      <vt:variant>
        <vt:lpwstr/>
      </vt:variant>
      <vt:variant>
        <vt:lpwstr>_Toc433278451</vt:lpwstr>
      </vt:variant>
      <vt:variant>
        <vt:i4>1769524</vt:i4>
      </vt:variant>
      <vt:variant>
        <vt:i4>50</vt:i4>
      </vt:variant>
      <vt:variant>
        <vt:i4>0</vt:i4>
      </vt:variant>
      <vt:variant>
        <vt:i4>5</vt:i4>
      </vt:variant>
      <vt:variant>
        <vt:lpwstr/>
      </vt:variant>
      <vt:variant>
        <vt:lpwstr>_Toc433278450</vt:lpwstr>
      </vt:variant>
      <vt:variant>
        <vt:i4>1703988</vt:i4>
      </vt:variant>
      <vt:variant>
        <vt:i4>44</vt:i4>
      </vt:variant>
      <vt:variant>
        <vt:i4>0</vt:i4>
      </vt:variant>
      <vt:variant>
        <vt:i4>5</vt:i4>
      </vt:variant>
      <vt:variant>
        <vt:lpwstr/>
      </vt:variant>
      <vt:variant>
        <vt:lpwstr>_Toc433278449</vt:lpwstr>
      </vt:variant>
      <vt:variant>
        <vt:i4>1703988</vt:i4>
      </vt:variant>
      <vt:variant>
        <vt:i4>38</vt:i4>
      </vt:variant>
      <vt:variant>
        <vt:i4>0</vt:i4>
      </vt:variant>
      <vt:variant>
        <vt:i4>5</vt:i4>
      </vt:variant>
      <vt:variant>
        <vt:lpwstr/>
      </vt:variant>
      <vt:variant>
        <vt:lpwstr>_Toc433278448</vt:lpwstr>
      </vt:variant>
      <vt:variant>
        <vt:i4>1703988</vt:i4>
      </vt:variant>
      <vt:variant>
        <vt:i4>32</vt:i4>
      </vt:variant>
      <vt:variant>
        <vt:i4>0</vt:i4>
      </vt:variant>
      <vt:variant>
        <vt:i4>5</vt:i4>
      </vt:variant>
      <vt:variant>
        <vt:lpwstr/>
      </vt:variant>
      <vt:variant>
        <vt:lpwstr>_Toc433278447</vt:lpwstr>
      </vt:variant>
      <vt:variant>
        <vt:i4>1703988</vt:i4>
      </vt:variant>
      <vt:variant>
        <vt:i4>26</vt:i4>
      </vt:variant>
      <vt:variant>
        <vt:i4>0</vt:i4>
      </vt:variant>
      <vt:variant>
        <vt:i4>5</vt:i4>
      </vt:variant>
      <vt:variant>
        <vt:lpwstr/>
      </vt:variant>
      <vt:variant>
        <vt:lpwstr>_Toc433278446</vt:lpwstr>
      </vt:variant>
      <vt:variant>
        <vt:i4>1703988</vt:i4>
      </vt:variant>
      <vt:variant>
        <vt:i4>20</vt:i4>
      </vt:variant>
      <vt:variant>
        <vt:i4>0</vt:i4>
      </vt:variant>
      <vt:variant>
        <vt:i4>5</vt:i4>
      </vt:variant>
      <vt:variant>
        <vt:lpwstr/>
      </vt:variant>
      <vt:variant>
        <vt:lpwstr>_Toc433278445</vt:lpwstr>
      </vt:variant>
      <vt:variant>
        <vt:i4>1703988</vt:i4>
      </vt:variant>
      <vt:variant>
        <vt:i4>14</vt:i4>
      </vt:variant>
      <vt:variant>
        <vt:i4>0</vt:i4>
      </vt:variant>
      <vt:variant>
        <vt:i4>5</vt:i4>
      </vt:variant>
      <vt:variant>
        <vt:lpwstr/>
      </vt:variant>
      <vt:variant>
        <vt:lpwstr>_Toc433278444</vt:lpwstr>
      </vt:variant>
      <vt:variant>
        <vt:i4>1703988</vt:i4>
      </vt:variant>
      <vt:variant>
        <vt:i4>8</vt:i4>
      </vt:variant>
      <vt:variant>
        <vt:i4>0</vt:i4>
      </vt:variant>
      <vt:variant>
        <vt:i4>5</vt:i4>
      </vt:variant>
      <vt:variant>
        <vt:lpwstr/>
      </vt:variant>
      <vt:variant>
        <vt:lpwstr>_Toc433278443</vt:lpwstr>
      </vt:variant>
      <vt:variant>
        <vt:i4>1703988</vt:i4>
      </vt:variant>
      <vt:variant>
        <vt:i4>2</vt:i4>
      </vt:variant>
      <vt:variant>
        <vt:i4>0</vt:i4>
      </vt:variant>
      <vt:variant>
        <vt:i4>5</vt:i4>
      </vt:variant>
      <vt:variant>
        <vt:lpwstr/>
      </vt:variant>
      <vt:variant>
        <vt:lpwstr>_Toc433278442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Marco.Ramponi@datalogic.com</dc:creator>
  <cp:lastModifiedBy>Modis</cp:lastModifiedBy>
  <cp:revision>2</cp:revision>
  <cp:lastPrinted>2017-03-10T10:36:00Z</cp:lastPrinted>
  <dcterms:created xsi:type="dcterms:W3CDTF">2018-12-04T11:03:00Z</dcterms:created>
  <dcterms:modified xsi:type="dcterms:W3CDTF">2018-12-04T11:03:00Z</dcterms:modified>
</cp:coreProperties>
</file>